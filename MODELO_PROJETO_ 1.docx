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14EB6" w:rsidR="0042224F" w:rsidP="00014EB6" w:rsidRDefault="00014EB6" w14:paraId="6E3A26E3" w14:textId="569F1A91">
      <w:pPr>
        <w:jc w:val="center"/>
        <w:rPr>
          <w:sz w:val="40"/>
          <w:szCs w:val="40"/>
        </w:rPr>
      </w:pPr>
      <w:bookmarkStart w:name="_Hlk178732957" w:id="0"/>
      <w:bookmarkEnd w:id="0"/>
      <w:r w:rsidRPr="00014EB6">
        <w:rPr>
          <w:sz w:val="40"/>
          <w:szCs w:val="40"/>
        </w:rPr>
        <w:t>FATEC ZONA SUL</w:t>
      </w:r>
    </w:p>
    <w:p w:rsidR="00014EB6" w:rsidP="00AF7451" w:rsidRDefault="00014EB6" w14:paraId="7A0A6D7F" w14:textId="77777777">
      <w:pPr>
        <w:pStyle w:val="Ttulo"/>
        <w:spacing w:after="120" w:line="360" w:lineRule="auto"/>
        <w:ind w:firstLine="720"/>
        <w:rPr>
          <w:rFonts w:cs="Arial"/>
          <w:b w:val="0"/>
          <w:bCs w:val="0"/>
          <w:sz w:val="28"/>
          <w:szCs w:val="28"/>
        </w:rPr>
      </w:pPr>
    </w:p>
    <w:p w:rsidRPr="00014EB6" w:rsidR="00AF7451" w:rsidP="00AF7451" w:rsidRDefault="00AF7451" w14:paraId="033DB18C" w14:textId="30CB15A7">
      <w:pPr>
        <w:pStyle w:val="Ttulo"/>
        <w:spacing w:after="120" w:line="360" w:lineRule="auto"/>
        <w:ind w:firstLine="720"/>
        <w:rPr>
          <w:rFonts w:cs="Arial"/>
          <w:b w:val="0"/>
          <w:bCs w:val="0"/>
          <w:sz w:val="32"/>
          <w:szCs w:val="32"/>
        </w:rPr>
      </w:pPr>
      <w:r w:rsidRPr="00014EB6">
        <w:rPr>
          <w:rFonts w:cs="Arial"/>
          <w:b w:val="0"/>
          <w:bCs w:val="0"/>
          <w:sz w:val="32"/>
          <w:szCs w:val="32"/>
        </w:rPr>
        <w:t xml:space="preserve">Curso de Desenvolvimento de Software </w:t>
      </w:r>
      <w:r w:rsidRPr="00014EB6">
        <w:rPr>
          <w:rFonts w:cs="Arial"/>
          <w:b w:val="0"/>
          <w:bCs w:val="0"/>
          <w:sz w:val="32"/>
          <w:szCs w:val="32"/>
        </w:rPr>
        <w:tab/>
      </w:r>
      <w:r w:rsidRPr="00014EB6">
        <w:rPr>
          <w:rFonts w:cs="Arial"/>
          <w:b w:val="0"/>
          <w:bCs w:val="0"/>
          <w:sz w:val="32"/>
          <w:szCs w:val="32"/>
        </w:rPr>
        <w:t>Multiplataforma</w:t>
      </w:r>
    </w:p>
    <w:p w:rsidRPr="00AF7451" w:rsidR="00AF7451" w:rsidP="00AF7451" w:rsidRDefault="00AF7451" w14:paraId="2383681C" w14:textId="77777777"/>
    <w:p w:rsidR="006169B0" w:rsidP="00E334F5" w:rsidRDefault="006169B0" w14:paraId="728B3C30" w14:textId="77777777">
      <w:pPr>
        <w:pStyle w:val="Ttulo"/>
        <w:spacing w:after="120" w:line="360" w:lineRule="auto"/>
        <w:ind w:left="2880" w:firstLine="720"/>
        <w:jc w:val="left"/>
        <w:rPr>
          <w:rFonts w:cs="Arial"/>
          <w:b w:val="0"/>
          <w:bCs w:val="0"/>
          <w:sz w:val="40"/>
          <w:szCs w:val="40"/>
        </w:rPr>
      </w:pPr>
    </w:p>
    <w:p w:rsidR="00015683" w:rsidP="00015683" w:rsidRDefault="00015683" w14:paraId="6714F141" w14:textId="77777777"/>
    <w:p w:rsidRPr="00015683" w:rsidR="00015683" w:rsidP="00015683" w:rsidRDefault="00015683" w14:paraId="06AA27CD" w14:textId="77777777"/>
    <w:p w:rsidR="006169B0" w:rsidP="00E334F5" w:rsidRDefault="006169B0" w14:paraId="6BC777B5" w14:textId="1A93258C">
      <w:pPr>
        <w:pStyle w:val="Ttulo"/>
        <w:spacing w:after="120" w:line="360" w:lineRule="auto"/>
        <w:ind w:left="2880" w:firstLine="720"/>
        <w:jc w:val="left"/>
        <w:rPr>
          <w:rFonts w:cs="Arial"/>
          <w:b w:val="0"/>
          <w:bCs w:val="0"/>
          <w:sz w:val="40"/>
          <w:szCs w:val="40"/>
        </w:rPr>
      </w:pPr>
    </w:p>
    <w:p w:rsidR="0DB4F664" w:rsidP="0CA57F22" w:rsidRDefault="0DB4F664" w14:paraId="0593A3EF" w14:textId="37352635">
      <w:pPr>
        <w:pStyle w:val="Ttulo"/>
        <w:suppressLineNumbers w:val="0"/>
        <w:bidi w:val="0"/>
        <w:spacing w:before="0" w:beforeAutospacing="off" w:after="120" w:afterAutospacing="off" w:line="360" w:lineRule="auto"/>
        <w:ind w:left="720" w:right="0" w:firstLine="720"/>
        <w:jc w:val="center"/>
        <w:rPr>
          <w:rFonts w:cs="Arial"/>
          <w:b w:val="0"/>
          <w:bCs w:val="0"/>
        </w:rPr>
      </w:pPr>
      <w:r w:rsidRPr="0CA57F22" w:rsidR="0DB4F664">
        <w:rPr>
          <w:rFonts w:cs="Arial"/>
          <w:b w:val="0"/>
          <w:bCs w:val="0"/>
        </w:rPr>
        <w:t>Ruralize suplementação para equinos</w:t>
      </w:r>
    </w:p>
    <w:p w:rsidRPr="00C859B2" w:rsidR="00B3729E" w:rsidP="00015683" w:rsidRDefault="00B3729E" w14:paraId="2CC4EBED" w14:textId="77777777">
      <w:pPr>
        <w:pStyle w:val="Ttulo"/>
        <w:ind w:left="5760"/>
        <w:rPr>
          <w:rFonts w:cs="Arial"/>
          <w:b w:val="0"/>
          <w:bCs w:val="0"/>
          <w:sz w:val="28"/>
          <w:szCs w:val="28"/>
        </w:rPr>
      </w:pPr>
    </w:p>
    <w:p w:rsidRPr="00C859B2" w:rsidR="00B3729E" w:rsidP="003540BA" w:rsidRDefault="00B3729E" w14:paraId="5448621B" w14:textId="77777777">
      <w:pPr>
        <w:pStyle w:val="Ttulo"/>
        <w:ind w:left="5760"/>
        <w:jc w:val="left"/>
        <w:rPr>
          <w:rFonts w:cs="Arial"/>
          <w:b w:val="0"/>
          <w:bCs w:val="0"/>
          <w:sz w:val="28"/>
          <w:szCs w:val="28"/>
        </w:rPr>
      </w:pPr>
    </w:p>
    <w:p w:rsidRPr="00C859B2" w:rsidR="00B3729E" w:rsidP="003540BA" w:rsidRDefault="00B3729E" w14:paraId="3C44B49F" w14:textId="77777777">
      <w:pPr>
        <w:pStyle w:val="Ttulo"/>
        <w:ind w:left="5760"/>
        <w:jc w:val="left"/>
        <w:rPr>
          <w:rFonts w:cs="Arial"/>
          <w:b w:val="0"/>
          <w:bCs w:val="0"/>
          <w:sz w:val="28"/>
          <w:szCs w:val="28"/>
        </w:rPr>
      </w:pPr>
    </w:p>
    <w:p w:rsidRPr="00C859B2" w:rsidR="00B3729E" w:rsidP="003540BA" w:rsidRDefault="00B3729E" w14:paraId="4466BC67" w14:textId="77777777">
      <w:pPr>
        <w:pStyle w:val="Ttulo"/>
        <w:ind w:left="5760"/>
        <w:jc w:val="left"/>
        <w:rPr>
          <w:rFonts w:cs="Arial"/>
          <w:b w:val="0"/>
          <w:bCs w:val="0"/>
          <w:sz w:val="28"/>
          <w:szCs w:val="28"/>
        </w:rPr>
      </w:pPr>
    </w:p>
    <w:p w:rsidRPr="00C859B2" w:rsidR="00B3729E" w:rsidP="003540BA" w:rsidRDefault="00B3729E" w14:paraId="635BDC7C" w14:textId="77777777">
      <w:pPr>
        <w:pStyle w:val="Ttulo"/>
        <w:ind w:left="5760"/>
        <w:jc w:val="left"/>
        <w:rPr>
          <w:rFonts w:cs="Arial"/>
          <w:b w:val="0"/>
          <w:bCs w:val="0"/>
          <w:sz w:val="28"/>
          <w:szCs w:val="28"/>
        </w:rPr>
      </w:pPr>
    </w:p>
    <w:p w:rsidRPr="00C859B2" w:rsidR="00B3729E" w:rsidP="003540BA" w:rsidRDefault="00B3729E" w14:paraId="39D299C5" w14:textId="77777777">
      <w:pPr>
        <w:pStyle w:val="Ttulo"/>
        <w:ind w:left="5760"/>
        <w:jc w:val="left"/>
        <w:rPr>
          <w:rFonts w:cs="Arial"/>
          <w:b w:val="0"/>
          <w:bCs w:val="0"/>
          <w:sz w:val="28"/>
          <w:szCs w:val="28"/>
        </w:rPr>
      </w:pPr>
    </w:p>
    <w:p w:rsidRPr="00C859B2" w:rsidR="00C37A97" w:rsidP="003540BA" w:rsidRDefault="00C37A97" w14:paraId="30FF8B36" w14:textId="77777777">
      <w:pPr>
        <w:pStyle w:val="Ttulo"/>
        <w:ind w:left="5760"/>
        <w:jc w:val="left"/>
        <w:rPr>
          <w:rFonts w:cs="Arial"/>
          <w:b w:val="0"/>
          <w:bCs w:val="0"/>
          <w:sz w:val="44"/>
          <w:szCs w:val="44"/>
        </w:rPr>
      </w:pPr>
    </w:p>
    <w:p w:rsidRPr="00014EB6" w:rsidR="00C37A97" w:rsidP="003540BA" w:rsidRDefault="00014EB6" w14:paraId="6095BA49" w14:textId="38039B4E">
      <w:pPr>
        <w:pStyle w:val="Ttulo"/>
        <w:ind w:left="5760"/>
        <w:jc w:val="left"/>
        <w:rPr>
          <w:rFonts w:cs="Arial"/>
          <w:b w:val="0"/>
          <w:bCs w:val="0"/>
          <w:sz w:val="28"/>
          <w:szCs w:val="28"/>
        </w:rPr>
      </w:pPr>
      <w:r w:rsidRPr="00014EB6">
        <w:rPr>
          <w:rFonts w:cs="Arial"/>
          <w:b w:val="0"/>
          <w:bCs w:val="0"/>
          <w:sz w:val="28"/>
          <w:szCs w:val="28"/>
        </w:rPr>
        <w:t xml:space="preserve">Componentes </w:t>
      </w:r>
      <w:r>
        <w:rPr>
          <w:rFonts w:cs="Arial"/>
          <w:b w:val="0"/>
          <w:bCs w:val="0"/>
          <w:sz w:val="28"/>
          <w:szCs w:val="28"/>
        </w:rPr>
        <w:t>do grupo:</w:t>
      </w:r>
    </w:p>
    <w:p w:rsidR="003540BA" w:rsidP="00373BE0" w:rsidRDefault="00373BE0" w14:paraId="0D50BC1D" w14:textId="6625C831">
      <w:pPr>
        <w:ind w:left="5760"/>
      </w:pPr>
      <w:r>
        <w:t>Daniel Martins</w:t>
      </w:r>
      <w:r w:rsidR="003540BA">
        <w:br/>
      </w:r>
      <w:r>
        <w:t>Marilia Paiva</w:t>
      </w:r>
      <w:r w:rsidR="003540BA">
        <w:br/>
      </w:r>
      <w:r>
        <w:t>Matheus Macedo</w:t>
      </w:r>
    </w:p>
    <w:p w:rsidR="21CD6EC7" w:rsidP="21CD6EC7" w:rsidRDefault="00373BE0" w14:paraId="04DDC113" w14:textId="4884BBCE">
      <w:pPr>
        <w:ind w:left="5760"/>
      </w:pPr>
      <w:r>
        <w:t>William Martins</w:t>
      </w:r>
    </w:p>
    <w:p w:rsidR="21CD6EC7" w:rsidP="21CD6EC7" w:rsidRDefault="21CD6EC7" w14:paraId="1EE27DEF" w14:textId="73573EC6">
      <w:pPr>
        <w:ind w:left="5760"/>
      </w:pPr>
    </w:p>
    <w:p w:rsidR="21CD6EC7" w:rsidP="21CD6EC7" w:rsidRDefault="21CD6EC7" w14:paraId="21BEDB2E" w14:textId="1100740E">
      <w:pPr>
        <w:ind w:left="5760"/>
      </w:pPr>
    </w:p>
    <w:p w:rsidR="21CD6EC7" w:rsidP="21CD6EC7" w:rsidRDefault="21CD6EC7" w14:paraId="43F4717F" w14:textId="3AE066E4">
      <w:pPr>
        <w:ind w:left="5760"/>
      </w:pPr>
    </w:p>
    <w:p w:rsidR="21CD6EC7" w:rsidP="21CD6EC7" w:rsidRDefault="21CD6EC7" w14:paraId="4EEF176F" w14:textId="7A118289">
      <w:pPr>
        <w:ind w:left="5040"/>
      </w:pPr>
    </w:p>
    <w:p w:rsidR="0059354F" w:rsidP="003540BA" w:rsidRDefault="0059354F" w14:paraId="0759702B" w14:textId="77777777">
      <w:pPr>
        <w:jc w:val="center"/>
        <w:rPr>
          <w:rFonts w:cs="Arial"/>
          <w:sz w:val="28"/>
          <w:szCs w:val="28"/>
        </w:rPr>
      </w:pPr>
    </w:p>
    <w:p w:rsidR="0059354F" w:rsidP="003540BA" w:rsidRDefault="0059354F" w14:paraId="19801060" w14:textId="77777777">
      <w:pPr>
        <w:jc w:val="center"/>
        <w:rPr>
          <w:rFonts w:cs="Arial"/>
          <w:sz w:val="28"/>
          <w:szCs w:val="28"/>
        </w:rPr>
      </w:pPr>
    </w:p>
    <w:p w:rsidR="0059354F" w:rsidP="003540BA" w:rsidRDefault="0059354F" w14:paraId="7A4CDF78" w14:textId="77777777">
      <w:pPr>
        <w:jc w:val="center"/>
        <w:rPr>
          <w:rFonts w:cs="Arial"/>
          <w:sz w:val="28"/>
          <w:szCs w:val="28"/>
        </w:rPr>
      </w:pPr>
    </w:p>
    <w:p w:rsidRPr="00C859B2" w:rsidR="0042224F" w:rsidP="00A60ADC" w:rsidRDefault="0042224F" w14:paraId="444187CA" w14:textId="77777777">
      <w:pPr>
        <w:rPr>
          <w:rFonts w:cs="Arial"/>
          <w:sz w:val="28"/>
          <w:szCs w:val="28"/>
        </w:rPr>
      </w:pPr>
    </w:p>
    <w:p w:rsidRPr="00C859B2" w:rsidR="003540BA" w:rsidP="00C37A97" w:rsidRDefault="00C37A97" w14:paraId="4D9203A0" w14:textId="39589942">
      <w:pPr>
        <w:ind w:left="3600"/>
        <w:rPr>
          <w:rFonts w:cs="Arial"/>
          <w:sz w:val="28"/>
          <w:szCs w:val="28"/>
        </w:rPr>
      </w:pPr>
      <w:r w:rsidRPr="00C859B2">
        <w:rPr>
          <w:rFonts w:cs="Arial"/>
          <w:sz w:val="28"/>
          <w:szCs w:val="28"/>
        </w:rPr>
        <w:t xml:space="preserve">       </w:t>
      </w:r>
      <w:r w:rsidR="00014EB6">
        <w:rPr>
          <w:rFonts w:cs="Arial"/>
          <w:sz w:val="28"/>
          <w:szCs w:val="28"/>
        </w:rPr>
        <w:t>Zona Sul</w:t>
      </w:r>
    </w:p>
    <w:p w:rsidR="00E334F5" w:rsidP="0059354F" w:rsidRDefault="46B1DAD8" w14:paraId="239B3657" w14:textId="386A07F2">
      <w:pPr>
        <w:jc w:val="center"/>
        <w:rPr>
          <w:rFonts w:cs="Arial"/>
          <w:sz w:val="28"/>
          <w:szCs w:val="28"/>
        </w:rPr>
      </w:pPr>
      <w:r w:rsidRPr="00C859B2">
        <w:rPr>
          <w:rFonts w:cs="Arial"/>
          <w:sz w:val="28"/>
          <w:szCs w:val="28"/>
        </w:rPr>
        <w:t>202</w:t>
      </w:r>
      <w:r w:rsidR="002F78A1">
        <w:rPr>
          <w:rFonts w:cs="Arial"/>
          <w:sz w:val="28"/>
          <w:szCs w:val="28"/>
        </w:rPr>
        <w:t>5</w:t>
      </w:r>
    </w:p>
    <w:p w:rsidR="002F78A1" w:rsidRDefault="002F78A1" w14:paraId="56BF97BE" w14:textId="0F2D4325">
      <w:pPr>
        <w:widowControl/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Pr="0059354F" w:rsidR="002F78A1" w:rsidP="0059354F" w:rsidRDefault="002F78A1" w14:paraId="5675A43A" w14:textId="77777777">
      <w:pPr>
        <w:jc w:val="center"/>
        <w:rPr>
          <w:rFonts w:cs="Arial"/>
          <w:sz w:val="28"/>
          <w:szCs w:val="28"/>
        </w:rPr>
      </w:pPr>
    </w:p>
    <w:p w:rsidRPr="00C859B2" w:rsidR="006D0164" w:rsidRDefault="67D35F92" w14:paraId="6D1C15AE" w14:textId="3319B205">
      <w:pPr>
        <w:pStyle w:val="Ttulo"/>
        <w:rPr>
          <w:rFonts w:cs="Arial"/>
        </w:rPr>
      </w:pPr>
      <w:r w:rsidRPr="00C859B2">
        <w:rPr>
          <w:rFonts w:cs="Arial"/>
        </w:rPr>
        <w:t>Índice Analítico</w:t>
      </w:r>
    </w:p>
    <w:p w:rsidRPr="0042224F" w:rsidR="00825966" w:rsidP="784DCBE3" w:rsidRDefault="00017B11" w14:paraId="0F44E399" w14:textId="7A89EA0A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sz w:val="20"/>
          <w:szCs w:val="20"/>
        </w:rPr>
        <w:fldChar w:fldCharType="begin"/>
      </w:r>
      <w:r w:rsidRPr="0042224F" w:rsidR="005A599C">
        <w:rPr>
          <w:rFonts w:cs="Arial"/>
        </w:rPr>
        <w:instrText xml:space="preserve"> TOC \o "1-3" </w:instrText>
      </w:r>
      <w:r w:rsidRPr="0042224F">
        <w:rPr>
          <w:rFonts w:cs="Arial"/>
          <w:sz w:val="20"/>
          <w:szCs w:val="20"/>
        </w:rPr>
        <w:fldChar w:fldCharType="separate"/>
      </w:r>
      <w:r w:rsidRPr="0042224F" w:rsidR="7D66BD22">
        <w:rPr>
          <w:rFonts w:cs="Arial"/>
          <w:noProof/>
        </w:rPr>
        <w:t>1.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 w:rsidR="7D66BD22">
        <w:rPr>
          <w:rFonts w:cs="Arial"/>
          <w:noProof/>
        </w:rPr>
        <w:t>Identificação e Organização do Projeto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3</w:t>
      </w:r>
    </w:p>
    <w:p w:rsidRPr="0042224F" w:rsidR="00825966" w:rsidP="784DCBE3" w:rsidRDefault="7D66BD22" w14:paraId="60DC10CA" w14:textId="3563F455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1.1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Membros da Equipe e seu RA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3</w:t>
      </w:r>
    </w:p>
    <w:p w:rsidRPr="0042224F" w:rsidR="00825966" w:rsidP="784DCBE3" w:rsidRDefault="7D66BD22" w14:paraId="757CF5AA" w14:textId="2C3370A0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1.2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 xml:space="preserve">Turma    </w:t>
      </w:r>
      <w:r w:rsidR="00014EB6">
        <w:rPr>
          <w:rFonts w:cs="Arial"/>
          <w:noProof/>
        </w:rPr>
        <w:t>4</w:t>
      </w:r>
      <w:r w:rsidRPr="0042224F">
        <w:rPr>
          <w:rFonts w:cs="Arial"/>
          <w:noProof/>
        </w:rPr>
        <w:t xml:space="preserve"> DSM- </w:t>
      </w:r>
      <w:r w:rsidRPr="0042224F">
        <w:rPr>
          <w:rFonts w:cs="Arial"/>
          <w:noProof/>
          <w:u w:val="single"/>
        </w:rPr>
        <w:t>&lt;</w:t>
      </w:r>
      <w:r w:rsidR="00B26583">
        <w:rPr>
          <w:rFonts w:cs="Arial"/>
          <w:noProof/>
          <w:u w:val="single"/>
        </w:rPr>
        <w:t>2025</w:t>
      </w:r>
      <w:r w:rsidRPr="0042224F">
        <w:rPr>
          <w:rFonts w:cs="Arial"/>
          <w:noProof/>
          <w:u w:val="single"/>
        </w:rPr>
        <w:t>&gt; / &lt;</w:t>
      </w:r>
      <w:r w:rsidR="00B26583">
        <w:rPr>
          <w:rFonts w:cs="Arial"/>
          <w:noProof/>
          <w:u w:val="single"/>
        </w:rPr>
        <w:t>1°</w:t>
      </w:r>
      <w:r w:rsidRPr="0042224F">
        <w:rPr>
          <w:rFonts w:cs="Arial"/>
          <w:noProof/>
          <w:u w:val="single"/>
        </w:rPr>
        <w:t>semestre&gt;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3</w:t>
      </w:r>
    </w:p>
    <w:p w:rsidRPr="0042224F" w:rsidR="00825966" w:rsidP="784DCBE3" w:rsidRDefault="7D66BD22" w14:paraId="55E96441" w14:textId="7CE2B8B2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1.3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Disciplinas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3</w:t>
      </w:r>
    </w:p>
    <w:p w:rsidRPr="0042224F" w:rsidR="00825966" w:rsidP="784DCBE3" w:rsidRDefault="7D66BD22" w14:paraId="75B80839" w14:textId="13089543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1.4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Endereço dos Entregáveis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3</w:t>
      </w:r>
    </w:p>
    <w:p w:rsidRPr="0042224F" w:rsidR="00825966" w:rsidP="784DCBE3" w:rsidRDefault="7D66BD22" w14:paraId="30206127" w14:textId="46575CCB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1.5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Ferramentas Adotadas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3</w:t>
      </w:r>
    </w:p>
    <w:p w:rsidRPr="0042224F" w:rsidR="00825966" w:rsidP="784DCBE3" w:rsidRDefault="7D66BD22" w14:paraId="653BE51D" w14:textId="45A4E1C2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1.6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Cronograma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4</w:t>
      </w:r>
    </w:p>
    <w:p w:rsidRPr="0042224F" w:rsidR="00825966" w:rsidP="784DCBE3" w:rsidRDefault="7D66BD22" w14:paraId="45D18278" w14:textId="774F983A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1.7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Distribuição das Funções do Projeto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4</w:t>
      </w:r>
    </w:p>
    <w:p w:rsidRPr="0042224F" w:rsidR="00825966" w:rsidP="784DCBE3" w:rsidRDefault="7D66BD22" w14:paraId="118715E1" w14:textId="030ED2F1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 w:rsidRPr="0042224F">
        <w:rPr>
          <w:rFonts w:cs="Arial"/>
          <w:noProof/>
        </w:rPr>
        <w:t>2.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Introdução</w:t>
      </w:r>
      <w:r w:rsidRPr="0042224F" w:rsidR="00825966">
        <w:rPr>
          <w:rFonts w:cs="Arial"/>
          <w:noProof/>
        </w:rPr>
        <w:tab/>
      </w:r>
      <w:r w:rsidR="00C727CE">
        <w:rPr>
          <w:rFonts w:cs="Arial"/>
          <w:noProof/>
        </w:rPr>
        <w:t>6</w:t>
      </w:r>
    </w:p>
    <w:p w:rsidRPr="0042224F" w:rsidR="00C6499D" w:rsidP="00C6499D" w:rsidRDefault="00C6499D" w14:paraId="03B099D9" w14:textId="409C4BCB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3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Problema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6</w:t>
      </w:r>
    </w:p>
    <w:p w:rsidRPr="0042224F" w:rsidR="00C6499D" w:rsidP="00C6499D" w:rsidRDefault="00C6499D" w14:paraId="290AD39A" w14:textId="7B852543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4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Contexto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6</w:t>
      </w:r>
    </w:p>
    <w:p w:rsidRPr="0042224F" w:rsidR="00C6499D" w:rsidP="00C6499D" w:rsidRDefault="00C6499D" w14:paraId="1F649683" w14:textId="3209A24E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5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Objetivo Geral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7</w:t>
      </w:r>
    </w:p>
    <w:p w:rsidRPr="0042224F" w:rsidR="00C6499D" w:rsidP="00C6499D" w:rsidRDefault="00C6499D" w14:paraId="70EED1B7" w14:textId="57E6AF15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6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Metodologia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7</w:t>
      </w:r>
    </w:p>
    <w:p w:rsidRPr="0042224F" w:rsidR="00C6499D" w:rsidP="00C6499D" w:rsidRDefault="00C6499D" w14:paraId="14F0472E" w14:textId="387904F5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7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>
        <w:rPr>
          <w:rFonts w:cs="Arial"/>
          <w:noProof/>
        </w:rPr>
        <w:t>Estruturação do Time e do Projeto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7</w:t>
      </w:r>
    </w:p>
    <w:p w:rsidRPr="0042224F" w:rsidR="00C6499D" w:rsidP="00C6499D" w:rsidRDefault="00C6499D" w14:paraId="60E76030" w14:textId="03AEB6D3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8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>
        <w:rPr>
          <w:rFonts w:cs="Arial"/>
          <w:noProof/>
        </w:rPr>
        <w:t>Planejamento e Backlog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7</w:t>
      </w:r>
    </w:p>
    <w:p w:rsidRPr="0042224F" w:rsidR="00C6499D" w:rsidP="00C6499D" w:rsidRDefault="00C6499D" w14:paraId="2761FF49" w14:textId="1ABFCAFB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9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>
        <w:rPr>
          <w:rFonts w:cs="Arial"/>
          <w:noProof/>
        </w:rPr>
        <w:t>CI/CD</w:t>
      </w:r>
      <w:r w:rsidRPr="0042224F">
        <w:rPr>
          <w:rFonts w:cs="Arial"/>
          <w:noProof/>
        </w:rPr>
        <w:tab/>
      </w:r>
      <w:r w:rsidRPr="0042224F">
        <w:rPr>
          <w:rFonts w:cs="Arial"/>
          <w:noProof/>
        </w:rPr>
        <w:t>8</w:t>
      </w:r>
    </w:p>
    <w:p w:rsidRPr="0042224F" w:rsidR="00C6499D" w:rsidP="00C6499D" w:rsidRDefault="00C6499D" w14:paraId="758B51EF" w14:textId="165FAE73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10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Stakeholders</w:t>
      </w:r>
      <w:r w:rsidRPr="0042224F">
        <w:rPr>
          <w:rFonts w:cs="Arial"/>
          <w:noProof/>
        </w:rPr>
        <w:tab/>
      </w:r>
      <w:r w:rsidRPr="0042224F">
        <w:rPr>
          <w:rFonts w:cs="Arial"/>
          <w:noProof/>
        </w:rPr>
        <w:t>8</w:t>
      </w:r>
    </w:p>
    <w:p w:rsidRPr="0042224F" w:rsidR="00C6499D" w:rsidP="00C6499D" w:rsidRDefault="00C6499D" w14:paraId="7CD3236C" w14:textId="050BD63E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11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Softwares Similares ou Concorrentes</w:t>
      </w:r>
      <w:r w:rsidRPr="0042224F">
        <w:rPr>
          <w:rFonts w:cs="Arial"/>
          <w:noProof/>
        </w:rPr>
        <w:tab/>
      </w:r>
      <w:r w:rsidRPr="0042224F">
        <w:rPr>
          <w:rFonts w:cs="Arial"/>
          <w:noProof/>
        </w:rPr>
        <w:t>8</w:t>
      </w:r>
    </w:p>
    <w:p w:rsidRPr="00C6499D" w:rsidR="00C6499D" w:rsidP="00C6499D" w:rsidRDefault="00C6499D" w14:paraId="43687342" w14:textId="47A3FC56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</w:t>
      </w:r>
      <w:r w:rsidRPr="0042224F">
        <w:rPr>
          <w:rFonts w:cs="Arial"/>
          <w:noProof/>
        </w:rPr>
        <w:t>2.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>
        <w:rPr>
          <w:rFonts w:cs="Arial"/>
          <w:noProof/>
        </w:rPr>
        <w:t>Descrição dos Atores</w:t>
      </w:r>
      <w:r w:rsidRPr="0042224F">
        <w:rPr>
          <w:rFonts w:cs="Arial"/>
          <w:noProof/>
        </w:rPr>
        <w:tab/>
      </w:r>
      <w:r w:rsidR="00C727CE">
        <w:rPr>
          <w:rFonts w:cs="Arial"/>
          <w:noProof/>
        </w:rPr>
        <w:t>9</w:t>
      </w:r>
    </w:p>
    <w:p w:rsidRPr="0042224F" w:rsidR="00825966" w:rsidP="784DCBE3" w:rsidRDefault="00C6499D" w14:paraId="537A25FD" w14:textId="6438B6A4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13</w:t>
      </w:r>
      <w:r w:rsidRPr="0042224F" w:rsidR="7D66BD22">
        <w:rPr>
          <w:rFonts w:cs="Arial"/>
          <w:noProof/>
        </w:rPr>
        <w:t>.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>
        <w:rPr>
          <w:rFonts w:cs="Arial"/>
          <w:noProof/>
        </w:rPr>
        <w:t>Desenvolvimento</w:t>
      </w:r>
      <w:r w:rsidRPr="0042224F" w:rsidR="00825966">
        <w:rPr>
          <w:rFonts w:cs="Arial"/>
          <w:noProof/>
        </w:rPr>
        <w:tab/>
      </w:r>
      <w:r>
        <w:rPr>
          <w:rFonts w:cs="Arial"/>
          <w:noProof/>
        </w:rPr>
        <w:t>9</w:t>
      </w:r>
    </w:p>
    <w:p w:rsidRPr="0042224F" w:rsidR="00825966" w:rsidP="784DCBE3" w:rsidRDefault="00C6499D" w14:paraId="10103A99" w14:textId="58D19969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13</w:t>
      </w:r>
      <w:r w:rsidRPr="0042224F" w:rsidR="7D66BD22">
        <w:rPr>
          <w:rFonts w:cs="Arial"/>
          <w:noProof/>
        </w:rPr>
        <w:t>.1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 w:rsidR="7D66BD22">
        <w:rPr>
          <w:rFonts w:cs="Arial"/>
          <w:noProof/>
        </w:rPr>
        <w:t>Requisitos Funcionais do Sistema</w:t>
      </w:r>
      <w:r w:rsidRPr="0042224F" w:rsidR="00825966">
        <w:rPr>
          <w:rFonts w:cs="Arial"/>
          <w:noProof/>
        </w:rPr>
        <w:tab/>
      </w:r>
      <w:r>
        <w:rPr>
          <w:rFonts w:cs="Arial"/>
          <w:noProof/>
        </w:rPr>
        <w:t>9</w:t>
      </w:r>
    </w:p>
    <w:p w:rsidRPr="0042224F" w:rsidR="00825966" w:rsidP="784DCBE3" w:rsidRDefault="00C6499D" w14:paraId="59A4B155" w14:textId="541EF862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13</w:t>
      </w:r>
      <w:r w:rsidRPr="0042224F" w:rsidR="7D66BD22">
        <w:rPr>
          <w:rFonts w:cs="Arial"/>
          <w:noProof/>
        </w:rPr>
        <w:t>.2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 w:rsidR="7D66BD22">
        <w:rPr>
          <w:rFonts w:cs="Arial"/>
          <w:noProof/>
        </w:rPr>
        <w:t>Requisitos Não Funcionais do Sistema</w:t>
      </w:r>
      <w:r w:rsidRPr="0042224F" w:rsidR="00825966">
        <w:rPr>
          <w:rFonts w:cs="Arial"/>
          <w:noProof/>
        </w:rPr>
        <w:tab/>
      </w:r>
      <w:r w:rsidRPr="0042224F" w:rsidR="00D56480">
        <w:rPr>
          <w:rFonts w:cs="Arial"/>
          <w:noProof/>
        </w:rPr>
        <w:t>1</w:t>
      </w:r>
      <w:r>
        <w:rPr>
          <w:rFonts w:cs="Arial"/>
          <w:noProof/>
        </w:rPr>
        <w:t>0</w:t>
      </w:r>
    </w:p>
    <w:p w:rsidRPr="0042224F" w:rsidR="00825966" w:rsidP="784DCBE3" w:rsidRDefault="00C6499D" w14:paraId="1E33FB19" w14:textId="4FBBC66C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13</w:t>
      </w:r>
      <w:r w:rsidRPr="0042224F" w:rsidR="7D66BD22">
        <w:rPr>
          <w:rFonts w:cs="Arial"/>
          <w:noProof/>
        </w:rPr>
        <w:t>.3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 w:rsidR="7D66BD22">
        <w:rPr>
          <w:rFonts w:cs="Arial"/>
          <w:noProof/>
        </w:rPr>
        <w:t>Regras de Negócio</w:t>
      </w:r>
      <w:r w:rsidRPr="0042224F" w:rsidR="00825966">
        <w:rPr>
          <w:rFonts w:cs="Arial"/>
          <w:noProof/>
        </w:rPr>
        <w:tab/>
      </w:r>
      <w:r>
        <w:rPr>
          <w:rFonts w:cs="Arial"/>
          <w:noProof/>
        </w:rPr>
        <w:t>10</w:t>
      </w:r>
    </w:p>
    <w:p w:rsidRPr="0042224F" w:rsidR="00825966" w:rsidP="000C2423" w:rsidRDefault="000C2423" w14:paraId="4B34B32A" w14:textId="5842A3CD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</w:t>
      </w:r>
      <w:r w:rsidR="00C6499D">
        <w:rPr>
          <w:rFonts w:cs="Arial"/>
          <w:noProof/>
        </w:rPr>
        <w:t>4</w:t>
      </w:r>
      <w:r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 xml:space="preserve">Diagrama de </w:t>
      </w:r>
      <w:r w:rsidR="00C6499D">
        <w:rPr>
          <w:rFonts w:cs="Arial"/>
          <w:noProof/>
        </w:rPr>
        <w:t>atividade</w:t>
      </w:r>
      <w:r w:rsidRPr="0042224F">
        <w:rPr>
          <w:rFonts w:cs="Arial"/>
          <w:noProof/>
        </w:rPr>
        <w:tab/>
      </w:r>
      <w:r>
        <w:rPr>
          <w:rFonts w:cs="Arial"/>
          <w:noProof/>
        </w:rPr>
        <w:t>1</w:t>
      </w:r>
      <w:r w:rsidR="00C6499D">
        <w:rPr>
          <w:rFonts w:cs="Arial"/>
          <w:noProof/>
        </w:rPr>
        <w:t>1</w:t>
      </w:r>
    </w:p>
    <w:p w:rsidR="00825966" w:rsidP="00C6499D" w:rsidRDefault="000C2423" w14:paraId="2A527129" w14:textId="5DE705F4">
      <w:pPr>
        <w:pStyle w:val="Sumrio2"/>
        <w:tabs>
          <w:tab w:val="left" w:pos="990"/>
        </w:tabs>
        <w:ind w:left="0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15.</w:t>
      </w:r>
      <w:r w:rsidR="00C6499D">
        <w:rPr>
          <w:rFonts w:cs="Arial" w:eastAsiaTheme="minorEastAsia"/>
          <w:noProof/>
          <w:sz w:val="22"/>
          <w:szCs w:val="22"/>
          <w:lang w:eastAsia="pt-BR"/>
        </w:rPr>
        <w:t xml:space="preserve">  </w:t>
      </w:r>
      <w:r w:rsidRPr="0042224F" w:rsidR="7D66BD22">
        <w:rPr>
          <w:rFonts w:cs="Arial"/>
          <w:noProof/>
        </w:rPr>
        <w:t>Diagrama de Casos de Uso</w:t>
      </w:r>
      <w:r w:rsidRPr="0042224F" w:rsidR="00825966">
        <w:rPr>
          <w:rFonts w:cs="Arial"/>
          <w:noProof/>
        </w:rPr>
        <w:tab/>
      </w:r>
      <w:r>
        <w:rPr>
          <w:rFonts w:cs="Arial"/>
          <w:noProof/>
        </w:rPr>
        <w:t>12</w:t>
      </w:r>
    </w:p>
    <w:p w:rsidRPr="00C6499D" w:rsidR="000C2423" w:rsidP="00C6499D" w:rsidRDefault="000C2423" w14:paraId="34ADB3E8" w14:textId="02DC4719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16</w:t>
      </w:r>
      <w:r w:rsidRPr="0042224F">
        <w:rPr>
          <w:rFonts w:cs="Arial"/>
          <w:noProof/>
        </w:rPr>
        <w:t>.</w:t>
      </w:r>
      <w:r w:rsidRPr="0042224F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>
        <w:rPr>
          <w:rFonts w:cs="Arial"/>
          <w:noProof/>
        </w:rPr>
        <w:t>Implementação d</w:t>
      </w:r>
      <w:r>
        <w:rPr>
          <w:rFonts w:cs="Arial"/>
          <w:noProof/>
        </w:rPr>
        <w:t>e Telas Mobile</w:t>
      </w:r>
      <w:r w:rsidRPr="0042224F">
        <w:rPr>
          <w:rFonts w:cs="Arial"/>
          <w:noProof/>
        </w:rPr>
        <w:tab/>
      </w:r>
      <w:r>
        <w:rPr>
          <w:rFonts w:cs="Arial"/>
          <w:noProof/>
        </w:rPr>
        <w:t>13</w:t>
      </w:r>
    </w:p>
    <w:p w:rsidRPr="0042224F" w:rsidR="00825966" w:rsidP="784DCBE3" w:rsidRDefault="000C2423" w14:paraId="37CBF568" w14:textId="3C2AA3C3">
      <w:pPr>
        <w:pStyle w:val="Sumrio1"/>
        <w:rPr>
          <w:rFonts w:cs="Arial" w:eastAsiaTheme="minorEastAsia"/>
          <w:noProof/>
          <w:sz w:val="22"/>
          <w:szCs w:val="22"/>
          <w:lang w:eastAsia="pt-BR"/>
        </w:rPr>
      </w:pPr>
      <w:r>
        <w:rPr>
          <w:rFonts w:cs="Arial"/>
          <w:noProof/>
        </w:rPr>
        <w:t>17</w:t>
      </w:r>
      <w:r w:rsidRPr="0042224F" w:rsidR="7D66BD22">
        <w:rPr>
          <w:rFonts w:cs="Arial"/>
          <w:noProof/>
        </w:rPr>
        <w:t>.</w:t>
      </w:r>
      <w:r w:rsidRPr="0042224F" w:rsidR="00825966">
        <w:rPr>
          <w:rFonts w:cs="Arial" w:eastAsiaTheme="minorEastAsia"/>
          <w:noProof/>
          <w:sz w:val="22"/>
          <w:szCs w:val="22"/>
          <w:lang w:eastAsia="pt-BR"/>
        </w:rPr>
        <w:tab/>
      </w:r>
      <w:r w:rsidRPr="0042224F" w:rsidR="7D66BD22">
        <w:rPr>
          <w:rFonts w:cs="Arial"/>
          <w:noProof/>
        </w:rPr>
        <w:t>Implementação das Páginas Web</w:t>
      </w:r>
      <w:r w:rsidRPr="0042224F" w:rsidR="00825966">
        <w:rPr>
          <w:rFonts w:cs="Arial"/>
          <w:noProof/>
        </w:rPr>
        <w:tab/>
      </w:r>
      <w:r>
        <w:rPr>
          <w:rFonts w:cs="Arial"/>
          <w:noProof/>
        </w:rPr>
        <w:t>16</w:t>
      </w:r>
    </w:p>
    <w:p w:rsidRPr="000C2423" w:rsidR="00825966" w:rsidP="000C2423" w:rsidRDefault="00825966" w14:paraId="7B72F9D8" w14:textId="477CC280">
      <w:pPr>
        <w:pStyle w:val="Sumrio2"/>
        <w:tabs>
          <w:tab w:val="left" w:pos="990"/>
        </w:tabs>
        <w:rPr>
          <w:rFonts w:cs="Arial" w:eastAsiaTheme="minorEastAsia"/>
          <w:noProof/>
          <w:sz w:val="22"/>
          <w:szCs w:val="22"/>
          <w:lang w:eastAsia="pt-BR"/>
        </w:rPr>
      </w:pPr>
    </w:p>
    <w:p w:rsidRPr="0042224F" w:rsidR="00825966" w:rsidP="784DCBE3" w:rsidRDefault="00825966" w14:paraId="04E7D33A" w14:textId="7E277761">
      <w:pPr>
        <w:pStyle w:val="Sumrio2"/>
        <w:rPr>
          <w:rFonts w:cs="Arial"/>
          <w:noProof/>
        </w:rPr>
      </w:pPr>
    </w:p>
    <w:p w:rsidRPr="0042224F" w:rsidR="0042224F" w:rsidP="0042224F" w:rsidRDefault="0042224F" w14:paraId="5107986A" w14:textId="0D4CEDEA">
      <w:pPr>
        <w:rPr>
          <w:rFonts w:eastAsiaTheme="minorEastAsia"/>
        </w:rPr>
      </w:pPr>
    </w:p>
    <w:p w:rsidRPr="00C859B2" w:rsidR="00353E3C" w:rsidP="00353E3C" w:rsidRDefault="00017B11" w14:paraId="376186A4" w14:textId="4C9F0002">
      <w:pPr>
        <w:pStyle w:val="Ttulo"/>
        <w:rPr>
          <w:rFonts w:cs="Arial"/>
        </w:rPr>
        <w:sectPr w:rsidRPr="00C859B2" w:rsidR="00353E3C" w:rsidSect="00014EB6">
          <w:headerReference w:type="default" r:id="rId11"/>
          <w:footerReference w:type="default" r:id="rId12"/>
          <w:footerReference w:type="first" r:id="rId13"/>
          <w:pgSz w:w="12240" w:h="15840" w:orient="portrait" w:code="1"/>
          <w:pgMar w:top="1418" w:right="1440" w:bottom="1418" w:left="1440" w:header="720" w:footer="720" w:gutter="0"/>
          <w:pgNumType w:start="1"/>
          <w:cols w:space="720"/>
          <w:titlePg/>
          <w:docGrid w:linePitch="326"/>
        </w:sectPr>
      </w:pPr>
      <w:r w:rsidRPr="0042224F">
        <w:rPr>
          <w:rFonts w:cs="Arial"/>
        </w:rPr>
        <w:fldChar w:fldCharType="end"/>
      </w:r>
      <w:bookmarkStart w:name="_Toc388163497" w:id="1"/>
    </w:p>
    <w:p w:rsidRPr="00C859B2" w:rsidR="43CD6F46" w:rsidP="43CD6F46" w:rsidRDefault="43CD6F46" w14:paraId="65607112" w14:textId="5F208395">
      <w:pPr>
        <w:rPr>
          <w:rFonts w:cs="Arial"/>
        </w:rPr>
      </w:pPr>
    </w:p>
    <w:p w:rsidRPr="00C859B2" w:rsidR="006D0164" w:rsidP="008D7AC9" w:rsidRDefault="572CE50D" w14:paraId="44BD4A1F" w14:textId="7C8A7481">
      <w:pPr>
        <w:pStyle w:val="Ttulo1"/>
        <w:numPr>
          <w:ilvl w:val="0"/>
          <w:numId w:val="4"/>
        </w:numPr>
        <w:rPr>
          <w:rFonts w:cs="Arial"/>
        </w:rPr>
      </w:pPr>
      <w:bookmarkStart w:name="_Toc106706791" w:id="2"/>
      <w:bookmarkStart w:name="_Toc430442349" w:id="3"/>
      <w:bookmarkStart w:name="_Toc425054504" w:id="4"/>
      <w:bookmarkStart w:name="_Toc423410238" w:id="5"/>
      <w:bookmarkEnd w:id="1"/>
      <w:r w:rsidRPr="00C859B2">
        <w:rPr>
          <w:rFonts w:cs="Arial"/>
        </w:rPr>
        <w:t>Identificação</w:t>
      </w:r>
      <w:r w:rsidRPr="00C859B2" w:rsidR="58684EDC">
        <w:rPr>
          <w:rFonts w:cs="Arial"/>
        </w:rPr>
        <w:t xml:space="preserve"> e Organização</w:t>
      </w:r>
      <w:r w:rsidRPr="00C859B2" w:rsidR="63935A4D">
        <w:rPr>
          <w:rFonts w:cs="Arial"/>
        </w:rPr>
        <w:t xml:space="preserve"> do Projeto</w:t>
      </w:r>
      <w:bookmarkEnd w:id="2"/>
    </w:p>
    <w:p w:rsidRPr="00C859B2" w:rsidR="00714ECB" w:rsidP="006D4E9A" w:rsidRDefault="006D4E9A" w14:paraId="46A1DCE5" w14:textId="78583D99">
      <w:pPr>
        <w:pStyle w:val="Ttulo2"/>
        <w:numPr>
          <w:ilvl w:val="0"/>
          <w:numId w:val="0"/>
        </w:numPr>
      </w:pPr>
      <w:bookmarkStart w:name="_Toc106706792" w:id="6"/>
      <w:bookmarkStart w:name="_Toc456600919" w:id="7"/>
      <w:bookmarkStart w:name="_Toc456598588" w:id="8"/>
      <w:r>
        <w:t>1.1</w:t>
      </w:r>
      <w:r>
        <w:tab/>
      </w:r>
      <w:r w:rsidRPr="00C859B2" w:rsidR="676B3030">
        <w:t>Membros da Equipe e seu RA</w:t>
      </w:r>
      <w:bookmarkEnd w:id="6"/>
      <w:r w:rsidRPr="00C859B2" w:rsidR="572CE50D">
        <w:t xml:space="preserve">     </w:t>
      </w:r>
    </w:p>
    <w:p w:rsidRPr="00C859B2" w:rsidR="00083E55" w:rsidP="00083E55" w:rsidRDefault="00083E55" w14:paraId="539C271D" w14:textId="77777777">
      <w:pPr>
        <w:rPr>
          <w:rFonts w:cs="Arial"/>
        </w:rPr>
      </w:pPr>
    </w:p>
    <w:tbl>
      <w:tblPr>
        <w:tblStyle w:val="Tabelacomgrade"/>
        <w:tblW w:w="8803" w:type="dxa"/>
        <w:tblInd w:w="704" w:type="dxa"/>
        <w:tblLook w:val="04A0" w:firstRow="1" w:lastRow="0" w:firstColumn="1" w:lastColumn="0" w:noHBand="0" w:noVBand="1"/>
      </w:tblPr>
      <w:tblGrid>
        <w:gridCol w:w="3260"/>
        <w:gridCol w:w="5543"/>
      </w:tblGrid>
      <w:tr w:rsidRPr="00C859B2" w:rsidR="008B745D" w:rsidTr="083ACBCB" w14:paraId="4224E5D7" w14:textId="77777777">
        <w:trPr>
          <w:cantSplit/>
          <w:trHeight w:val="255"/>
          <w:tblHeader/>
        </w:trPr>
        <w:tc>
          <w:tcPr>
            <w:tcW w:w="3260" w:type="dxa"/>
            <w:shd w:val="clear" w:color="auto" w:fill="9CC2E5" w:themeFill="accent1" w:themeFillTint="99"/>
            <w:tcMar/>
          </w:tcPr>
          <w:p w:rsidRPr="00C859B2" w:rsidR="008B745D" w:rsidP="5419E59C" w:rsidRDefault="6C2F7BD0" w14:paraId="233047D1" w14:textId="508A1F71">
            <w:pPr>
              <w:rPr>
                <w:rFonts w:cs="Arial"/>
              </w:rPr>
            </w:pPr>
            <w:r w:rsidRPr="00C859B2">
              <w:rPr>
                <w:rFonts w:cs="Arial"/>
              </w:rPr>
              <w:t>RA</w:t>
            </w:r>
          </w:p>
        </w:tc>
        <w:tc>
          <w:tcPr>
            <w:tcW w:w="5543" w:type="dxa"/>
            <w:shd w:val="clear" w:color="auto" w:fill="9CC2E5" w:themeFill="accent1" w:themeFillTint="99"/>
            <w:tcMar/>
          </w:tcPr>
          <w:p w:rsidRPr="00C859B2" w:rsidR="008B745D" w:rsidP="5419E59C" w:rsidRDefault="6C2F7BD0" w14:paraId="0E3FD6EC" w14:textId="77722F15">
            <w:pPr>
              <w:rPr>
                <w:rFonts w:cs="Arial"/>
              </w:rPr>
            </w:pPr>
            <w:r w:rsidRPr="00C859B2">
              <w:rPr>
                <w:rFonts w:cs="Arial"/>
              </w:rPr>
              <w:t>Nome Completo</w:t>
            </w:r>
          </w:p>
        </w:tc>
      </w:tr>
      <w:tr w:rsidRPr="00C859B2" w:rsidR="004C6891" w:rsidTr="083ACBCB" w14:paraId="185014E5" w14:textId="77777777">
        <w:trPr>
          <w:cantSplit/>
          <w:trHeight w:val="255"/>
        </w:trPr>
        <w:tc>
          <w:tcPr>
            <w:tcW w:w="3260" w:type="dxa"/>
            <w:tcMar/>
          </w:tcPr>
          <w:p w:rsidRPr="00C859B2" w:rsidR="004C6891" w:rsidP="004C6891" w:rsidRDefault="00E3177B" w14:paraId="1C92353C" w14:textId="18EF313C">
            <w:pPr>
              <w:rPr>
                <w:rFonts w:cs="Arial"/>
              </w:rPr>
            </w:pPr>
            <w:r>
              <w:rPr>
                <w:rFonts w:cs="Arial"/>
              </w:rPr>
              <w:t>1371392322</w:t>
            </w:r>
            <w:r w:rsidR="004D07B3">
              <w:rPr>
                <w:rFonts w:cs="Arial"/>
              </w:rPr>
              <w:t>035</w:t>
            </w:r>
          </w:p>
        </w:tc>
        <w:tc>
          <w:tcPr>
            <w:tcW w:w="5543" w:type="dxa"/>
            <w:tcMar/>
          </w:tcPr>
          <w:p w:rsidRPr="00C859B2" w:rsidR="004C6891" w:rsidP="004C6891" w:rsidRDefault="00E973B9" w14:paraId="30110741" w14:textId="4C80B364">
            <w:pPr>
              <w:rPr>
                <w:rFonts w:cs="Arial"/>
              </w:rPr>
            </w:pPr>
            <w:r>
              <w:rPr>
                <w:rFonts w:cs="Arial"/>
              </w:rPr>
              <w:t>Daniel Martins</w:t>
            </w:r>
          </w:p>
        </w:tc>
      </w:tr>
      <w:tr w:rsidRPr="00C859B2" w:rsidR="004C6891" w:rsidTr="083ACBCB" w14:paraId="6B4FD32A" w14:textId="77777777">
        <w:trPr>
          <w:cantSplit/>
          <w:trHeight w:val="255"/>
        </w:trPr>
        <w:tc>
          <w:tcPr>
            <w:tcW w:w="3260" w:type="dxa"/>
            <w:shd w:val="clear" w:color="auto" w:fill="9CC2E5" w:themeFill="accent1" w:themeFillTint="99"/>
            <w:tcMar/>
          </w:tcPr>
          <w:p w:rsidRPr="00C859B2" w:rsidR="004C6891" w:rsidP="004C6891" w:rsidRDefault="00E3177B" w14:paraId="533E4538" w14:textId="358892F9">
            <w:pPr>
              <w:rPr>
                <w:rFonts w:cs="Arial"/>
              </w:rPr>
            </w:pPr>
            <w:r>
              <w:rPr>
                <w:rFonts w:cs="Arial"/>
              </w:rPr>
              <w:t>1371392322</w:t>
            </w:r>
            <w:r w:rsidR="004D07B3">
              <w:rPr>
                <w:rFonts w:cs="Arial"/>
              </w:rPr>
              <w:t>008</w:t>
            </w:r>
          </w:p>
        </w:tc>
        <w:tc>
          <w:tcPr>
            <w:tcW w:w="5543" w:type="dxa"/>
            <w:shd w:val="clear" w:color="auto" w:fill="9CC2E5" w:themeFill="accent1" w:themeFillTint="99"/>
            <w:tcMar/>
          </w:tcPr>
          <w:p w:rsidRPr="00E973B9" w:rsidR="004C6891" w:rsidP="004C6891" w:rsidRDefault="00E973B9" w14:paraId="16F25FBF" w14:textId="2C2733DD">
            <w:pPr>
              <w:rPr>
                <w:rFonts w:cs="Arial"/>
                <w:bCs/>
                <w:vanish/>
              </w:rPr>
            </w:pPr>
            <w:r>
              <w:rPr>
                <w:rFonts w:cs="Arial"/>
                <w:bCs/>
              </w:rPr>
              <w:t>Marilia Paiva</w:t>
            </w:r>
          </w:p>
        </w:tc>
      </w:tr>
      <w:tr w:rsidRPr="00C859B2" w:rsidR="004C6891" w:rsidTr="083ACBCB" w14:paraId="7842896E" w14:textId="77777777">
        <w:trPr>
          <w:cantSplit/>
          <w:trHeight w:val="255"/>
        </w:trPr>
        <w:tc>
          <w:tcPr>
            <w:tcW w:w="3260" w:type="dxa"/>
            <w:tcMar/>
          </w:tcPr>
          <w:p w:rsidRPr="00C859B2" w:rsidR="004C6891" w:rsidP="004C6891" w:rsidRDefault="00373BE0" w14:paraId="7064D59C" w14:textId="343DDAD6">
            <w:pPr>
              <w:rPr>
                <w:rFonts w:cs="Arial"/>
              </w:rPr>
            </w:pPr>
            <w:r>
              <w:rPr>
                <w:rFonts w:cs="Arial"/>
              </w:rPr>
              <w:t>1371392322</w:t>
            </w:r>
            <w:r w:rsidR="00E973B9">
              <w:rPr>
                <w:rFonts w:cs="Arial"/>
              </w:rPr>
              <w:t>023</w:t>
            </w:r>
          </w:p>
        </w:tc>
        <w:tc>
          <w:tcPr>
            <w:tcW w:w="5543" w:type="dxa"/>
            <w:tcMar/>
          </w:tcPr>
          <w:p w:rsidRPr="00C859B2" w:rsidR="004C6891" w:rsidP="004C6891" w:rsidRDefault="00373BE0" w14:paraId="6763BC7A" w14:textId="70F9F2FA">
            <w:pPr>
              <w:rPr>
                <w:rFonts w:cs="Arial"/>
              </w:rPr>
            </w:pPr>
            <w:r>
              <w:rPr>
                <w:rFonts w:cs="Arial"/>
              </w:rPr>
              <w:t>Matheus Macedo</w:t>
            </w:r>
          </w:p>
        </w:tc>
      </w:tr>
      <w:tr w:rsidRPr="00C859B2" w:rsidR="00373BE0" w:rsidTr="083ACBCB" w14:paraId="2F0B113D" w14:textId="77777777">
        <w:trPr>
          <w:cantSplit/>
          <w:trHeight w:val="255"/>
        </w:trPr>
        <w:tc>
          <w:tcPr>
            <w:tcW w:w="3260" w:type="dxa"/>
            <w:shd w:val="clear" w:color="auto" w:fill="9CC2E5" w:themeFill="accent1" w:themeFillTint="99"/>
            <w:tcMar/>
          </w:tcPr>
          <w:p w:rsidR="00373BE0" w:rsidP="004C6891" w:rsidRDefault="00373BE0" w14:paraId="794B76D8" w14:textId="05DE0C38">
            <w:pPr>
              <w:rPr>
                <w:rFonts w:cs="Arial"/>
              </w:rPr>
            </w:pPr>
            <w:r>
              <w:rPr>
                <w:rFonts w:cs="Arial"/>
              </w:rPr>
              <w:t>1371392322029</w:t>
            </w:r>
          </w:p>
        </w:tc>
        <w:tc>
          <w:tcPr>
            <w:tcW w:w="5543" w:type="dxa"/>
            <w:shd w:val="clear" w:color="auto" w:fill="9CC2E5" w:themeFill="accent1" w:themeFillTint="99"/>
            <w:tcMar/>
          </w:tcPr>
          <w:p w:rsidRPr="00C859B2" w:rsidR="00373BE0" w:rsidP="00373BE0" w:rsidRDefault="00373BE0" w14:paraId="5F1B2298" w14:textId="72BFBFD9">
            <w:r>
              <w:t>William Martins</w:t>
            </w:r>
          </w:p>
        </w:tc>
      </w:tr>
    </w:tbl>
    <w:p w:rsidRPr="00A60ADC" w:rsidR="00E868FC" w:rsidP="5419E59C" w:rsidRDefault="00E868FC" w14:paraId="4CEED00C" w14:textId="4B3E9DEF">
      <w:pPr>
        <w:jc w:val="center"/>
        <w:rPr>
          <w:rFonts w:cs="Arial"/>
          <w:sz w:val="20"/>
          <w:szCs w:val="20"/>
          <w:u w:val="single"/>
        </w:rPr>
      </w:pPr>
    </w:p>
    <w:p w:rsidR="005C3202" w:rsidP="418382B3" w:rsidRDefault="72D58BE1" w14:paraId="45B3933F" w14:textId="615C7E78">
      <w:pPr>
        <w:pStyle w:val="Ttulo2"/>
        <w:numPr>
          <w:ilvl w:val="0"/>
          <w:numId w:val="0"/>
        </w:numPr>
        <w:rPr>
          <w:rFonts w:cs="Arial"/>
          <w:u w:val="single"/>
        </w:rPr>
      </w:pPr>
      <w:bookmarkStart w:name="_Toc106706793" w:id="9"/>
      <w:r w:rsidRPr="00C859B2">
        <w:rPr>
          <w:rFonts w:cs="Arial"/>
        </w:rPr>
        <w:t xml:space="preserve">1.2   </w:t>
      </w:r>
      <w:r w:rsidRPr="00C859B2" w:rsidR="63B7BAFC">
        <w:rPr>
          <w:rFonts w:cs="Arial"/>
        </w:rPr>
        <w:t>Turma</w:t>
      </w:r>
      <w:r w:rsidRPr="00C859B2" w:rsidR="7C63D2B1">
        <w:rPr>
          <w:rFonts w:cs="Arial"/>
        </w:rPr>
        <w:t xml:space="preserve"> </w:t>
      </w:r>
      <w:r w:rsidR="00014EB6">
        <w:rPr>
          <w:rFonts w:cs="Arial"/>
        </w:rPr>
        <w:t>4</w:t>
      </w:r>
      <w:r w:rsidRPr="00C859B2" w:rsidR="3843825A">
        <w:rPr>
          <w:rFonts w:cs="Arial"/>
        </w:rPr>
        <w:t xml:space="preserve"> </w:t>
      </w:r>
      <w:r w:rsidRPr="00C859B2" w:rsidR="633FBB63">
        <w:rPr>
          <w:rFonts w:cs="Arial"/>
        </w:rPr>
        <w:t>DS</w:t>
      </w:r>
      <w:r w:rsidRPr="00C859B2" w:rsidR="3843825A">
        <w:rPr>
          <w:rFonts w:cs="Arial"/>
        </w:rPr>
        <w:t>M</w:t>
      </w:r>
      <w:r w:rsidRPr="00C859B2" w:rsidR="633FBB63">
        <w:rPr>
          <w:rFonts w:cs="Arial"/>
        </w:rPr>
        <w:t>-</w:t>
      </w:r>
      <w:r w:rsidRPr="00C859B2" w:rsidR="1881349A">
        <w:rPr>
          <w:rFonts w:cs="Arial"/>
        </w:rPr>
        <w:t xml:space="preserve"> </w:t>
      </w:r>
      <w:r w:rsidRPr="00C859B2" w:rsidR="7C63D2B1">
        <w:rPr>
          <w:rFonts w:cs="Arial"/>
          <w:u w:val="single"/>
        </w:rPr>
        <w:t>202</w:t>
      </w:r>
      <w:r w:rsidR="00204D1E">
        <w:rPr>
          <w:rFonts w:cs="Arial"/>
          <w:u w:val="single"/>
        </w:rPr>
        <w:t>5</w:t>
      </w:r>
      <w:r w:rsidRPr="00C859B2" w:rsidR="1881349A">
        <w:rPr>
          <w:rFonts w:cs="Arial"/>
          <w:u w:val="single"/>
        </w:rPr>
        <w:t xml:space="preserve"> / </w:t>
      </w:r>
      <w:bookmarkEnd w:id="9"/>
      <w:r w:rsidR="00204D1E">
        <w:rPr>
          <w:rFonts w:cs="Arial"/>
          <w:u w:val="single"/>
        </w:rPr>
        <w:t>1</w:t>
      </w:r>
      <w:r w:rsidRPr="00C859B2" w:rsidR="7C63D2B1">
        <w:rPr>
          <w:rFonts w:cs="Arial"/>
          <w:u w:val="single"/>
        </w:rPr>
        <w:t>º semestre</w:t>
      </w:r>
    </w:p>
    <w:p w:rsidRPr="00EC5749" w:rsidR="00EC5749" w:rsidP="00EC5749" w:rsidRDefault="00EC5749" w14:paraId="652D6717" w14:textId="77777777"/>
    <w:p w:rsidR="005C3202" w:rsidP="418382B3" w:rsidRDefault="3466FA04" w14:paraId="496E9826" w14:textId="053FF7B7">
      <w:pPr>
        <w:pStyle w:val="Ttulo2"/>
        <w:numPr>
          <w:ilvl w:val="0"/>
          <w:numId w:val="0"/>
        </w:numPr>
        <w:rPr>
          <w:rFonts w:cs="Arial"/>
        </w:rPr>
      </w:pPr>
      <w:bookmarkStart w:name="_Toc106706794" w:id="10"/>
      <w:r w:rsidRPr="00C859B2">
        <w:rPr>
          <w:rFonts w:cs="Arial"/>
        </w:rPr>
        <w:t>1.3</w:t>
      </w:r>
      <w:r w:rsidRPr="00C859B2" w:rsidR="005C3202">
        <w:rPr>
          <w:rFonts w:cs="Arial"/>
        </w:rPr>
        <w:tab/>
      </w:r>
      <w:r w:rsidRPr="00C859B2" w:rsidR="41D188B8">
        <w:rPr>
          <w:rFonts w:cs="Arial"/>
        </w:rPr>
        <w:t>Disciplina</w:t>
      </w:r>
      <w:r w:rsidRPr="00C859B2" w:rsidR="6139B578">
        <w:rPr>
          <w:rFonts w:cs="Arial"/>
        </w:rPr>
        <w:t>s</w:t>
      </w:r>
      <w:bookmarkEnd w:id="10"/>
    </w:p>
    <w:p w:rsidR="0042224F" w:rsidP="0042224F" w:rsidRDefault="0042224F" w14:paraId="020EE8E6" w14:textId="110962A0"/>
    <w:tbl>
      <w:tblPr>
        <w:tblStyle w:val="Tabelacomgrade"/>
        <w:tblW w:w="9086" w:type="dxa"/>
        <w:tblInd w:w="421" w:type="dxa"/>
        <w:tblLook w:val="04A0" w:firstRow="1" w:lastRow="0" w:firstColumn="1" w:lastColumn="0" w:noHBand="0" w:noVBand="1"/>
      </w:tblPr>
      <w:tblGrid>
        <w:gridCol w:w="3543"/>
        <w:gridCol w:w="5543"/>
      </w:tblGrid>
      <w:tr w:rsidRPr="00C859B2" w:rsidR="00EC5749" w:rsidTr="00EC5749" w14:paraId="0E2C2EDB" w14:textId="77777777">
        <w:trPr>
          <w:cantSplit/>
          <w:trHeight w:val="255"/>
          <w:tblHeader/>
        </w:trPr>
        <w:tc>
          <w:tcPr>
            <w:tcW w:w="3543" w:type="dxa"/>
            <w:shd w:val="clear" w:color="auto" w:fill="9CC2E5" w:themeFill="accent1" w:themeFillTint="99"/>
          </w:tcPr>
          <w:p w:rsidRPr="00C859B2" w:rsidR="00EC5749" w:rsidP="00EC5749" w:rsidRDefault="00EC5749" w14:paraId="54E8471A" w14:textId="5ED75EEF">
            <w:pPr>
              <w:rPr>
                <w:rFonts w:cs="Arial"/>
              </w:rPr>
            </w:pPr>
            <w:r>
              <w:rPr>
                <w:rFonts w:cs="Arial"/>
              </w:rPr>
              <w:t>Disciplina</w:t>
            </w:r>
          </w:p>
        </w:tc>
        <w:tc>
          <w:tcPr>
            <w:tcW w:w="5543" w:type="dxa"/>
            <w:shd w:val="clear" w:color="auto" w:fill="9CC2E5" w:themeFill="accent1" w:themeFillTint="99"/>
          </w:tcPr>
          <w:p w:rsidRPr="00C859B2" w:rsidR="00EC5749" w:rsidP="00EC5749" w:rsidRDefault="00EC5749" w14:paraId="6DFC96A5" w14:textId="569823E7">
            <w:pPr>
              <w:rPr>
                <w:rFonts w:cs="Arial"/>
              </w:rPr>
            </w:pPr>
            <w:r>
              <w:rPr>
                <w:rFonts w:cs="Arial"/>
              </w:rPr>
              <w:t>Professor</w:t>
            </w:r>
          </w:p>
        </w:tc>
      </w:tr>
      <w:tr w:rsidRPr="00C859B2" w:rsidR="00014EB6" w:rsidTr="00014EB6" w14:paraId="74C10928" w14:textId="77777777">
        <w:trPr>
          <w:cantSplit/>
          <w:trHeight w:val="255"/>
          <w:tblHeader/>
        </w:trPr>
        <w:tc>
          <w:tcPr>
            <w:tcW w:w="3543" w:type="dxa"/>
            <w:shd w:val="clear" w:color="auto" w:fill="FFFFFF" w:themeFill="background1"/>
          </w:tcPr>
          <w:p w:rsidR="00014EB6" w:rsidP="00EC5749" w:rsidRDefault="00014EB6" w14:paraId="3C52099B" w14:textId="10468516">
            <w:pPr>
              <w:rPr>
                <w:rFonts w:cs="Arial"/>
              </w:rPr>
            </w:pPr>
            <w:r>
              <w:rPr>
                <w:rFonts w:cs="Arial"/>
              </w:rPr>
              <w:t xml:space="preserve">Laboratório de </w:t>
            </w:r>
            <w:proofErr w:type="spellStart"/>
            <w:r>
              <w:rPr>
                <w:rFonts w:cs="Arial"/>
              </w:rPr>
              <w:t>Desenv</w:t>
            </w:r>
            <w:proofErr w:type="spellEnd"/>
            <w:r>
              <w:rPr>
                <w:rFonts w:cs="Arial"/>
              </w:rPr>
              <w:t>. WEB</w:t>
            </w:r>
          </w:p>
        </w:tc>
        <w:tc>
          <w:tcPr>
            <w:tcW w:w="5543" w:type="dxa"/>
            <w:shd w:val="clear" w:color="auto" w:fill="FFFFFF" w:themeFill="background1"/>
          </w:tcPr>
          <w:p w:rsidR="00014EB6" w:rsidP="00EC5749" w:rsidRDefault="004C6891" w14:paraId="32474F7C" w14:textId="3942EC69">
            <w:pPr>
              <w:rPr>
                <w:rFonts w:cs="Arial"/>
              </w:rPr>
            </w:pPr>
            <w:r>
              <w:rPr>
                <w:rFonts w:cs="Arial"/>
              </w:rPr>
              <w:t xml:space="preserve">Alexandre </w:t>
            </w:r>
            <w:proofErr w:type="spellStart"/>
            <w:r>
              <w:rPr>
                <w:rFonts w:cs="Arial"/>
              </w:rPr>
              <w:t>Marchiori</w:t>
            </w:r>
            <w:proofErr w:type="spellEnd"/>
            <w:r>
              <w:rPr>
                <w:rFonts w:cs="Arial"/>
              </w:rPr>
              <w:t xml:space="preserve"> de Almeida</w:t>
            </w:r>
          </w:p>
        </w:tc>
      </w:tr>
    </w:tbl>
    <w:p w:rsidRPr="0042224F" w:rsidR="0042224F" w:rsidP="0042224F" w:rsidRDefault="0042224F" w14:paraId="301947E7" w14:textId="77777777"/>
    <w:p w:rsidRPr="00C859B2" w:rsidR="00E14CC3" w:rsidP="5419E59C" w:rsidRDefault="00E14CC3" w14:paraId="204331D4" w14:textId="77777777">
      <w:pPr>
        <w:rPr>
          <w:rFonts w:cs="Arial"/>
        </w:rPr>
      </w:pPr>
    </w:p>
    <w:p w:rsidRPr="00C859B2" w:rsidR="00E14CC3" w:rsidP="418382B3" w:rsidRDefault="622367C4" w14:paraId="117C3D06" w14:textId="42A19E19">
      <w:pPr>
        <w:pStyle w:val="Ttulo2"/>
        <w:numPr>
          <w:ilvl w:val="0"/>
          <w:numId w:val="0"/>
        </w:numPr>
        <w:rPr>
          <w:rFonts w:cs="Arial"/>
        </w:rPr>
      </w:pPr>
      <w:bookmarkStart w:name="_Toc106706795" w:id="11"/>
      <w:r w:rsidRPr="00C859B2">
        <w:rPr>
          <w:rFonts w:cs="Arial"/>
        </w:rPr>
        <w:t>1.4</w:t>
      </w:r>
      <w:r w:rsidRPr="00C859B2" w:rsidR="00E14CC3">
        <w:rPr>
          <w:rFonts w:cs="Arial"/>
        </w:rPr>
        <w:tab/>
      </w:r>
      <w:r w:rsidRPr="00C859B2" w:rsidR="6139B578">
        <w:rPr>
          <w:rFonts w:cs="Arial"/>
        </w:rPr>
        <w:t>Endereço dos Entregáveis</w:t>
      </w:r>
      <w:bookmarkEnd w:id="11"/>
    </w:p>
    <w:p w:rsidRPr="00C859B2" w:rsidR="00EE2546" w:rsidP="002E4F86" w:rsidRDefault="00EE2546" w14:paraId="1769D4CA" w14:textId="06FCB245">
      <w:pPr>
        <w:pStyle w:val="Legenda"/>
        <w:keepNext/>
        <w:rPr>
          <w:rFonts w:cs="Arial"/>
        </w:rPr>
      </w:pPr>
    </w:p>
    <w:tbl>
      <w:tblPr>
        <w:tblStyle w:val="Tabelacomgrade"/>
        <w:tblW w:w="9752" w:type="dxa"/>
        <w:tblLook w:val="04A0" w:firstRow="1" w:lastRow="0" w:firstColumn="1" w:lastColumn="0" w:noHBand="0" w:noVBand="1"/>
      </w:tblPr>
      <w:tblGrid>
        <w:gridCol w:w="4876"/>
        <w:gridCol w:w="4876"/>
      </w:tblGrid>
      <w:tr w:rsidRPr="00C859B2" w:rsidR="00E14CC3" w:rsidTr="0042224F" w14:paraId="438E7567" w14:textId="77777777">
        <w:trPr>
          <w:cantSplit/>
          <w:trHeight w:val="146"/>
          <w:tblHeader/>
        </w:trPr>
        <w:tc>
          <w:tcPr>
            <w:tcW w:w="4876" w:type="dxa"/>
            <w:shd w:val="clear" w:color="auto" w:fill="9CC2E5" w:themeFill="accent1" w:themeFillTint="99"/>
          </w:tcPr>
          <w:p w:rsidRPr="00C859B2" w:rsidR="00E14CC3" w:rsidP="5419E59C" w:rsidRDefault="6139B578" w14:paraId="619B822B" w14:textId="4FA82A70">
            <w:pPr>
              <w:rPr>
                <w:rFonts w:cs="Arial"/>
              </w:rPr>
            </w:pPr>
            <w:r w:rsidRPr="00C859B2">
              <w:rPr>
                <w:rFonts w:cs="Arial"/>
              </w:rPr>
              <w:t>Descrição</w:t>
            </w:r>
          </w:p>
        </w:tc>
        <w:tc>
          <w:tcPr>
            <w:tcW w:w="4876" w:type="dxa"/>
            <w:shd w:val="clear" w:color="auto" w:fill="9CC2E5" w:themeFill="accent1" w:themeFillTint="99"/>
          </w:tcPr>
          <w:p w:rsidRPr="00C859B2" w:rsidR="00E14CC3" w:rsidP="5419E59C" w:rsidRDefault="6139B578" w14:paraId="25DDA84E" w14:textId="03A530DB">
            <w:pPr>
              <w:rPr>
                <w:rFonts w:cs="Arial"/>
              </w:rPr>
            </w:pPr>
            <w:r w:rsidRPr="00C859B2">
              <w:rPr>
                <w:rFonts w:cs="Arial"/>
              </w:rPr>
              <w:t>Endereço</w:t>
            </w:r>
          </w:p>
        </w:tc>
      </w:tr>
      <w:tr w:rsidRPr="00C859B2" w:rsidR="00E14CC3" w:rsidTr="0042224F" w14:paraId="2EC7F09E" w14:textId="77777777">
        <w:trPr>
          <w:cantSplit/>
          <w:trHeight w:val="447"/>
        </w:trPr>
        <w:tc>
          <w:tcPr>
            <w:tcW w:w="4876" w:type="dxa"/>
          </w:tcPr>
          <w:p w:rsidRPr="00C859B2" w:rsidR="00E14CC3" w:rsidP="5419E59C" w:rsidRDefault="71C64AD7" w14:paraId="4B3ACBAE" w14:textId="5DE4F996">
            <w:pPr>
              <w:rPr>
                <w:rFonts w:cs="Arial"/>
              </w:rPr>
            </w:pPr>
            <w:r w:rsidRPr="00C859B2">
              <w:rPr>
                <w:rFonts w:cs="Arial"/>
              </w:rPr>
              <w:t xml:space="preserve">Repositório </w:t>
            </w:r>
            <w:r w:rsidRPr="00C859B2" w:rsidR="66440A50">
              <w:rPr>
                <w:rFonts w:cs="Arial"/>
              </w:rPr>
              <w:t>da Documentação</w:t>
            </w:r>
            <w:r w:rsidRPr="00C859B2" w:rsidR="016BCF1E">
              <w:rPr>
                <w:rFonts w:cs="Arial"/>
              </w:rPr>
              <w:t xml:space="preserve"> e do Código-Fonte</w:t>
            </w:r>
            <w:r w:rsidRPr="00C859B2">
              <w:rPr>
                <w:rFonts w:cs="Arial"/>
              </w:rPr>
              <w:t xml:space="preserve"> </w:t>
            </w:r>
          </w:p>
        </w:tc>
        <w:tc>
          <w:tcPr>
            <w:tcW w:w="4876" w:type="dxa"/>
          </w:tcPr>
          <w:p w:rsidRPr="00C859B2" w:rsidR="00E14CC3" w:rsidP="5419E59C" w:rsidRDefault="5359FC55" w14:paraId="68F5CA21" w14:textId="21ADB9EF">
            <w:pPr>
              <w:rPr>
                <w:rFonts w:cs="Arial"/>
              </w:rPr>
            </w:pPr>
            <w:r w:rsidRPr="00C859B2">
              <w:rPr>
                <w:rFonts w:cs="Arial"/>
              </w:rPr>
              <w:t>https://github.com/</w:t>
            </w:r>
          </w:p>
          <w:p w:rsidRPr="00C859B2" w:rsidR="00E14CC3" w:rsidP="418382B3" w:rsidRDefault="00E14CC3" w14:paraId="29A4B531" w14:textId="1E34FA3F">
            <w:pPr>
              <w:rPr>
                <w:rFonts w:cs="Arial"/>
              </w:rPr>
            </w:pPr>
          </w:p>
        </w:tc>
      </w:tr>
      <w:tr w:rsidRPr="00C859B2" w:rsidR="006D4E9A" w:rsidTr="0042224F" w14:paraId="1905091F" w14:textId="77777777">
        <w:trPr>
          <w:cantSplit/>
          <w:trHeight w:val="484"/>
        </w:trPr>
        <w:tc>
          <w:tcPr>
            <w:tcW w:w="4876" w:type="dxa"/>
          </w:tcPr>
          <w:p w:rsidRPr="00C859B2" w:rsidR="006D4E9A" w:rsidP="006D4E9A" w:rsidRDefault="006D4E9A" w14:paraId="764E06D5" w14:textId="50B071DD">
            <w:pPr>
              <w:rPr>
                <w:rFonts w:cs="Arial"/>
                <w:color w:val="0000FF"/>
              </w:rPr>
            </w:pPr>
            <w:r w:rsidRPr="00C859B2">
              <w:rPr>
                <w:rFonts w:cs="Arial"/>
              </w:rPr>
              <w:t>Portfólio</w:t>
            </w:r>
          </w:p>
        </w:tc>
        <w:tc>
          <w:tcPr>
            <w:tcW w:w="4876" w:type="dxa"/>
          </w:tcPr>
          <w:p w:rsidRPr="00C859B2" w:rsidR="006D4E9A" w:rsidP="006D4E9A" w:rsidRDefault="006D4E9A" w14:paraId="3C03E5D9" w14:textId="6DC0BD4D">
            <w:pPr>
              <w:rPr>
                <w:rFonts w:cs="Arial"/>
              </w:rPr>
            </w:pPr>
            <w:r w:rsidRPr="00C859B2">
              <w:rPr>
                <w:rFonts w:cs="Arial"/>
              </w:rPr>
              <w:t>https://github.com/</w:t>
            </w:r>
          </w:p>
          <w:p w:rsidRPr="00C859B2" w:rsidR="006D4E9A" w:rsidP="006D4E9A" w:rsidRDefault="006D4E9A" w14:paraId="2A68FED5" w14:textId="77777777">
            <w:pPr>
              <w:rPr>
                <w:rFonts w:cs="Arial"/>
              </w:rPr>
            </w:pPr>
          </w:p>
        </w:tc>
      </w:tr>
    </w:tbl>
    <w:p w:rsidR="00EC5749" w:rsidP="6E7C1DF0" w:rsidRDefault="00EC5749" w14:paraId="14422E0F" w14:noSpellErr="1" w14:textId="4859DDDD">
      <w:pPr>
        <w:pStyle w:val="Ttulo2"/>
        <w:numPr>
          <w:ilvl w:val="0"/>
          <w:numId w:val="0"/>
        </w:numPr>
        <w:ind w:left="0"/>
        <w:rPr>
          <w:rFonts w:cs="Arial"/>
        </w:rPr>
      </w:pPr>
      <w:bookmarkStart w:name="_Toc106706796" w:id="12"/>
    </w:p>
    <w:p w:rsidRPr="00EC5749" w:rsidR="00EC5749" w:rsidP="00EC5749" w:rsidRDefault="00EC5749" w14:paraId="3D5C7EEF" w14:textId="77777777"/>
    <w:p w:rsidRPr="00C859B2" w:rsidR="00253866" w:rsidP="00253866" w:rsidRDefault="00253866" w14:paraId="49AADF30" w14:textId="1F7630FD">
      <w:pPr>
        <w:pStyle w:val="Ttulo2"/>
        <w:numPr>
          <w:ilvl w:val="0"/>
          <w:numId w:val="0"/>
        </w:numPr>
        <w:rPr>
          <w:rFonts w:cs="Arial"/>
        </w:rPr>
      </w:pPr>
      <w:r w:rsidRPr="00C859B2">
        <w:rPr>
          <w:rFonts w:cs="Arial"/>
        </w:rPr>
        <w:t>1.5</w:t>
      </w:r>
      <w:r w:rsidRPr="00C859B2">
        <w:rPr>
          <w:rFonts w:cs="Arial"/>
        </w:rPr>
        <w:tab/>
      </w:r>
      <w:r w:rsidRPr="00C859B2">
        <w:rPr>
          <w:rFonts w:cs="Arial"/>
        </w:rPr>
        <w:t>Ferramentas Adotadas</w:t>
      </w:r>
      <w:bookmarkEnd w:id="12"/>
    </w:p>
    <w:tbl>
      <w:tblPr>
        <w:tblStyle w:val="Tabelacomgrade"/>
        <w:tblW w:w="8955" w:type="dxa"/>
        <w:tblLook w:val="04A0" w:firstRow="1" w:lastRow="0" w:firstColumn="1" w:lastColumn="0" w:noHBand="0" w:noVBand="1"/>
      </w:tblPr>
      <w:tblGrid>
        <w:gridCol w:w="3337"/>
        <w:gridCol w:w="5618"/>
      </w:tblGrid>
      <w:tr w:rsidRPr="00C859B2" w:rsidR="00617AD3" w:rsidTr="00CF664E" w14:paraId="27784DA7" w14:textId="77777777">
        <w:trPr>
          <w:trHeight w:val="284"/>
        </w:trPr>
        <w:tc>
          <w:tcPr>
            <w:tcW w:w="3337" w:type="dxa"/>
            <w:shd w:val="clear" w:color="auto" w:fill="9CC2E5" w:themeFill="accent1" w:themeFillTint="99"/>
          </w:tcPr>
          <w:p w:rsidRPr="00C859B2" w:rsidR="00617AD3" w:rsidP="00E14CC3" w:rsidRDefault="62F02158" w14:paraId="3336FD4E" w14:textId="4EB88513">
            <w:pPr>
              <w:rPr>
                <w:rFonts w:cs="Arial"/>
              </w:rPr>
            </w:pPr>
            <w:r w:rsidRPr="00C859B2">
              <w:rPr>
                <w:rFonts w:cs="Arial"/>
              </w:rPr>
              <w:t>Ferramenta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Pr="00C859B2" w:rsidR="00617AD3" w:rsidP="00E14CC3" w:rsidRDefault="62F02158" w14:paraId="5FA06610" w14:textId="52BBACC5">
            <w:pPr>
              <w:rPr>
                <w:rFonts w:cs="Arial"/>
              </w:rPr>
            </w:pPr>
            <w:r w:rsidRPr="00C859B2">
              <w:rPr>
                <w:rFonts w:cs="Arial"/>
              </w:rPr>
              <w:t>Endereço</w:t>
            </w:r>
          </w:p>
        </w:tc>
      </w:tr>
      <w:tr w:rsidRPr="006D4E9A" w:rsidR="00253866" w:rsidTr="00CF664E" w14:paraId="5CD40571" w14:textId="77777777">
        <w:trPr>
          <w:trHeight w:val="284"/>
        </w:trPr>
        <w:tc>
          <w:tcPr>
            <w:tcW w:w="3337" w:type="dxa"/>
          </w:tcPr>
          <w:p w:rsidRPr="00C859B2" w:rsidR="00253866" w:rsidP="00253866" w:rsidRDefault="008C756C" w14:paraId="57656D4B" w14:textId="1882481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Github</w:t>
            </w:r>
            <w:proofErr w:type="spellEnd"/>
          </w:p>
        </w:tc>
        <w:tc>
          <w:tcPr>
            <w:tcW w:w="5618" w:type="dxa"/>
          </w:tcPr>
          <w:p w:rsidRPr="006D4E9A" w:rsidR="00253866" w:rsidP="00253866" w:rsidRDefault="008C756C" w14:paraId="691EC763" w14:textId="6BAB2A67">
            <w:pPr>
              <w:rPr>
                <w:rFonts w:cs="Arial"/>
                <w:lang w:val="en-US"/>
              </w:rPr>
            </w:pPr>
            <w:r w:rsidRPr="008C756C">
              <w:rPr>
                <w:rFonts w:cs="Arial"/>
                <w:lang w:val="en-US"/>
              </w:rPr>
              <w:t>https:/</w:t>
            </w:r>
            <w:r>
              <w:rPr>
                <w:rFonts w:cs="Arial"/>
                <w:lang w:val="en-US"/>
              </w:rPr>
              <w:t>/</w:t>
            </w:r>
            <w:r w:rsidRPr="008C756C">
              <w:rPr>
                <w:rFonts w:cs="Arial"/>
                <w:lang w:val="en-US"/>
              </w:rPr>
              <w:t>github.com/</w:t>
            </w:r>
          </w:p>
        </w:tc>
      </w:tr>
      <w:tr w:rsidRPr="006D4E9A" w:rsidR="00253866" w:rsidTr="00CF664E" w14:paraId="61F1F6FA" w14:textId="77777777">
        <w:trPr>
          <w:trHeight w:val="284"/>
        </w:trPr>
        <w:tc>
          <w:tcPr>
            <w:tcW w:w="3337" w:type="dxa"/>
          </w:tcPr>
          <w:p w:rsidRPr="006D4E9A" w:rsidR="00253866" w:rsidP="00253866" w:rsidRDefault="004C6891" w14:paraId="4A931AB2" w14:textId="203A3E8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Trello</w:t>
            </w:r>
            <w:proofErr w:type="spellEnd"/>
          </w:p>
        </w:tc>
        <w:tc>
          <w:tcPr>
            <w:tcW w:w="5618" w:type="dxa"/>
          </w:tcPr>
          <w:p w:rsidRPr="006D4E9A" w:rsidR="00253866" w:rsidP="00253866" w:rsidRDefault="00E05BD5" w14:paraId="0873EA58" w14:textId="7851E417">
            <w:pPr>
              <w:rPr>
                <w:rFonts w:cs="Arial"/>
              </w:rPr>
            </w:pPr>
            <w:r>
              <w:rPr>
                <w:rFonts w:cs="Arial"/>
              </w:rPr>
              <w:t>https:/</w:t>
            </w:r>
            <w:r w:rsidR="008C756C">
              <w:rPr>
                <w:rFonts w:cs="Arial"/>
              </w:rPr>
              <w:t>/</w:t>
            </w:r>
            <w:r>
              <w:rPr>
                <w:rFonts w:cs="Arial"/>
              </w:rPr>
              <w:t>trello.com/</w:t>
            </w:r>
          </w:p>
        </w:tc>
      </w:tr>
      <w:tr w:rsidRPr="006D4E9A" w:rsidR="00FD2FE6" w:rsidTr="00CF664E" w14:paraId="0733F9CD" w14:textId="77777777">
        <w:trPr>
          <w:trHeight w:val="299"/>
        </w:trPr>
        <w:tc>
          <w:tcPr>
            <w:tcW w:w="3337" w:type="dxa"/>
          </w:tcPr>
          <w:p w:rsidR="00FD2FE6" w:rsidP="00253866" w:rsidRDefault="00FD2FE6" w14:paraId="54D08155" w14:textId="2929E5C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Figma</w:t>
            </w:r>
            <w:proofErr w:type="spellEnd"/>
          </w:p>
        </w:tc>
        <w:tc>
          <w:tcPr>
            <w:tcW w:w="5618" w:type="dxa"/>
          </w:tcPr>
          <w:p w:rsidRPr="006D4E9A" w:rsidR="00FD2FE6" w:rsidP="00253866" w:rsidRDefault="00E05BD5" w14:paraId="5DFE7DFB" w14:textId="2A5487A3">
            <w:pPr>
              <w:rPr>
                <w:rFonts w:cs="Arial"/>
              </w:rPr>
            </w:pPr>
            <w:r w:rsidRPr="00E05BD5">
              <w:rPr>
                <w:rFonts w:cs="Arial"/>
              </w:rPr>
              <w:t>https://figma.com/</w:t>
            </w:r>
          </w:p>
        </w:tc>
      </w:tr>
      <w:tr w:rsidRPr="006D4E9A" w:rsidR="004C6891" w:rsidTr="00CF664E" w14:paraId="3A3D99F5" w14:textId="77777777">
        <w:trPr>
          <w:trHeight w:val="299"/>
        </w:trPr>
        <w:tc>
          <w:tcPr>
            <w:tcW w:w="3337" w:type="dxa"/>
          </w:tcPr>
          <w:p w:rsidR="004C6891" w:rsidP="00253866" w:rsidRDefault="00CF664E" w14:paraId="264A10A6" w14:textId="765461DB">
            <w:pPr>
              <w:rPr>
                <w:rFonts w:cs="Arial"/>
              </w:rPr>
            </w:pPr>
            <w:r>
              <w:rPr>
                <w:rFonts w:cs="Arial"/>
              </w:rPr>
              <w:t>PHP</w:t>
            </w:r>
          </w:p>
        </w:tc>
        <w:tc>
          <w:tcPr>
            <w:tcW w:w="5618" w:type="dxa"/>
          </w:tcPr>
          <w:p w:rsidRPr="004C6891" w:rsidR="004C6891" w:rsidP="00253866" w:rsidRDefault="00CF664E" w14:paraId="026D680E" w14:textId="66CBA9A6">
            <w:pPr>
              <w:rPr>
                <w:rFonts w:cs="Arial"/>
              </w:rPr>
            </w:pPr>
            <w:r w:rsidRPr="00CF664E">
              <w:rPr>
                <w:rFonts w:cs="Arial"/>
              </w:rPr>
              <w:t>https://www.php.net/</w:t>
            </w:r>
          </w:p>
        </w:tc>
      </w:tr>
      <w:tr w:rsidRPr="006D4E9A" w:rsidR="00CF664E" w:rsidTr="00CF664E" w14:paraId="5E106285" w14:textId="77777777">
        <w:trPr>
          <w:trHeight w:val="299"/>
        </w:trPr>
        <w:tc>
          <w:tcPr>
            <w:tcW w:w="3337" w:type="dxa"/>
          </w:tcPr>
          <w:p w:rsidR="00CF664E" w:rsidP="00253866" w:rsidRDefault="00CF664E" w14:paraId="2319EC22" w14:textId="4792408E">
            <w:pPr>
              <w:rPr>
                <w:rFonts w:cs="Arial"/>
              </w:rPr>
            </w:pPr>
            <w:r>
              <w:rPr>
                <w:rFonts w:cs="Arial"/>
              </w:rPr>
              <w:t>Java Script</w:t>
            </w:r>
          </w:p>
        </w:tc>
        <w:tc>
          <w:tcPr>
            <w:tcW w:w="5618" w:type="dxa"/>
          </w:tcPr>
          <w:p w:rsidRPr="004C6891" w:rsidR="00CF664E" w:rsidP="00253866" w:rsidRDefault="00CF664E" w14:paraId="348499E3" w14:textId="15DA90B7">
            <w:pPr>
              <w:rPr>
                <w:rFonts w:cs="Arial"/>
              </w:rPr>
            </w:pPr>
            <w:r w:rsidRPr="00CF664E">
              <w:rPr>
                <w:rFonts w:cs="Arial"/>
              </w:rPr>
              <w:t>https://developer.mozilla.org/pt-BR/docs/Web/JavaScript</w:t>
            </w:r>
          </w:p>
        </w:tc>
      </w:tr>
      <w:tr w:rsidRPr="006D4E9A" w:rsidR="004C6891" w:rsidTr="00CF664E" w14:paraId="390AA94F" w14:textId="77777777">
        <w:trPr>
          <w:trHeight w:val="299"/>
        </w:trPr>
        <w:tc>
          <w:tcPr>
            <w:tcW w:w="3337" w:type="dxa"/>
          </w:tcPr>
          <w:p w:rsidR="004C6891" w:rsidP="00253866" w:rsidRDefault="00CF664E" w14:paraId="684820AC" w14:textId="5DB5AC5E">
            <w:pPr>
              <w:rPr>
                <w:rFonts w:cs="Arial"/>
              </w:rPr>
            </w:pPr>
            <w:r>
              <w:rPr>
                <w:rFonts w:cs="Arial"/>
              </w:rPr>
              <w:t xml:space="preserve">Visual Studio </w:t>
            </w:r>
            <w:proofErr w:type="spellStart"/>
            <w:r>
              <w:rPr>
                <w:rFonts w:cs="Arial"/>
              </w:rPr>
              <w:t>Code</w:t>
            </w:r>
            <w:proofErr w:type="spellEnd"/>
          </w:p>
        </w:tc>
        <w:tc>
          <w:tcPr>
            <w:tcW w:w="5618" w:type="dxa"/>
          </w:tcPr>
          <w:p w:rsidRPr="004C6891" w:rsidR="004C6891" w:rsidP="00253866" w:rsidRDefault="00CF664E" w14:paraId="321A6111" w14:textId="4BD4AA2F">
            <w:pPr>
              <w:rPr>
                <w:rFonts w:cs="Arial"/>
              </w:rPr>
            </w:pPr>
            <w:r w:rsidRPr="00CF664E">
              <w:rPr>
                <w:rFonts w:cs="Arial"/>
              </w:rPr>
              <w:t>https://code.visualstudio.com/</w:t>
            </w:r>
          </w:p>
        </w:tc>
      </w:tr>
      <w:tr w:rsidRPr="006D4E9A" w:rsidR="00CF664E" w:rsidTr="00CF664E" w14:paraId="3B229BC8" w14:textId="77777777">
        <w:trPr>
          <w:trHeight w:val="299"/>
        </w:trPr>
        <w:tc>
          <w:tcPr>
            <w:tcW w:w="3337" w:type="dxa"/>
          </w:tcPr>
          <w:p w:rsidR="00CF664E" w:rsidP="00253866" w:rsidRDefault="00CF664E" w14:paraId="4D15E969" w14:textId="2F04D38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MySql</w:t>
            </w:r>
            <w:proofErr w:type="spellEnd"/>
          </w:p>
        </w:tc>
        <w:tc>
          <w:tcPr>
            <w:tcW w:w="5618" w:type="dxa"/>
          </w:tcPr>
          <w:p w:rsidRPr="004C6891" w:rsidR="00CF664E" w:rsidP="00253866" w:rsidRDefault="00CF664E" w14:paraId="5CA82F12" w14:textId="105A93D7">
            <w:pPr>
              <w:rPr>
                <w:rFonts w:cs="Arial"/>
              </w:rPr>
            </w:pPr>
            <w:r w:rsidRPr="00CF664E">
              <w:rPr>
                <w:rFonts w:cs="Arial"/>
              </w:rPr>
              <w:t>https://www.mysql.com/</w:t>
            </w:r>
          </w:p>
        </w:tc>
      </w:tr>
      <w:tr w:rsidRPr="006D4E9A" w:rsidR="00DD3534" w:rsidTr="00CF664E" w14:paraId="46CE24CE" w14:textId="77777777">
        <w:trPr>
          <w:trHeight w:val="299"/>
        </w:trPr>
        <w:tc>
          <w:tcPr>
            <w:tcW w:w="3337" w:type="dxa"/>
          </w:tcPr>
          <w:p w:rsidR="00DD3534" w:rsidP="00253866" w:rsidRDefault="00DD3534" w14:paraId="715EF317" w14:textId="75700FD5">
            <w:pPr>
              <w:rPr>
                <w:rFonts w:cs="Arial"/>
              </w:rPr>
            </w:pPr>
            <w:r>
              <w:rPr>
                <w:rFonts w:cs="Arial"/>
              </w:rPr>
              <w:t>API dos Correios</w:t>
            </w:r>
          </w:p>
        </w:tc>
        <w:tc>
          <w:tcPr>
            <w:tcW w:w="5618" w:type="dxa"/>
          </w:tcPr>
          <w:p w:rsidRPr="00CF664E" w:rsidR="00DD3534" w:rsidP="00253866" w:rsidRDefault="00DD3534" w14:paraId="62A09DAF" w14:textId="59093014">
            <w:pPr>
              <w:rPr>
                <w:rFonts w:cs="Arial"/>
              </w:rPr>
            </w:pPr>
            <w:r w:rsidRPr="00DD3534">
              <w:rPr>
                <w:rFonts w:cs="Arial"/>
              </w:rPr>
              <w:t>https://www.gov.br/conecta/catalogo/apis/cep-codigo-de-enderecamento-postal/swagger-json/swagger_view</w:t>
            </w:r>
          </w:p>
        </w:tc>
      </w:tr>
    </w:tbl>
    <w:p w:rsidR="00EC6937" w:rsidP="00EC6937" w:rsidRDefault="00EC6937" w14:paraId="1EC52349" w14:textId="103D38AC">
      <w:bookmarkStart w:name="_Toc106706797" w:id="13"/>
    </w:p>
    <w:p w:rsidR="00EC6937" w:rsidP="00EC6937" w:rsidRDefault="00EC6937" w14:paraId="17B3D63C" w14:textId="77777777">
      <w:pPr>
        <w:rPr>
          <w:rFonts w:cs="Arial"/>
        </w:rPr>
      </w:pPr>
    </w:p>
    <w:p w:rsidRPr="00C859B2" w:rsidR="00F33684" w:rsidP="418382B3" w:rsidRDefault="3A2EDC51" w14:paraId="6C7702F8" w14:textId="5F7AC9C4">
      <w:pPr>
        <w:pStyle w:val="Ttulo2"/>
        <w:numPr>
          <w:ilvl w:val="0"/>
          <w:numId w:val="0"/>
        </w:numPr>
        <w:rPr>
          <w:rFonts w:cs="Arial"/>
        </w:rPr>
      </w:pPr>
      <w:r w:rsidRPr="00C859B2">
        <w:rPr>
          <w:rFonts w:cs="Arial"/>
        </w:rPr>
        <w:t>1.6</w:t>
      </w:r>
      <w:r w:rsidRPr="00C859B2" w:rsidR="00001F4B">
        <w:rPr>
          <w:rFonts w:cs="Arial"/>
        </w:rPr>
        <w:tab/>
      </w:r>
      <w:r w:rsidRPr="00C859B2" w:rsidR="58684EDC">
        <w:rPr>
          <w:rFonts w:cs="Arial"/>
        </w:rPr>
        <w:t>Cronograma</w:t>
      </w:r>
      <w:bookmarkEnd w:id="13"/>
    </w:p>
    <w:p w:rsidRPr="00C859B2" w:rsidR="00001F4B" w:rsidP="00F33684" w:rsidRDefault="19E90CFB" w14:paraId="2653220E" w14:textId="2A9DF5BE">
      <w:pPr>
        <w:rPr>
          <w:rFonts w:cs="Arial"/>
        </w:rPr>
      </w:pPr>
      <w:r w:rsidRPr="00C859B2">
        <w:rPr>
          <w:rFonts w:cs="Arial"/>
        </w:rPr>
        <w:t xml:space="preserve">O cronograma </w:t>
      </w:r>
      <w:r w:rsidRPr="00C859B2" w:rsidR="58684EDC">
        <w:rPr>
          <w:rFonts w:cs="Arial"/>
        </w:rPr>
        <w:t xml:space="preserve">utiliza como referência o dia de aula da disciplina </w:t>
      </w:r>
      <w:r w:rsidR="00014EB6">
        <w:rPr>
          <w:rFonts w:cs="Arial"/>
        </w:rPr>
        <w:t>Laboratório de Desenvolvimento Web.</w:t>
      </w:r>
    </w:p>
    <w:p w:rsidRPr="00C859B2" w:rsidR="00F31E7E" w:rsidP="00F31E7E" w:rsidRDefault="00F31E7E" w14:paraId="4E8E3D5B" w14:textId="44A053E1">
      <w:pPr>
        <w:pStyle w:val="Legenda"/>
        <w:keepNext/>
        <w:jc w:val="center"/>
        <w:rPr>
          <w:rFonts w:cs="Arial"/>
        </w:rPr>
      </w:pPr>
    </w:p>
    <w:tbl>
      <w:tblPr>
        <w:tblStyle w:val="Tabelacomgrade"/>
        <w:tblW w:w="8202" w:type="dxa"/>
        <w:tblLayout w:type="fixed"/>
        <w:tblLook w:val="04A0" w:firstRow="1" w:lastRow="0" w:firstColumn="1" w:lastColumn="0" w:noHBand="0" w:noVBand="1"/>
      </w:tblPr>
      <w:tblGrid>
        <w:gridCol w:w="2205"/>
        <w:gridCol w:w="365"/>
        <w:gridCol w:w="369"/>
        <w:gridCol w:w="374"/>
        <w:gridCol w:w="389"/>
        <w:gridCol w:w="375"/>
        <w:gridCol w:w="360"/>
        <w:gridCol w:w="360"/>
        <w:gridCol w:w="360"/>
        <w:gridCol w:w="375"/>
        <w:gridCol w:w="375"/>
        <w:gridCol w:w="450"/>
        <w:gridCol w:w="435"/>
        <w:gridCol w:w="320"/>
        <w:gridCol w:w="320"/>
        <w:gridCol w:w="320"/>
        <w:gridCol w:w="450"/>
      </w:tblGrid>
      <w:tr w:rsidRPr="00C859B2" w:rsidR="00867724" w:rsidTr="083ACBCB" w14:paraId="4A9200B6" w14:textId="77777777">
        <w:trPr>
          <w:cantSplit/>
          <w:trHeight w:val="300"/>
        </w:trPr>
        <w:tc>
          <w:tcPr>
            <w:tcW w:w="2205" w:type="dxa"/>
            <w:vMerge w:val="restart"/>
            <w:shd w:val="clear" w:color="auto" w:fill="FFE599" w:themeFill="accent4" w:themeFillTint="66"/>
            <w:tcMar/>
            <w:vAlign w:val="center"/>
          </w:tcPr>
          <w:p w:rsidRPr="00C859B2" w:rsidR="00867724" w:rsidP="007F5C67" w:rsidRDefault="00867724" w14:paraId="5E4E27C2" w14:textId="77777777">
            <w:pPr>
              <w:jc w:val="center"/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Tarefa</w:t>
            </w:r>
          </w:p>
        </w:tc>
        <w:tc>
          <w:tcPr>
            <w:tcW w:w="1872" w:type="dxa"/>
            <w:gridSpan w:val="5"/>
            <w:shd w:val="clear" w:color="auto" w:fill="FFE599" w:themeFill="accent4" w:themeFillTint="66"/>
            <w:tcMar/>
          </w:tcPr>
          <w:p w:rsidR="335B9C4B" w:rsidP="6E7C1DF0" w:rsidRDefault="335B9C4B" w14:paraId="775831E9" w14:textId="448A5E6E"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 w:rsidRPr="6E7C1DF0" w:rsidR="335B9C4B">
              <w:rPr>
                <w:rFonts w:cs="Arial"/>
                <w:sz w:val="22"/>
                <w:szCs w:val="22"/>
              </w:rPr>
              <w:t>Fevereiro</w:t>
            </w:r>
          </w:p>
        </w:tc>
        <w:tc>
          <w:tcPr>
            <w:tcW w:w="2715" w:type="dxa"/>
            <w:gridSpan w:val="7"/>
            <w:shd w:val="clear" w:color="auto" w:fill="FFE599" w:themeFill="accent4" w:themeFillTint="66"/>
            <w:tcMar/>
          </w:tcPr>
          <w:p w:rsidR="7A09EAA0" w:rsidP="6E7C1DF0" w:rsidRDefault="7A09EAA0" w14:paraId="1579465B" w14:textId="0E654B6A"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 w:rsidRPr="6E7C1DF0" w:rsidR="7A09EAA0">
              <w:rPr>
                <w:rFonts w:cs="Arial"/>
                <w:sz w:val="22"/>
                <w:szCs w:val="22"/>
              </w:rPr>
              <w:t>Março</w:t>
            </w:r>
          </w:p>
        </w:tc>
        <w:tc>
          <w:tcPr>
            <w:tcW w:w="1410" w:type="dxa"/>
            <w:gridSpan w:val="4"/>
            <w:shd w:val="clear" w:color="auto" w:fill="FFE599" w:themeFill="accent4" w:themeFillTint="66"/>
            <w:tcMar/>
          </w:tcPr>
          <w:p w:rsidR="4944D2FE" w:rsidP="083ACBCB" w:rsidRDefault="4944D2FE" w14:paraId="53ECA9A8" w14:textId="206390A3"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 w:rsidRPr="083ACBCB" w:rsidR="4944D2FE">
              <w:rPr>
                <w:rFonts w:cs="Arial"/>
                <w:sz w:val="22"/>
                <w:szCs w:val="22"/>
              </w:rPr>
              <w:t>Abril</w:t>
            </w:r>
          </w:p>
        </w:tc>
      </w:tr>
      <w:tr w:rsidRPr="00C859B2" w:rsidR="00867724" w:rsidTr="083ACBCB" w14:paraId="5C7E05F3" w14:textId="77777777">
        <w:trPr>
          <w:cantSplit/>
          <w:trHeight w:val="300"/>
        </w:trPr>
        <w:tc>
          <w:tcPr>
            <w:tcW w:w="2205" w:type="dxa"/>
            <w:vMerge/>
            <w:tcMar/>
          </w:tcPr>
          <w:p w:rsidRPr="00C859B2" w:rsidR="00867724" w:rsidP="007F5C67" w:rsidRDefault="00867724" w14:paraId="5E321EFB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43DB6D5B" w14:textId="15B18DEF">
            <w:pPr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14</w:t>
            </w:r>
          </w:p>
        </w:tc>
        <w:tc>
          <w:tcPr>
            <w:tcW w:w="369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53FF24A8" w14:textId="2A289B74">
            <w:pPr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19</w:t>
            </w:r>
          </w:p>
        </w:tc>
        <w:tc>
          <w:tcPr>
            <w:tcW w:w="374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453549D5" w14:textId="5F3963CC">
            <w:pPr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21</w:t>
            </w:r>
          </w:p>
        </w:tc>
        <w:tc>
          <w:tcPr>
            <w:tcW w:w="389" w:type="dxa"/>
            <w:shd w:val="clear" w:color="auto" w:fill="FFE599" w:themeFill="accent4" w:themeFillTint="66"/>
            <w:tcMar/>
          </w:tcPr>
          <w:p w:rsidR="00867724" w:rsidP="007F5C67" w:rsidRDefault="00867724" w14:paraId="42142885" w14:textId="7498FD87">
            <w:pPr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26</w:t>
            </w:r>
          </w:p>
        </w:tc>
        <w:tc>
          <w:tcPr>
            <w:tcW w:w="37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2E216E19" w14:textId="71EABF83">
            <w:pPr>
              <w:rPr>
                <w:rFonts w:cs="Arial"/>
                <w:sz w:val="12"/>
                <w:szCs w:val="12"/>
              </w:rPr>
            </w:pPr>
            <w:r w:rsidRPr="6E7C1DF0" w:rsidR="2BE8BAFC">
              <w:rPr>
                <w:rFonts w:cs="Arial"/>
                <w:sz w:val="12"/>
                <w:szCs w:val="12"/>
              </w:rPr>
              <w:t>28</w:t>
            </w:r>
          </w:p>
        </w:tc>
        <w:tc>
          <w:tcPr>
            <w:tcW w:w="360" w:type="dxa"/>
            <w:shd w:val="clear" w:color="auto" w:fill="FFE599" w:themeFill="accent4" w:themeFillTint="66"/>
            <w:tcMar/>
          </w:tcPr>
          <w:p w:rsidR="3B30CFE5" w:rsidP="6E7C1DF0" w:rsidRDefault="3B30CFE5" w14:paraId="3C1DF3AD" w14:textId="537F61B9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07</w:t>
            </w:r>
          </w:p>
        </w:tc>
        <w:tc>
          <w:tcPr>
            <w:tcW w:w="360" w:type="dxa"/>
            <w:shd w:val="clear" w:color="auto" w:fill="FFE599" w:themeFill="accent4" w:themeFillTint="66"/>
            <w:tcMar/>
          </w:tcPr>
          <w:p w:rsidR="3B30CFE5" w:rsidP="6E7C1DF0" w:rsidRDefault="3B30CFE5" w14:paraId="2252E851" w14:textId="73C21D65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12</w:t>
            </w:r>
          </w:p>
        </w:tc>
        <w:tc>
          <w:tcPr>
            <w:tcW w:w="360" w:type="dxa"/>
            <w:shd w:val="clear" w:color="auto" w:fill="FFE599" w:themeFill="accent4" w:themeFillTint="66"/>
            <w:tcMar/>
          </w:tcPr>
          <w:p w:rsidR="3B30CFE5" w:rsidP="6E7C1DF0" w:rsidRDefault="3B30CFE5" w14:paraId="6B36771F" w14:textId="3945F99B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14</w:t>
            </w:r>
          </w:p>
        </w:tc>
        <w:tc>
          <w:tcPr>
            <w:tcW w:w="375" w:type="dxa"/>
            <w:shd w:val="clear" w:color="auto" w:fill="FFE599" w:themeFill="accent4" w:themeFillTint="66"/>
            <w:tcMar/>
          </w:tcPr>
          <w:p w:rsidR="3B30CFE5" w:rsidP="6E7C1DF0" w:rsidRDefault="3B30CFE5" w14:paraId="037DCBA8" w14:textId="41C8B24A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19</w:t>
            </w:r>
          </w:p>
        </w:tc>
        <w:tc>
          <w:tcPr>
            <w:tcW w:w="375" w:type="dxa"/>
            <w:shd w:val="clear" w:color="auto" w:fill="FFE599" w:themeFill="accent4" w:themeFillTint="66"/>
            <w:tcMar/>
          </w:tcPr>
          <w:p w:rsidR="3B30CFE5" w:rsidP="6E7C1DF0" w:rsidRDefault="3B30CFE5" w14:paraId="325E5D1F" w14:textId="16E7DB5D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21</w:t>
            </w:r>
          </w:p>
        </w:tc>
        <w:tc>
          <w:tcPr>
            <w:tcW w:w="450" w:type="dxa"/>
            <w:shd w:val="clear" w:color="auto" w:fill="FFE599" w:themeFill="accent4" w:themeFillTint="66"/>
            <w:tcMar/>
          </w:tcPr>
          <w:p w:rsidR="3B30CFE5" w:rsidP="6E7C1DF0" w:rsidRDefault="3B30CFE5" w14:paraId="7D9D1C77" w14:textId="64738576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26</w:t>
            </w:r>
          </w:p>
        </w:tc>
        <w:tc>
          <w:tcPr>
            <w:tcW w:w="435" w:type="dxa"/>
            <w:shd w:val="clear" w:color="auto" w:fill="FFE599" w:themeFill="accent4" w:themeFillTint="66"/>
            <w:tcMar/>
          </w:tcPr>
          <w:p w:rsidR="3B30CFE5" w:rsidP="6E7C1DF0" w:rsidRDefault="3B30CFE5" w14:paraId="43EF7296" w14:textId="6FEAFAE4">
            <w:pPr>
              <w:pStyle w:val="Normal"/>
              <w:rPr>
                <w:rFonts w:cs="Arial"/>
                <w:sz w:val="12"/>
                <w:szCs w:val="12"/>
              </w:rPr>
            </w:pPr>
            <w:r w:rsidRPr="6E7C1DF0" w:rsidR="3B30CFE5">
              <w:rPr>
                <w:rFonts w:cs="Arial"/>
                <w:sz w:val="12"/>
                <w:szCs w:val="12"/>
              </w:rPr>
              <w:t>28</w:t>
            </w:r>
          </w:p>
        </w:tc>
        <w:tc>
          <w:tcPr>
            <w:tcW w:w="320" w:type="dxa"/>
            <w:shd w:val="clear" w:color="auto" w:fill="FFE599" w:themeFill="accent4" w:themeFillTint="66"/>
            <w:tcMar/>
          </w:tcPr>
          <w:p w:rsidR="26AD000F" w:rsidP="083ACBCB" w:rsidRDefault="26AD000F" w14:paraId="0AE87620" w14:textId="117EDEE0">
            <w:pPr>
              <w:pStyle w:val="Normal"/>
              <w:rPr>
                <w:rFonts w:cs="Arial"/>
                <w:sz w:val="12"/>
                <w:szCs w:val="12"/>
              </w:rPr>
            </w:pPr>
            <w:r w:rsidRPr="083ACBCB" w:rsidR="26AD000F">
              <w:rPr>
                <w:rFonts w:cs="Arial"/>
                <w:sz w:val="12"/>
                <w:szCs w:val="12"/>
              </w:rPr>
              <w:t>2</w:t>
            </w:r>
          </w:p>
        </w:tc>
        <w:tc>
          <w:tcPr>
            <w:tcW w:w="320" w:type="dxa"/>
            <w:shd w:val="clear" w:color="auto" w:fill="FFE599" w:themeFill="accent4" w:themeFillTint="66"/>
            <w:tcMar/>
          </w:tcPr>
          <w:p w:rsidR="26AD000F" w:rsidP="083ACBCB" w:rsidRDefault="26AD000F" w14:paraId="4EEADE62" w14:textId="24A90804">
            <w:pPr>
              <w:pStyle w:val="Normal"/>
              <w:rPr>
                <w:rFonts w:cs="Arial"/>
                <w:sz w:val="12"/>
                <w:szCs w:val="12"/>
              </w:rPr>
            </w:pPr>
            <w:r w:rsidRPr="083ACBCB" w:rsidR="26AD000F">
              <w:rPr>
                <w:rFonts w:cs="Arial"/>
                <w:sz w:val="12"/>
                <w:szCs w:val="12"/>
              </w:rPr>
              <w:t>4</w:t>
            </w:r>
          </w:p>
        </w:tc>
        <w:tc>
          <w:tcPr>
            <w:tcW w:w="320" w:type="dxa"/>
            <w:shd w:val="clear" w:color="auto" w:fill="FFE599" w:themeFill="accent4" w:themeFillTint="66"/>
            <w:tcMar/>
          </w:tcPr>
          <w:p w:rsidR="71FF8635" w:rsidP="083ACBCB" w:rsidRDefault="71FF8635" w14:paraId="5FE420D9" w14:textId="172D1445">
            <w:pPr>
              <w:pStyle w:val="Normal"/>
              <w:rPr>
                <w:rFonts w:cs="Arial"/>
                <w:sz w:val="12"/>
                <w:szCs w:val="12"/>
              </w:rPr>
            </w:pPr>
            <w:r w:rsidRPr="083ACBCB" w:rsidR="71FF8635">
              <w:rPr>
                <w:rFonts w:cs="Arial"/>
                <w:sz w:val="12"/>
                <w:szCs w:val="12"/>
              </w:rPr>
              <w:t>9</w:t>
            </w:r>
          </w:p>
        </w:tc>
        <w:tc>
          <w:tcPr>
            <w:tcW w:w="450" w:type="dxa"/>
            <w:shd w:val="clear" w:color="auto" w:fill="FFE599" w:themeFill="accent4" w:themeFillTint="66"/>
            <w:tcMar/>
          </w:tcPr>
          <w:p w:rsidR="71FF8635" w:rsidP="083ACBCB" w:rsidRDefault="71FF8635" w14:paraId="035587B5" w14:textId="349A7BD0">
            <w:pPr>
              <w:pStyle w:val="Normal"/>
              <w:rPr>
                <w:rFonts w:cs="Arial"/>
                <w:sz w:val="12"/>
                <w:szCs w:val="12"/>
              </w:rPr>
            </w:pPr>
            <w:r w:rsidRPr="083ACBCB" w:rsidR="71FF8635">
              <w:rPr>
                <w:rFonts w:cs="Arial"/>
                <w:sz w:val="12"/>
                <w:szCs w:val="12"/>
              </w:rPr>
              <w:t>11</w:t>
            </w:r>
          </w:p>
        </w:tc>
      </w:tr>
      <w:tr w:rsidRPr="00C859B2" w:rsidR="00867724" w:rsidTr="083ACBCB" w14:paraId="2452332E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69B71FAE" w14:textId="77777777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 xml:space="preserve">Apresentação do Modelo do Projeto Interdisciplinar </w:t>
            </w:r>
          </w:p>
        </w:tc>
        <w:tc>
          <w:tcPr>
            <w:tcW w:w="365" w:type="dxa"/>
            <w:shd w:val="clear" w:color="auto" w:fill="5B9BD5" w:themeFill="accent1"/>
            <w:tcMar/>
          </w:tcPr>
          <w:p w:rsidRPr="00C859B2" w:rsidR="00867724" w:rsidP="007F5C67" w:rsidRDefault="00867724" w14:paraId="31473F56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7F5C67" w:rsidRDefault="00867724" w14:paraId="15559A04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Pr="00C859B2" w:rsidR="00867724" w:rsidP="007F5C67" w:rsidRDefault="00867724" w14:paraId="4512AF5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Pr="00C859B2" w:rsidR="00867724" w:rsidP="007F5C67" w:rsidRDefault="00867724" w14:paraId="6CB6BAD8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Pr="00C859B2" w:rsidR="00867724" w:rsidP="007F5C67" w:rsidRDefault="00867724" w14:paraId="5CCA2199" w14:textId="1A6340B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29B367FF" w14:textId="6C46666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664DE406" w14:textId="6213307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4F217823" w14:textId="6199F02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54648B63" w14:textId="663E6B6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67B92B7C" w14:textId="727E905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6E7C1DF0" w:rsidP="6E7C1DF0" w:rsidRDefault="6E7C1DF0" w14:paraId="7A9010FB" w14:textId="4E5E778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tcMar/>
          </w:tcPr>
          <w:p w:rsidR="6E7C1DF0" w:rsidP="6E7C1DF0" w:rsidRDefault="6E7C1DF0" w14:paraId="67B2A95F" w14:textId="4392AC4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7564307D" w14:textId="105B534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79DC76D5" w14:textId="16F6457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6216BA95" w14:textId="69316F9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83ACBCB" w:rsidP="083ACBCB" w:rsidRDefault="083ACBCB" w14:paraId="503C6557" w14:textId="0BE7C76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259BD788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00821EF7" w14:textId="1C469D67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Definição dos Grupos</w:t>
            </w:r>
          </w:p>
        </w:tc>
        <w:tc>
          <w:tcPr>
            <w:tcW w:w="365" w:type="dxa"/>
            <w:shd w:val="clear" w:color="auto" w:fill="5B9BD5" w:themeFill="accent1"/>
            <w:tcMar/>
          </w:tcPr>
          <w:p w:rsidRPr="00C859B2" w:rsidR="00867724" w:rsidP="007F5C67" w:rsidRDefault="00867724" w14:paraId="1AEAA680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7F5C67" w:rsidRDefault="00867724" w14:paraId="37023BE4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Pr="00C859B2" w:rsidR="00867724" w:rsidP="007F5C67" w:rsidRDefault="00867724" w14:paraId="73216C47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Pr="00C859B2" w:rsidR="00867724" w:rsidP="007F5C67" w:rsidRDefault="00867724" w14:paraId="3A4C82B0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Pr="00C859B2" w:rsidR="00867724" w:rsidP="007F5C67" w:rsidRDefault="00867724" w14:paraId="7D0D1A01" w14:textId="392ACEC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35FC623D" w14:textId="4A5E327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7B433C2E" w14:textId="2EFBEBB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2FDF0DDD" w14:textId="77022E8F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23F9A82B" w14:textId="66F80C0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2A179669" w14:textId="4B2E563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6E7C1DF0" w:rsidP="6E7C1DF0" w:rsidRDefault="6E7C1DF0" w14:paraId="3B18440F" w14:textId="3D7AE6E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tcMar/>
          </w:tcPr>
          <w:p w:rsidR="6E7C1DF0" w:rsidP="6E7C1DF0" w:rsidRDefault="6E7C1DF0" w14:paraId="5F4CB7B7" w14:textId="5276AD6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39FC9B28" w14:textId="7792D0E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38F2ABF7" w14:textId="5290314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4F210667" w14:textId="6234D57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83ACBCB" w:rsidP="083ACBCB" w:rsidRDefault="083ACBCB" w14:paraId="09358B19" w14:textId="7B3FE14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5CEEBD06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2B93BE5F" w14:textId="2BE705BB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Definição da Função de cada Membro</w:t>
            </w:r>
          </w:p>
        </w:tc>
        <w:tc>
          <w:tcPr>
            <w:tcW w:w="365" w:type="dxa"/>
            <w:shd w:val="clear" w:color="auto" w:fill="5B9BD5" w:themeFill="accent1"/>
            <w:tcMar/>
          </w:tcPr>
          <w:p w:rsidRPr="00C859B2" w:rsidR="00867724" w:rsidP="007F5C67" w:rsidRDefault="00867724" w14:paraId="5DFB07BE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5B9BD5" w:themeFill="accent1"/>
            <w:tcMar/>
          </w:tcPr>
          <w:p w:rsidRPr="00C859B2" w:rsidR="00867724" w:rsidP="007F5C67" w:rsidRDefault="00867724" w14:paraId="0264FDF0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Pr="00C859B2" w:rsidR="00867724" w:rsidP="007F5C67" w:rsidRDefault="00867724" w14:paraId="17FE2D87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Pr="00C859B2" w:rsidR="00867724" w:rsidP="007F5C67" w:rsidRDefault="00867724" w14:paraId="09571D34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Pr="00C859B2" w:rsidR="00867724" w:rsidP="007F5C67" w:rsidRDefault="00867724" w14:paraId="21FD9BF6" w14:textId="243E693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338A0E00" w14:textId="0A79C48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6D59AC9E" w14:textId="727388B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75E11ABD" w14:textId="1F0AE66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37BDB3CC" w14:textId="3DD57A8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64AA7689" w14:textId="344E859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6E7C1DF0" w:rsidP="6E7C1DF0" w:rsidRDefault="6E7C1DF0" w14:paraId="2B3BE2E1" w14:textId="70B0C46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tcMar/>
          </w:tcPr>
          <w:p w:rsidR="6E7C1DF0" w:rsidP="6E7C1DF0" w:rsidRDefault="6E7C1DF0" w14:paraId="117716E5" w14:textId="5A9155B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74250C38" w14:textId="7B7C1A2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535AA373" w14:textId="0D50197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15A13B7A" w14:textId="784F044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83ACBCB" w:rsidP="083ACBCB" w:rsidRDefault="083ACBCB" w14:paraId="59AE2254" w14:textId="2A8C4A1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1018CD5F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0F3B0C" w:rsidRDefault="00867724" w14:paraId="66A84C94" w14:textId="75DA733D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Definição do Problema a Resolver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7F5C67" w:rsidRDefault="00867724" w14:paraId="618EB13D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5B9BD5" w:themeFill="accent1"/>
            <w:tcMar/>
          </w:tcPr>
          <w:p w:rsidRPr="00C859B2" w:rsidR="00867724" w:rsidP="007F5C67" w:rsidRDefault="00867724" w14:paraId="3A326B72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 w:themeFill="background1"/>
            <w:tcMar/>
          </w:tcPr>
          <w:p w:rsidRPr="00C859B2" w:rsidR="00867724" w:rsidP="007F5C67" w:rsidRDefault="00867724" w14:paraId="6D4087F0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FFFFFF" w:themeFill="background1"/>
            <w:tcMar/>
          </w:tcPr>
          <w:p w:rsidRPr="00C859B2" w:rsidR="00867724" w:rsidP="007F5C67" w:rsidRDefault="00867724" w14:paraId="45D5C9E6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Pr="00C859B2" w:rsidR="00867724" w:rsidP="007F5C67" w:rsidRDefault="00867724" w14:paraId="6C43C34A" w14:textId="6E080C8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1FE8338B" w14:textId="1C6056A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71CE3B91" w14:textId="1849B64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2892EE99" w14:textId="1FC44B9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2EEFD99B" w14:textId="5A3BDE1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2D44BAEE" w14:textId="7D4239A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321679E1" w14:textId="3E39956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4B349056" w14:textId="7C3A183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6560E328" w14:textId="172229F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6341D03C" w14:textId="66670F9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263ACDAA" w14:textId="46515ED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425D6AF9" w14:textId="77AF5DD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214D35AC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6B454CCE" w14:textId="2B084FD2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Definição do Software a Desenvolver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7F5C67" w:rsidRDefault="00867724" w14:paraId="5CA05B1E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5B9BD5" w:themeFill="accent1"/>
            <w:tcMar/>
          </w:tcPr>
          <w:p w:rsidRPr="00C859B2" w:rsidR="00867724" w:rsidP="007F5C67" w:rsidRDefault="00867724" w14:paraId="0ED4777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 w:themeFill="background1"/>
            <w:tcMar/>
          </w:tcPr>
          <w:p w:rsidRPr="00C859B2" w:rsidR="00867724" w:rsidP="007F5C67" w:rsidRDefault="00867724" w14:paraId="642F7025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FFFFFF" w:themeFill="background1"/>
            <w:tcMar/>
          </w:tcPr>
          <w:p w:rsidRPr="00C859B2" w:rsidR="00867724" w:rsidP="007F5C67" w:rsidRDefault="00867724" w14:paraId="20254E4D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Pr="00C859B2" w:rsidR="00867724" w:rsidP="007F5C67" w:rsidRDefault="00867724" w14:paraId="070A45EC" w14:textId="35AF463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3412BAA8" w14:textId="0160839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5ACF0B80" w14:textId="19E660C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23CE3D06" w14:textId="52D1829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378A5D76" w14:textId="5C35806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7142D456" w14:textId="4CE23F7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33EB4888" w14:textId="54C8A1B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70D2046E" w14:textId="6A1FD11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01CD1CCD" w14:textId="16E7B3D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0D2A0D71" w14:textId="1755A06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7CEDC483" w14:textId="0237C60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45A7DFA5" w14:textId="73D6C66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671FC8C0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6E1C16" w:rsidRDefault="00867724" w14:paraId="7FC15025" w14:textId="6372B48F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Elaboração da Introdução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6E1C16" w:rsidRDefault="00867724" w14:paraId="362C925B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6E1C16" w:rsidRDefault="00867724" w14:paraId="66F76AB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5B9BD5" w:themeFill="accent1"/>
            <w:tcMar/>
          </w:tcPr>
          <w:p w:rsidRPr="00C859B2" w:rsidR="00867724" w:rsidP="006E1C16" w:rsidRDefault="00867724" w14:paraId="6F0BAAC7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FFFFFF" w:themeFill="background1"/>
            <w:tcMar/>
          </w:tcPr>
          <w:p w:rsidRPr="00C859B2" w:rsidR="00867724" w:rsidP="006E1C16" w:rsidRDefault="00867724" w14:paraId="06F427C7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Pr="00C859B2" w:rsidR="00867724" w:rsidP="006E1C16" w:rsidRDefault="00867724" w14:paraId="3437CD1E" w14:textId="52399AC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1F81236C" w14:textId="526398C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36EA8B3A" w14:textId="5008566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0D4D37AA" w14:textId="4799CF8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7FA1F724" w14:textId="62C3F26E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6C9B83AA" w14:textId="2A259D3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5A9BDD6D" w14:textId="07F97B3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7133724F" w14:textId="1573556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77196D8B" w14:textId="70D4B34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351C6CC2" w14:textId="05C0703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23B4834F" w14:textId="1DE7BA7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3882024C" w14:textId="0C7CB46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7F5ABC8C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6E1C16" w:rsidRDefault="00867724" w14:paraId="6FC61CF4" w14:textId="196CE2DC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Elaboração do Especificação dos Requisitos do Sistema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6E1C16" w:rsidRDefault="00867724" w14:paraId="1E51B55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6E1C16" w:rsidRDefault="00867724" w14:paraId="3FA70926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5B9BD5" w:themeFill="accent1"/>
            <w:tcMar/>
          </w:tcPr>
          <w:p w:rsidRPr="00C859B2" w:rsidR="00867724" w:rsidP="006E1C16" w:rsidRDefault="00867724" w14:paraId="04EDAD9B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5B9BD5" w:themeFill="accent1"/>
            <w:tcMar/>
          </w:tcPr>
          <w:p w:rsidRPr="00C859B2" w:rsidR="00867724" w:rsidP="006E1C16" w:rsidRDefault="00867724" w14:paraId="6741874C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Pr="00C859B2" w:rsidR="00867724" w:rsidP="006E1C16" w:rsidRDefault="00867724" w14:paraId="20E86C1C" w14:textId="651B66B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4AC48327" w14:textId="30573DE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34200CFE" w14:textId="27705D1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27BC376D" w14:textId="0BACAD3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38B15B40" w14:textId="5E90F6E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54B613B6" w14:textId="60AA61C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488F55C4" w14:textId="5C47B9B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00BAC662" w14:textId="46BA4B5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6FCC67A3" w14:textId="7B88DBB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2A36C750" w14:textId="79CB887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1D0455C4" w14:textId="39C21A8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6399914E" w14:textId="7338455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38CC6856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6E1C16" w:rsidRDefault="00867724" w14:paraId="0F4B0509" w14:textId="27B3AAF2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Elaboração dos Modelos do Sistema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6E1C16" w:rsidRDefault="00867724" w14:paraId="4C0CD4F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6E1C16" w:rsidRDefault="00867724" w14:paraId="23536931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5B9BD5" w:themeFill="accent1"/>
            <w:tcMar/>
          </w:tcPr>
          <w:p w:rsidRPr="00C859B2" w:rsidR="00867724" w:rsidP="006E1C16" w:rsidRDefault="00867724" w14:paraId="39486156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5B9BD5" w:themeFill="accent1"/>
            <w:tcMar/>
          </w:tcPr>
          <w:p w:rsidRPr="00C859B2" w:rsidR="00867724" w:rsidP="006E1C16" w:rsidRDefault="00867724" w14:paraId="3DA9F54E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Pr="00C859B2" w:rsidR="00867724" w:rsidP="006E1C16" w:rsidRDefault="00867724" w14:paraId="773D0F6B" w14:textId="57F06D9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3891E0DB" w14:textId="5FD4B50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1A1AA1E1" w14:textId="7CB1D28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455C8275" w14:textId="14A824A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29375F75" w14:textId="0FEA3B4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2A0167E8" w14:textId="674ED13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3A61A024" w14:textId="2EDFAFB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704D6E4C" w14:textId="12DE203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4E7458EA" w14:textId="5FED62A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728B3E72" w14:textId="2E0190C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1C9058A8" w14:textId="16C504F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13705A23" w14:textId="5F7B31C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553F6D9E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6E1C16" w:rsidRDefault="00867724" w14:paraId="4BDCE1AB" w14:textId="4DF2A5B0">
            <w:pPr>
              <w:rPr>
                <w:rFonts w:cs="Arial"/>
                <w:sz w:val="22"/>
                <w:szCs w:val="22"/>
              </w:rPr>
            </w:pPr>
            <w:r w:rsidRPr="083ACBCB" w:rsidR="017EFF9C">
              <w:rPr>
                <w:rFonts w:cs="Arial"/>
                <w:sz w:val="22"/>
                <w:szCs w:val="22"/>
              </w:rPr>
              <w:t>Elaboração da Implementação das Páginas Web</w:t>
            </w:r>
            <w:r w:rsidRPr="083ACBCB" w:rsidR="63B8465A">
              <w:rPr>
                <w:rFonts w:cs="Arial"/>
                <w:sz w:val="22"/>
                <w:szCs w:val="22"/>
              </w:rPr>
              <w:t xml:space="preserve"> (design)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6E1C16" w:rsidRDefault="00867724" w14:paraId="73CA29B2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6E1C16" w:rsidRDefault="00867724" w14:paraId="2DAE83EE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 w:themeFill="background1"/>
            <w:tcMar/>
          </w:tcPr>
          <w:p w:rsidRPr="00C859B2" w:rsidR="00867724" w:rsidP="006E1C16" w:rsidRDefault="00867724" w14:paraId="0BA1438F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FFFFFF" w:themeFill="background1"/>
            <w:tcMar/>
          </w:tcPr>
          <w:p w:rsidRPr="00C859B2" w:rsidR="00867724" w:rsidP="006E1C16" w:rsidRDefault="00867724" w14:paraId="451CE26B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Pr="00C859B2" w:rsidR="00867724" w:rsidP="006E1C16" w:rsidRDefault="00867724" w14:paraId="26AE0565" w14:textId="3C347FF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5B9BD5" w:themeFill="accent1"/>
            <w:tcMar/>
          </w:tcPr>
          <w:p w:rsidR="6E7C1DF0" w:rsidP="6E7C1DF0" w:rsidRDefault="6E7C1DF0" w14:paraId="733D9B5E" w14:textId="0CB580F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5B9BD5" w:themeFill="accent1"/>
            <w:tcMar/>
          </w:tcPr>
          <w:p w:rsidR="6E7C1DF0" w:rsidP="6E7C1DF0" w:rsidRDefault="6E7C1DF0" w14:paraId="134391AE" w14:textId="05D4677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5B9BD5" w:themeFill="accent1"/>
            <w:tcMar/>
          </w:tcPr>
          <w:p w:rsidR="6E7C1DF0" w:rsidP="6E7C1DF0" w:rsidRDefault="6E7C1DF0" w14:paraId="41CC338C" w14:textId="530F312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02FB8708" w14:textId="1FF3F29E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5541D939" w14:textId="72BBDBE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17779C2B" w14:textId="3BE97FB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588AC2D7" w14:textId="1C382F9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1DCB7864" w14:textId="4FB46D4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4E10C78C" w14:textId="260E840E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249DEB1B" w14:textId="2B79C76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7BF8C1D6" w14:textId="5C78082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02C94677" w14:textId="77777777">
        <w:trPr>
          <w:cantSplit/>
          <w:trHeight w:val="300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6BF3A024" w14:textId="2C2AD67E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Apresentação do Projeto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7F5C67" w:rsidRDefault="00867724" w14:paraId="7C537F82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7F5C67" w:rsidRDefault="00867724" w14:paraId="2A4F96F0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 w:themeFill="background1"/>
            <w:tcMar/>
          </w:tcPr>
          <w:p w:rsidRPr="00C859B2" w:rsidR="00867724" w:rsidP="007F5C67" w:rsidRDefault="00867724" w14:paraId="334FECDA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FFFFFF" w:themeFill="background1"/>
            <w:tcMar/>
          </w:tcPr>
          <w:p w:rsidRPr="00C859B2" w:rsidR="00867724" w:rsidP="007F5C67" w:rsidRDefault="00867724" w14:paraId="734F1D10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Pr="00C859B2" w:rsidR="00867724" w:rsidP="007F5C67" w:rsidRDefault="00867724" w14:paraId="2BAE129E" w14:textId="002700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6C7B7DAA" w14:textId="708DA95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 w:themeFill="background1"/>
            <w:tcMar/>
          </w:tcPr>
          <w:p w:rsidR="6E7C1DF0" w:rsidP="6E7C1DF0" w:rsidRDefault="6E7C1DF0" w14:paraId="32951C5A" w14:textId="358040D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5B9BD5" w:themeFill="accent1"/>
            <w:tcMar/>
          </w:tcPr>
          <w:p w:rsidR="6E7C1DF0" w:rsidP="6E7C1DF0" w:rsidRDefault="6E7C1DF0" w14:paraId="470CF782" w14:textId="10BC01C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04C6DCED" w14:textId="3660D7D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6E7C1DF0" w:rsidP="6E7C1DF0" w:rsidRDefault="6E7C1DF0" w14:paraId="0CA19FAA" w14:textId="6162D90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6E7C1DF0" w:rsidP="6E7C1DF0" w:rsidRDefault="6E7C1DF0" w14:paraId="172B751B" w14:textId="3DA91FA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FFFFFF" w:themeFill="background1"/>
            <w:tcMar/>
          </w:tcPr>
          <w:p w:rsidR="6E7C1DF0" w:rsidP="6E7C1DF0" w:rsidRDefault="6E7C1DF0" w14:paraId="76E0DFAC" w14:textId="2F635F8F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1D8A8D7F" w14:textId="78C18F1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367AA457" w14:textId="05C5916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FFFFFF" w:themeFill="background1"/>
            <w:tcMar/>
          </w:tcPr>
          <w:p w:rsidR="083ACBCB" w:rsidP="083ACBCB" w:rsidRDefault="083ACBCB" w14:paraId="5D9B5EC3" w14:textId="300AA8F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  <w:tcMar/>
          </w:tcPr>
          <w:p w:rsidR="083ACBCB" w:rsidP="083ACBCB" w:rsidRDefault="083ACBCB" w14:paraId="6B640884" w14:textId="3D3440F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Pr="00C859B2" w:rsidR="00867724" w:rsidTr="083ACBCB" w14:paraId="17CD36B0" w14:textId="77777777">
        <w:trPr>
          <w:cantSplit/>
          <w:trHeight w:val="1155"/>
        </w:trPr>
        <w:tc>
          <w:tcPr>
            <w:tcW w:w="2205" w:type="dxa"/>
            <w:shd w:val="clear" w:color="auto" w:fill="FFE599" w:themeFill="accent4" w:themeFillTint="66"/>
            <w:tcMar/>
          </w:tcPr>
          <w:p w:rsidRPr="00C859B2" w:rsidR="00867724" w:rsidP="007F5C67" w:rsidRDefault="00867724" w14:paraId="292F571C" w14:textId="5E9F1C0D">
            <w:pPr>
              <w:rPr>
                <w:rFonts w:cs="Arial"/>
                <w:sz w:val="22"/>
                <w:szCs w:val="22"/>
              </w:rPr>
            </w:pPr>
            <w:r w:rsidRPr="00C859B2">
              <w:rPr>
                <w:rFonts w:cs="Arial"/>
                <w:sz w:val="22"/>
                <w:szCs w:val="22"/>
              </w:rPr>
              <w:t>Entrega da Documentação Final em PDF no repositório</w:t>
            </w:r>
          </w:p>
        </w:tc>
        <w:tc>
          <w:tcPr>
            <w:tcW w:w="365" w:type="dxa"/>
            <w:shd w:val="clear" w:color="auto" w:fill="auto"/>
            <w:tcMar/>
          </w:tcPr>
          <w:p w:rsidRPr="00C859B2" w:rsidR="00867724" w:rsidP="007F5C67" w:rsidRDefault="00867724" w14:paraId="182D9661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Pr="00C859B2" w:rsidR="00867724" w:rsidP="007F5C67" w:rsidRDefault="00867724" w14:paraId="27EECC7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Pr="00C859B2" w:rsidR="00867724" w:rsidP="007F5C67" w:rsidRDefault="00867724" w14:paraId="171BD871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Pr="00C859B2" w:rsidR="00867724" w:rsidP="007F5C67" w:rsidRDefault="00867724" w14:paraId="49E0B429" w14:textId="7777777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Pr="00C859B2" w:rsidR="00867724" w:rsidP="007F5C67" w:rsidRDefault="00867724" w14:paraId="205B22D6" w14:textId="3D1AD81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4B82EDEE" w14:textId="719CE31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2877F2E1" w14:textId="183BC51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6E7C1DF0" w:rsidP="6E7C1DF0" w:rsidRDefault="6E7C1DF0" w14:paraId="31EE05AF" w14:textId="36DE83F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="6E7C1DF0" w:rsidP="6E7C1DF0" w:rsidRDefault="6E7C1DF0" w14:paraId="1909DEF1" w14:textId="37345EF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6E7C1DF0" w:rsidP="6E7C1DF0" w:rsidRDefault="6E7C1DF0" w14:paraId="5E365A8E" w14:textId="4ACB3B7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6E7C1DF0" w:rsidP="6E7C1DF0" w:rsidRDefault="6E7C1DF0" w14:paraId="325038C8" w14:textId="4390A2D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tcMar/>
          </w:tcPr>
          <w:p w:rsidR="6E7C1DF0" w:rsidP="6E7C1DF0" w:rsidRDefault="6E7C1DF0" w14:paraId="07240DB7" w14:textId="468C27B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2609CA41" w14:textId="79FB994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2E1D7629" w14:textId="421E8CC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233384B8" w14:textId="474FB90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83ACBCB" w:rsidP="083ACBCB" w:rsidRDefault="083ACBCB" w14:paraId="7A43D371" w14:textId="7A58F80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="083ACBCB" w:rsidTr="083ACBCB" w14:paraId="61C24590">
        <w:trPr>
          <w:cantSplit/>
          <w:trHeight w:val="840"/>
        </w:trPr>
        <w:tc>
          <w:tcPr>
            <w:tcW w:w="2205" w:type="dxa"/>
            <w:shd w:val="clear" w:color="auto" w:fill="FFE599" w:themeFill="accent4" w:themeFillTint="66"/>
            <w:tcMar/>
          </w:tcPr>
          <w:p w:rsidR="231CC68D" w:rsidP="083ACBCB" w:rsidRDefault="231CC68D" w14:paraId="498FEDE3" w14:textId="24173BBE">
            <w:pPr>
              <w:pStyle w:val="Normal"/>
              <w:rPr>
                <w:rFonts w:cs="Arial"/>
                <w:sz w:val="22"/>
                <w:szCs w:val="22"/>
              </w:rPr>
            </w:pPr>
            <w:r w:rsidRPr="083ACBCB" w:rsidR="231CC68D">
              <w:rPr>
                <w:rFonts w:cs="Arial"/>
                <w:sz w:val="22"/>
                <w:szCs w:val="22"/>
              </w:rPr>
              <w:t>Criação do Banco de Dados</w:t>
            </w:r>
          </w:p>
        </w:tc>
        <w:tc>
          <w:tcPr>
            <w:tcW w:w="365" w:type="dxa"/>
            <w:shd w:val="clear" w:color="auto" w:fill="auto"/>
            <w:tcMar/>
          </w:tcPr>
          <w:p w:rsidR="083ACBCB" w:rsidP="083ACBCB" w:rsidRDefault="083ACBCB" w14:paraId="58A72B2F" w14:textId="75A91BC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="083ACBCB" w:rsidP="083ACBCB" w:rsidRDefault="083ACBCB" w14:paraId="2666037C" w14:textId="05DDEF9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="083ACBCB" w:rsidP="083ACBCB" w:rsidRDefault="083ACBCB" w14:paraId="5687929C" w14:textId="6EFE474E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="083ACBCB" w:rsidP="083ACBCB" w:rsidRDefault="083ACBCB" w14:paraId="7DAEE260" w14:textId="3C6C81C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083ACBCB" w:rsidP="083ACBCB" w:rsidRDefault="083ACBCB" w14:paraId="0B433B6F" w14:textId="45C5459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2D16E2D1" w14:textId="25107C1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74366BFD" w14:textId="037070B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32278894" w14:textId="3718F9F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="083ACBCB" w:rsidP="083ACBCB" w:rsidRDefault="083ACBCB" w14:paraId="0C0154E2" w14:textId="178CFAA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="083ACBCB" w:rsidP="083ACBCB" w:rsidRDefault="083ACBCB" w14:paraId="48372D1E" w14:textId="38FB414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5B9BD5" w:themeFill="accent1"/>
            <w:tcMar/>
          </w:tcPr>
          <w:p w:rsidR="083ACBCB" w:rsidP="083ACBCB" w:rsidRDefault="083ACBCB" w14:paraId="2F4BE155" w14:textId="483939B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5B9BD5" w:themeFill="accent1"/>
            <w:tcMar/>
          </w:tcPr>
          <w:p w:rsidR="083ACBCB" w:rsidP="083ACBCB" w:rsidRDefault="083ACBCB" w14:paraId="54B55E1C" w14:textId="45EC2D0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0D3F32CB" w14:textId="4725A2CF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1F907E8C" w14:textId="5B7717B4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tcMar/>
          </w:tcPr>
          <w:p w:rsidR="083ACBCB" w:rsidP="083ACBCB" w:rsidRDefault="083ACBCB" w14:paraId="05CBE8B0" w14:textId="37B51D4F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83ACBCB" w:rsidP="083ACBCB" w:rsidRDefault="083ACBCB" w14:paraId="7CCF3E3B" w14:textId="74A2F62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="083ACBCB" w:rsidTr="083ACBCB" w14:paraId="6951A558">
        <w:trPr>
          <w:cantSplit/>
          <w:trHeight w:val="930"/>
        </w:trPr>
        <w:tc>
          <w:tcPr>
            <w:tcW w:w="2205" w:type="dxa"/>
            <w:shd w:val="clear" w:color="auto" w:fill="FFE599" w:themeFill="accent4" w:themeFillTint="66"/>
            <w:tcMar/>
          </w:tcPr>
          <w:p w:rsidR="231CC68D" w:rsidP="083ACBCB" w:rsidRDefault="231CC68D" w14:paraId="0153CF54" w14:textId="7E7130F8">
            <w:pPr>
              <w:pStyle w:val="Normal"/>
              <w:rPr>
                <w:rFonts w:cs="Arial"/>
                <w:sz w:val="22"/>
                <w:szCs w:val="22"/>
              </w:rPr>
            </w:pPr>
            <w:r w:rsidRPr="083ACBCB" w:rsidR="231CC68D">
              <w:rPr>
                <w:rFonts w:cs="Arial"/>
                <w:sz w:val="22"/>
                <w:szCs w:val="22"/>
              </w:rPr>
              <w:t xml:space="preserve">Desenvolvimento da </w:t>
            </w:r>
            <w:r w:rsidRPr="083ACBCB" w:rsidR="231CC68D">
              <w:rPr>
                <w:rFonts w:cs="Arial"/>
                <w:sz w:val="22"/>
                <w:szCs w:val="22"/>
              </w:rPr>
              <w:t>lógica</w:t>
            </w:r>
            <w:r w:rsidRPr="083ACBCB" w:rsidR="231CC68D">
              <w:rPr>
                <w:rFonts w:cs="Arial"/>
                <w:sz w:val="22"/>
                <w:szCs w:val="22"/>
              </w:rPr>
              <w:t xml:space="preserve"> e conexão com o banco</w:t>
            </w:r>
          </w:p>
        </w:tc>
        <w:tc>
          <w:tcPr>
            <w:tcW w:w="365" w:type="dxa"/>
            <w:shd w:val="clear" w:color="auto" w:fill="auto"/>
            <w:tcMar/>
          </w:tcPr>
          <w:p w:rsidR="083ACBCB" w:rsidP="083ACBCB" w:rsidRDefault="083ACBCB" w14:paraId="1F7B8243" w14:textId="51D89F6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="083ACBCB" w:rsidP="083ACBCB" w:rsidRDefault="083ACBCB" w14:paraId="50580812" w14:textId="65567A7B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="083ACBCB" w:rsidP="083ACBCB" w:rsidRDefault="083ACBCB" w14:paraId="1F0E4032" w14:textId="5D5C6B4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="083ACBCB" w:rsidP="083ACBCB" w:rsidRDefault="083ACBCB" w14:paraId="1AAE72B6" w14:textId="51EE49A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083ACBCB" w:rsidP="083ACBCB" w:rsidRDefault="083ACBCB" w14:paraId="43B6607C" w14:textId="5559207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2DAAE5B8" w14:textId="48BE758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663A76ED" w14:textId="5D1DC6C6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2EAC7A15" w14:textId="14DB8E8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083ACBCB" w:rsidP="083ACBCB" w:rsidRDefault="083ACBCB" w14:paraId="2A098EAC" w14:textId="249665C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="083ACBCB" w:rsidP="083ACBCB" w:rsidRDefault="083ACBCB" w14:paraId="798C3FA0" w14:textId="05A4DEDE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5B9BD5" w:themeFill="accent1"/>
            <w:tcMar/>
          </w:tcPr>
          <w:p w:rsidR="083ACBCB" w:rsidP="083ACBCB" w:rsidRDefault="083ACBCB" w14:paraId="01AB9F26" w14:textId="2C27807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5B9BD5" w:themeFill="accent1"/>
            <w:tcMar/>
          </w:tcPr>
          <w:p w:rsidR="083ACBCB" w:rsidP="083ACBCB" w:rsidRDefault="083ACBCB" w14:paraId="6B591F6F" w14:textId="53FA5391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5B9BD5" w:themeFill="accent1"/>
            <w:tcMar/>
          </w:tcPr>
          <w:p w:rsidR="083ACBCB" w:rsidP="083ACBCB" w:rsidRDefault="083ACBCB" w14:paraId="6721B435" w14:textId="12B123B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5B9BD5" w:themeFill="accent1"/>
            <w:tcMar/>
          </w:tcPr>
          <w:p w:rsidR="083ACBCB" w:rsidP="083ACBCB" w:rsidRDefault="083ACBCB" w14:paraId="1277A811" w14:textId="05B8E53F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5B9BD5" w:themeFill="accent1"/>
            <w:tcMar/>
          </w:tcPr>
          <w:p w:rsidR="083ACBCB" w:rsidP="083ACBCB" w:rsidRDefault="083ACBCB" w14:paraId="10E00789" w14:textId="3820089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5B9BD5" w:themeFill="accent1"/>
            <w:tcMar/>
          </w:tcPr>
          <w:p w:rsidR="083ACBCB" w:rsidP="083ACBCB" w:rsidRDefault="083ACBCB" w14:paraId="22DAC6D6" w14:textId="6C2DF607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  <w:tr w:rsidR="083ACBCB" w:rsidTr="083ACBCB" w14:paraId="6EF0EE30">
        <w:trPr>
          <w:cantSplit/>
          <w:trHeight w:val="930"/>
        </w:trPr>
        <w:tc>
          <w:tcPr>
            <w:tcW w:w="2205" w:type="dxa"/>
            <w:shd w:val="clear" w:color="auto" w:fill="FFE599" w:themeFill="accent4" w:themeFillTint="66"/>
            <w:tcMar/>
          </w:tcPr>
          <w:p w:rsidR="393F0459" w:rsidP="083ACBCB" w:rsidRDefault="393F0459" w14:paraId="6FA16F4D" w14:textId="2A7A3FBA">
            <w:pPr>
              <w:pStyle w:val="Normal"/>
              <w:rPr>
                <w:rFonts w:cs="Arial"/>
                <w:sz w:val="22"/>
                <w:szCs w:val="22"/>
              </w:rPr>
            </w:pPr>
            <w:r w:rsidRPr="083ACBCB" w:rsidR="393F0459">
              <w:rPr>
                <w:rFonts w:cs="Arial"/>
                <w:sz w:val="22"/>
                <w:szCs w:val="22"/>
              </w:rPr>
              <w:t>Desenvolvimento Front-</w:t>
            </w:r>
            <w:r w:rsidRPr="083ACBCB" w:rsidR="393F0459">
              <w:rPr>
                <w:rFonts w:cs="Arial"/>
                <w:sz w:val="22"/>
                <w:szCs w:val="22"/>
              </w:rPr>
              <w:t>end</w:t>
            </w:r>
            <w:r w:rsidRPr="083ACBCB" w:rsidR="393F0459">
              <w:rPr>
                <w:rFonts w:cs="Arial"/>
                <w:sz w:val="22"/>
                <w:szCs w:val="22"/>
              </w:rPr>
              <w:t xml:space="preserve"> da aplicação</w:t>
            </w:r>
          </w:p>
        </w:tc>
        <w:tc>
          <w:tcPr>
            <w:tcW w:w="365" w:type="dxa"/>
            <w:shd w:val="clear" w:color="auto" w:fill="auto"/>
            <w:tcMar/>
          </w:tcPr>
          <w:p w:rsidR="083ACBCB" w:rsidP="083ACBCB" w:rsidRDefault="083ACBCB" w14:paraId="56A9FE68" w14:textId="001168C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auto"/>
            <w:tcMar/>
          </w:tcPr>
          <w:p w:rsidR="083ACBCB" w:rsidP="083ACBCB" w:rsidRDefault="083ACBCB" w14:paraId="47DD05FB" w14:textId="7C7A0F0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4" w:type="dxa"/>
            <w:tcMar/>
          </w:tcPr>
          <w:p w:rsidR="083ACBCB" w:rsidP="083ACBCB" w:rsidRDefault="083ACBCB" w14:paraId="08B9A16E" w14:textId="1A07D4A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89" w:type="dxa"/>
            <w:tcMar/>
          </w:tcPr>
          <w:p w:rsidR="083ACBCB" w:rsidP="083ACBCB" w:rsidRDefault="083ACBCB" w14:paraId="279C6FDF" w14:textId="041B02E3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tcMar/>
          </w:tcPr>
          <w:p w:rsidR="083ACBCB" w:rsidP="083ACBCB" w:rsidRDefault="083ACBCB" w14:paraId="00722ADF" w14:textId="4A54C94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3D95CB1A" w14:textId="75D1896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102F9CF3" w14:textId="2860D44A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="083ACBCB" w:rsidP="083ACBCB" w:rsidRDefault="083ACBCB" w14:paraId="49B451C8" w14:textId="64339950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FF" w:themeFill="background1"/>
            <w:tcMar/>
          </w:tcPr>
          <w:p w:rsidR="083ACBCB" w:rsidP="083ACBCB" w:rsidRDefault="083ACBCB" w14:paraId="45171400" w14:textId="305F54A9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5B9BD5" w:themeFill="accent1"/>
            <w:tcMar/>
          </w:tcPr>
          <w:p w:rsidR="083ACBCB" w:rsidP="083ACBCB" w:rsidRDefault="083ACBCB" w14:paraId="35E8D43C" w14:textId="2E34111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5B9BD5" w:themeFill="accent1"/>
            <w:tcMar/>
          </w:tcPr>
          <w:p w:rsidR="083ACBCB" w:rsidP="083ACBCB" w:rsidRDefault="083ACBCB" w14:paraId="0FB3352C" w14:textId="46B711FD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auto" w:fill="5B9BD5" w:themeFill="accent1"/>
            <w:tcMar/>
          </w:tcPr>
          <w:p w:rsidR="083ACBCB" w:rsidP="083ACBCB" w:rsidRDefault="083ACBCB" w14:paraId="190AEFD3" w14:textId="7BF3F8A8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5B9BD5" w:themeFill="accent1"/>
            <w:tcMar/>
          </w:tcPr>
          <w:p w:rsidR="083ACBCB" w:rsidP="083ACBCB" w:rsidRDefault="083ACBCB" w14:paraId="6B9E4451" w14:textId="71F65F4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5B9BD5" w:themeFill="accent1"/>
            <w:tcMar/>
          </w:tcPr>
          <w:p w:rsidR="083ACBCB" w:rsidP="083ACBCB" w:rsidRDefault="083ACBCB" w14:paraId="48CC4542" w14:textId="05048FAC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320" w:type="dxa"/>
            <w:shd w:val="clear" w:color="auto" w:fill="5B9BD5" w:themeFill="accent1"/>
            <w:tcMar/>
          </w:tcPr>
          <w:p w:rsidR="083ACBCB" w:rsidP="083ACBCB" w:rsidRDefault="083ACBCB" w14:paraId="4F2A85F9" w14:textId="1C80F9B2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5B9BD5" w:themeFill="accent1"/>
            <w:tcMar/>
          </w:tcPr>
          <w:p w:rsidR="083ACBCB" w:rsidP="083ACBCB" w:rsidRDefault="083ACBCB" w14:paraId="5F0FFC85" w14:textId="4D4D5515">
            <w:pPr>
              <w:pStyle w:val="Normal"/>
              <w:rPr>
                <w:rFonts w:cs="Arial"/>
                <w:sz w:val="16"/>
                <w:szCs w:val="16"/>
              </w:rPr>
            </w:pPr>
          </w:p>
        </w:tc>
      </w:tr>
    </w:tbl>
    <w:p w:rsidR="00F33684" w:rsidP="00FC7B3D" w:rsidRDefault="00F33684" w14:paraId="578AA2C2" w14:textId="207E6EF1">
      <w:pPr>
        <w:pStyle w:val="Corpodetexto"/>
        <w:ind w:left="0"/>
        <w:rPr>
          <w:rFonts w:cs="Arial"/>
        </w:rPr>
      </w:pPr>
    </w:p>
    <w:p w:rsidR="00015683" w:rsidP="00FC7B3D" w:rsidRDefault="00015683" w14:paraId="49D20499" w14:textId="77777777">
      <w:pPr>
        <w:pStyle w:val="Corpodetexto"/>
        <w:ind w:left="0"/>
        <w:rPr>
          <w:rFonts w:cs="Arial"/>
        </w:rPr>
      </w:pPr>
    </w:p>
    <w:p w:rsidR="00EC5749" w:rsidP="00FC7B3D" w:rsidRDefault="00EC5749" w14:paraId="2D72DE68" w14:textId="2ACB00DE">
      <w:pPr>
        <w:pStyle w:val="Corpodetexto"/>
        <w:ind w:left="0"/>
        <w:rPr>
          <w:rFonts w:cs="Arial"/>
        </w:rPr>
      </w:pPr>
    </w:p>
    <w:p w:rsidR="6E7C1DF0" w:rsidP="6E7C1DF0" w:rsidRDefault="6E7C1DF0" w14:paraId="6F0FEF98" w14:textId="533F5AD5">
      <w:pPr>
        <w:pStyle w:val="Ttulo2"/>
        <w:numPr>
          <w:ilvl w:val="0"/>
          <w:numId w:val="0"/>
        </w:numPr>
        <w:rPr>
          <w:rFonts w:cs="Arial"/>
        </w:rPr>
      </w:pPr>
    </w:p>
    <w:p w:rsidR="6E7C1DF0" w:rsidP="6E7C1DF0" w:rsidRDefault="6E7C1DF0" w14:paraId="1933052D" w14:textId="0F23E730">
      <w:pPr>
        <w:pStyle w:val="Ttulo2"/>
        <w:numPr>
          <w:ilvl w:val="0"/>
          <w:numId w:val="0"/>
        </w:numPr>
        <w:rPr>
          <w:rFonts w:cs="Arial"/>
        </w:rPr>
      </w:pPr>
    </w:p>
    <w:p w:rsidRPr="00C859B2" w:rsidR="6166601C" w:rsidP="00015683" w:rsidRDefault="7CE057CF" w14:paraId="7B6CC39B" w14:textId="43CD636F">
      <w:pPr>
        <w:pStyle w:val="Ttulo2"/>
        <w:numPr>
          <w:ilvl w:val="0"/>
          <w:numId w:val="0"/>
        </w:numPr>
        <w:rPr>
          <w:rFonts w:cs="Arial"/>
        </w:rPr>
      </w:pPr>
      <w:bookmarkStart w:name="_Toc106706798" w:id="14"/>
      <w:r w:rsidRPr="00C859B2">
        <w:rPr>
          <w:rFonts w:cs="Arial"/>
        </w:rPr>
        <w:t>1.7</w:t>
      </w:r>
      <w:r w:rsidRPr="00C859B2" w:rsidR="007F5C67">
        <w:rPr>
          <w:rFonts w:cs="Arial"/>
        </w:rPr>
        <w:tab/>
      </w:r>
      <w:r w:rsidRPr="00C859B2" w:rsidR="21499AAC">
        <w:rPr>
          <w:rFonts w:cs="Arial"/>
        </w:rPr>
        <w:t>Distribuição das Funções do Projeto</w:t>
      </w:r>
      <w:bookmarkEnd w:id="14"/>
      <w:r w:rsidRPr="00C859B2" w:rsidR="25C9D136">
        <w:rPr>
          <w:rFonts w:cs="Arial"/>
        </w:rPr>
        <w:t xml:space="preserve"> </w:t>
      </w:r>
    </w:p>
    <w:p w:rsidRPr="00C859B2" w:rsidR="007F5C67" w:rsidP="784DCBE3" w:rsidRDefault="007F5C67" w14:paraId="63C343D9" w14:textId="77777777">
      <w:pPr>
        <w:widowControl/>
        <w:spacing w:line="240" w:lineRule="auto"/>
        <w:rPr>
          <w:rFonts w:cs="Arial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C859B2" w:rsidR="007F5C67" w:rsidTr="6E7C1DF0" w14:paraId="146ED9BA" w14:textId="77777777">
        <w:trPr>
          <w:cantSplit/>
          <w:tblHeader/>
        </w:trPr>
        <w:tc>
          <w:tcPr>
            <w:tcW w:w="4675" w:type="dxa"/>
            <w:shd w:val="clear" w:color="auto" w:fill="9CC2E5" w:themeFill="accent1" w:themeFillTint="99"/>
            <w:tcMar/>
          </w:tcPr>
          <w:p w:rsidRPr="00C859B2" w:rsidR="007F5C67" w:rsidP="5419E59C" w:rsidRDefault="007F5C67" w14:paraId="3D964C63" w14:textId="589DD57E">
            <w:pPr>
              <w:rPr>
                <w:rFonts w:cs="Arial"/>
              </w:rPr>
            </w:pPr>
            <w:r w:rsidRPr="00C859B2">
              <w:rPr>
                <w:rFonts w:cs="Arial"/>
              </w:rPr>
              <w:br w:type="page"/>
            </w:r>
            <w:r w:rsidRPr="00C859B2" w:rsidR="21499AAC">
              <w:rPr>
                <w:rFonts w:cs="Arial"/>
              </w:rPr>
              <w:t>Nome do Responsável</w:t>
            </w:r>
          </w:p>
        </w:tc>
        <w:tc>
          <w:tcPr>
            <w:tcW w:w="4675" w:type="dxa"/>
            <w:shd w:val="clear" w:color="auto" w:fill="9CC2E5" w:themeFill="accent1" w:themeFillTint="99"/>
            <w:tcMar/>
          </w:tcPr>
          <w:p w:rsidRPr="00C859B2" w:rsidR="007F5C67" w:rsidP="5419E59C" w:rsidRDefault="21499AAC" w14:paraId="49FD45E2" w14:textId="3ED6EC4A">
            <w:pPr>
              <w:rPr>
                <w:rFonts w:cs="Arial"/>
              </w:rPr>
            </w:pPr>
            <w:r w:rsidRPr="00C859B2">
              <w:rPr>
                <w:rFonts w:cs="Arial"/>
              </w:rPr>
              <w:t>Funç</w:t>
            </w:r>
            <w:r w:rsidRPr="00C859B2" w:rsidR="2E135171">
              <w:rPr>
                <w:rFonts w:cs="Arial"/>
              </w:rPr>
              <w:t>ões</w:t>
            </w:r>
          </w:p>
        </w:tc>
      </w:tr>
      <w:tr w:rsidRPr="00C859B2" w:rsidR="5E2F3D5B" w:rsidTr="6E7C1DF0" w14:paraId="192FEB81" w14:textId="77777777">
        <w:trPr>
          <w:cantSplit/>
        </w:trPr>
        <w:tc>
          <w:tcPr>
            <w:tcW w:w="4675" w:type="dxa"/>
            <w:tcMar/>
          </w:tcPr>
          <w:p w:rsidRPr="00C859B2" w:rsidR="5E2F3D5B" w:rsidP="5E2F3D5B" w:rsidRDefault="00E973B9" w14:paraId="63DD63CD" w14:textId="2EDB8C81">
            <w:pPr>
              <w:rPr>
                <w:rFonts w:cs="Arial"/>
              </w:rPr>
            </w:pPr>
            <w:r>
              <w:rPr>
                <w:rFonts w:cs="Arial"/>
              </w:rPr>
              <w:t xml:space="preserve">Marilia </w:t>
            </w:r>
          </w:p>
        </w:tc>
        <w:tc>
          <w:tcPr>
            <w:tcW w:w="4675" w:type="dxa"/>
            <w:tcMar/>
          </w:tcPr>
          <w:p w:rsidRPr="00C859B2" w:rsidR="5E2F3D5B" w:rsidP="5E2F3D5B" w:rsidRDefault="002F78A1" w14:paraId="0F28AF7D" w14:textId="3DFD70BB">
            <w:pPr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</w:tr>
      <w:tr w:rsidRPr="00C859B2" w:rsidR="00E973B9" w:rsidTr="6E7C1DF0" w14:paraId="394B573F" w14:textId="77777777">
        <w:trPr>
          <w:cantSplit/>
        </w:trPr>
        <w:tc>
          <w:tcPr>
            <w:tcW w:w="4675" w:type="dxa"/>
            <w:tcMar/>
          </w:tcPr>
          <w:p w:rsidR="00E973B9" w:rsidP="5E2F3D5B" w:rsidRDefault="00E973B9" w14:paraId="47B0995C" w14:textId="22ECA955">
            <w:pPr>
              <w:rPr>
                <w:rFonts w:cs="Arial"/>
              </w:rPr>
            </w:pPr>
            <w:r>
              <w:rPr>
                <w:rFonts w:cs="Arial"/>
              </w:rPr>
              <w:t>William</w:t>
            </w:r>
          </w:p>
        </w:tc>
        <w:tc>
          <w:tcPr>
            <w:tcW w:w="4675" w:type="dxa"/>
            <w:tcMar/>
          </w:tcPr>
          <w:p w:rsidR="00E973B9" w:rsidP="5E2F3D5B" w:rsidRDefault="00E973B9" w14:paraId="5CF83663" w14:textId="0238C714">
            <w:pPr>
              <w:rPr>
                <w:rFonts w:cs="Arial"/>
              </w:rPr>
            </w:pPr>
            <w:r>
              <w:rPr>
                <w:rFonts w:cs="Arial"/>
              </w:rPr>
              <w:t>Front- end</w:t>
            </w:r>
          </w:p>
        </w:tc>
      </w:tr>
      <w:tr w:rsidRPr="00C859B2" w:rsidR="00E973B9" w:rsidTr="6E7C1DF0" w14:paraId="31C82A2C" w14:textId="77777777">
        <w:trPr>
          <w:cantSplit/>
        </w:trPr>
        <w:tc>
          <w:tcPr>
            <w:tcW w:w="4675" w:type="dxa"/>
            <w:tcMar/>
          </w:tcPr>
          <w:p w:rsidR="00E973B9" w:rsidP="5E2F3D5B" w:rsidRDefault="00E973B9" w14:paraId="1A5ED937" w14:textId="26F3FD53">
            <w:pPr>
              <w:rPr>
                <w:rFonts w:cs="Arial"/>
              </w:rPr>
            </w:pPr>
            <w:r>
              <w:rPr>
                <w:rFonts w:cs="Arial"/>
              </w:rPr>
              <w:t>Daniel</w:t>
            </w:r>
          </w:p>
        </w:tc>
        <w:tc>
          <w:tcPr>
            <w:tcW w:w="4675" w:type="dxa"/>
            <w:tcMar/>
          </w:tcPr>
          <w:p w:rsidR="00E973B9" w:rsidP="5E2F3D5B" w:rsidRDefault="00E973B9" w14:paraId="43BFD7D7" w14:textId="4A0BC435">
            <w:pPr>
              <w:rPr>
                <w:rFonts w:cs="Arial"/>
              </w:rPr>
            </w:pPr>
            <w:r>
              <w:rPr>
                <w:rFonts w:cs="Arial"/>
              </w:rPr>
              <w:t>Banco de Dados</w:t>
            </w:r>
          </w:p>
        </w:tc>
      </w:tr>
      <w:tr w:rsidRPr="00C859B2" w:rsidR="00E973B9" w:rsidTr="6E7C1DF0" w14:paraId="1BA194D4" w14:textId="77777777">
        <w:trPr>
          <w:cantSplit/>
        </w:trPr>
        <w:tc>
          <w:tcPr>
            <w:tcW w:w="4675" w:type="dxa"/>
            <w:tcMar/>
          </w:tcPr>
          <w:p w:rsidR="00E973B9" w:rsidP="5E2F3D5B" w:rsidRDefault="00E973B9" w14:paraId="6706B65E" w14:textId="25E6D799">
            <w:pPr>
              <w:rPr>
                <w:rFonts w:cs="Arial"/>
              </w:rPr>
            </w:pPr>
            <w:r>
              <w:rPr>
                <w:rFonts w:cs="Arial"/>
              </w:rPr>
              <w:t>Matheus</w:t>
            </w:r>
          </w:p>
        </w:tc>
        <w:tc>
          <w:tcPr>
            <w:tcW w:w="4675" w:type="dxa"/>
            <w:tcMar/>
          </w:tcPr>
          <w:p w:rsidR="00E973B9" w:rsidP="5E2F3D5B" w:rsidRDefault="00E973B9" w14:paraId="078F32EE" w14:textId="28EB1BA2">
            <w:pPr>
              <w:rPr>
                <w:rFonts w:cs="Arial"/>
              </w:rPr>
            </w:pPr>
            <w:r>
              <w:rPr>
                <w:rFonts w:cs="Arial"/>
              </w:rPr>
              <w:t>Back-end</w:t>
            </w:r>
          </w:p>
        </w:tc>
      </w:tr>
    </w:tbl>
    <w:p w:rsidRPr="00C859B2" w:rsidR="008E0063" w:rsidRDefault="008E0063" w14:paraId="70B07E20" w14:textId="2D904CC0">
      <w:pPr>
        <w:widowControl/>
        <w:spacing w:line="240" w:lineRule="auto"/>
        <w:rPr>
          <w:rFonts w:cs="Arial"/>
        </w:rPr>
      </w:pPr>
      <w:r w:rsidRPr="00C859B2">
        <w:rPr>
          <w:rFonts w:cs="Arial"/>
        </w:rPr>
        <w:br w:type="page"/>
      </w:r>
    </w:p>
    <w:bookmarkEnd w:id="3"/>
    <w:bookmarkEnd w:id="7"/>
    <w:bookmarkEnd w:id="8"/>
    <w:p w:rsidR="553D472F" w:rsidP="6E7C1DF0" w:rsidRDefault="553D472F" w14:paraId="05E4C1D5" w14:textId="0BF60951">
      <w:pPr>
        <w:pStyle w:val="PargrafodaLista"/>
        <w:widowControl w:val="1"/>
        <w:numPr>
          <w:ilvl w:val="0"/>
          <w:numId w:val="13"/>
        </w:numPr>
        <w:spacing w:beforeAutospacing="on" w:afterAutospacing="on" w:line="240" w:lineRule="auto"/>
        <w:jc w:val="both"/>
        <w:outlineLvl w:val="1"/>
        <w:rPr>
          <w:rFonts w:cs="Arial"/>
          <w:b w:val="1"/>
          <w:bCs w:val="1"/>
          <w:sz w:val="36"/>
          <w:szCs w:val="36"/>
          <w:lang w:eastAsia="pt-BR"/>
        </w:rPr>
      </w:pPr>
      <w:r w:rsidRPr="6E7C1DF0" w:rsidR="553D472F">
        <w:rPr>
          <w:rFonts w:cs="Arial"/>
          <w:b w:val="1"/>
          <w:bCs w:val="1"/>
          <w:sz w:val="36"/>
          <w:szCs w:val="36"/>
          <w:lang w:eastAsia="pt-BR"/>
        </w:rPr>
        <w:t>Introdução</w:t>
      </w:r>
    </w:p>
    <w:p w:rsidR="6E7C1DF0" w:rsidP="6E7C1DF0" w:rsidRDefault="6E7C1DF0" w14:paraId="28EFBAF6" w14:textId="6A844324">
      <w:pPr>
        <w:pStyle w:val="Normal"/>
        <w:widowControl w:val="1"/>
        <w:spacing w:beforeAutospacing="on" w:afterAutospacing="on" w:line="240" w:lineRule="auto"/>
        <w:ind w:left="0"/>
        <w:jc w:val="both"/>
        <w:outlineLvl w:val="1"/>
        <w:rPr>
          <w:rFonts w:cs="Arial"/>
          <w:b w:val="1"/>
          <w:bCs w:val="1"/>
          <w:sz w:val="36"/>
          <w:szCs w:val="36"/>
          <w:lang w:eastAsia="pt-BR"/>
        </w:rPr>
      </w:pPr>
    </w:p>
    <w:p w:rsidR="308341CB" w:rsidP="6E7C1DF0" w:rsidRDefault="308341CB" w14:paraId="3D14B080" w14:textId="138060E5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  <w:r w:rsidRPr="6E7C1DF0" w:rsidR="308341CB">
        <w:rPr>
          <w:rFonts w:ascii="Arial" w:hAnsi="Arial" w:eastAsia="Times New Roman" w:cs="Arial"/>
          <w:noProof w:val="0"/>
          <w:sz w:val="24"/>
          <w:szCs w:val="24"/>
          <w:lang w:val="pt-BR"/>
        </w:rPr>
        <w:t>O presente projeto tem como objetivo o desenvolvimento de um e-commerce especializado na venda de suplementos para equinos de competição. O mercado de suplementação equina exige produtos de alta qualidade, voltados para o desempenho, recuperação e bem-estar dos animais. Dessa forma, a plataforma será desenvolvida para atender criadores, treinadores e proprietários de cavalos, oferecendo uma experiência de compra intuitiva, segura e eficiente.</w:t>
      </w:r>
    </w:p>
    <w:p w:rsidR="6E7C1DF0" w:rsidP="6E7C1DF0" w:rsidRDefault="6E7C1DF0" w14:paraId="17662A27" w14:textId="73F119EC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</w:p>
    <w:p w:rsidR="308341CB" w:rsidP="6E7C1DF0" w:rsidRDefault="308341CB" w14:paraId="5A7E48A3" w14:textId="0EEC20A0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  <w:r w:rsidRPr="6E7C1DF0" w:rsidR="308341CB">
        <w:rPr>
          <w:rFonts w:ascii="Arial" w:hAnsi="Arial" w:eastAsia="Times New Roman" w:cs="Arial"/>
          <w:noProof w:val="0"/>
          <w:sz w:val="24"/>
          <w:szCs w:val="24"/>
          <w:lang w:val="pt-BR"/>
        </w:rPr>
        <w:t>O sistema contará com funcionalidades como catálogo detalhado de produtos, filtros de busca avançados, sistema de recomendações personalizadas e integração com meios de pagamento e logística. Além disso, será implementado um ambiente responsivo para garantir acessibilidade em diferentes dispositivos, facilitando a navegação dos usuários.</w:t>
      </w:r>
    </w:p>
    <w:p w:rsidR="6E7C1DF0" w:rsidP="6E7C1DF0" w:rsidRDefault="6E7C1DF0" w14:paraId="0695E8BA" w14:textId="216A5AF1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</w:p>
    <w:p w:rsidR="308341CB" w:rsidP="6E7C1DF0" w:rsidRDefault="308341CB" w14:paraId="2C8DB19C" w14:textId="3B8457CC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  <w:r w:rsidRPr="6E7C1DF0" w:rsidR="308341CB">
        <w:rPr>
          <w:rFonts w:ascii="Arial" w:hAnsi="Arial" w:eastAsia="Times New Roman" w:cs="Arial"/>
          <w:noProof w:val="0"/>
          <w:sz w:val="24"/>
          <w:szCs w:val="24"/>
          <w:lang w:val="pt-BR"/>
        </w:rPr>
        <w:t>Com essa solução, busca-se otimizar o acesso a suplementos de alto desempenho, promovendo praticidade e confiança na aquisição dos produtos essenciais para a saúde e a performance dos equinos.</w:t>
      </w:r>
    </w:p>
    <w:p w:rsidR="6E7C1DF0" w:rsidP="6E7C1DF0" w:rsidRDefault="6E7C1DF0" w14:paraId="72FEA27F" w14:textId="12B34EDD">
      <w:pPr>
        <w:widowControl w:val="1"/>
        <w:spacing w:beforeAutospacing="on" w:afterAutospacing="on" w:line="240" w:lineRule="auto"/>
        <w:jc w:val="both"/>
        <w:rPr>
          <w:rFonts w:cs="Arial"/>
          <w:u w:val="single"/>
          <w:lang w:eastAsia="pt-BR"/>
        </w:rPr>
      </w:pPr>
    </w:p>
    <w:p w:rsidR="6E7C1DF0" w:rsidP="6E7C1DF0" w:rsidRDefault="6E7C1DF0" w14:paraId="32ED64D2" w14:textId="001B9635">
      <w:pPr>
        <w:widowControl w:val="1"/>
        <w:spacing w:beforeAutospacing="on" w:afterAutospacing="on" w:line="240" w:lineRule="auto"/>
        <w:jc w:val="both"/>
        <w:rPr>
          <w:rFonts w:cs="Arial"/>
          <w:lang w:eastAsia="pt-BR"/>
        </w:rPr>
      </w:pPr>
    </w:p>
    <w:p w:rsidRPr="00015683" w:rsidR="00015683" w:rsidP="008D7AC9" w:rsidRDefault="00015683" w14:paraId="38EC76CE" w14:textId="02113E94">
      <w:pPr>
        <w:pStyle w:val="PargrafodaLista"/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6E7C1DF0" w:rsidR="553D472F">
        <w:rPr>
          <w:rFonts w:cs="Arial"/>
          <w:b w:val="1"/>
          <w:bCs w:val="1"/>
          <w:sz w:val="36"/>
          <w:szCs w:val="36"/>
          <w:lang w:eastAsia="pt-BR"/>
        </w:rPr>
        <w:t>Problema</w:t>
      </w:r>
    </w:p>
    <w:p w:rsidR="6E7C1DF0" w:rsidP="6E7C1DF0" w:rsidRDefault="6E7C1DF0" w14:paraId="55C4BB55" w14:textId="7850A1D6">
      <w:pPr>
        <w:pStyle w:val="PargrafodaLista"/>
        <w:widowControl w:val="1"/>
        <w:spacing w:beforeAutospacing="on" w:afterAutospacing="on" w:line="240" w:lineRule="auto"/>
        <w:ind w:left="720"/>
        <w:jc w:val="both"/>
        <w:outlineLvl w:val="1"/>
        <w:rPr>
          <w:rFonts w:cs="Arial"/>
          <w:b w:val="1"/>
          <w:bCs w:val="1"/>
          <w:sz w:val="36"/>
          <w:szCs w:val="36"/>
          <w:u w:val="single"/>
          <w:lang w:eastAsia="pt-BR"/>
        </w:rPr>
      </w:pPr>
    </w:p>
    <w:p w:rsidR="77B989AE" w:rsidP="6E7C1DF0" w:rsidRDefault="77B989AE" w14:paraId="05A8F507" w14:textId="5C0D8F33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  <w:r w:rsidRPr="6E7C1DF0" w:rsidR="77B989AE">
        <w:rPr>
          <w:rFonts w:ascii="Arial" w:hAnsi="Arial" w:eastAsia="Times New Roman" w:cs="Arial"/>
          <w:noProof w:val="0"/>
          <w:sz w:val="24"/>
          <w:szCs w:val="24"/>
          <w:lang w:val="pt-BR"/>
        </w:rPr>
        <w:t>O mercado de suplementação para equinos de competição enfrenta desafios como a dificuldade de acesso a produtos especializados, a falta de informações detalhadas sobre formulações e benefícios, além da ausência de plataformas segmentadas que atendam às necessidades específicas de criadores e treinadores. Muitos fornecedores ainda operam de forma tradicional, limitando a disponibilidade de suplementos e dificultando a compra eficiente e segura.</w:t>
      </w:r>
    </w:p>
    <w:p w:rsidR="6E7C1DF0" w:rsidP="6E7C1DF0" w:rsidRDefault="6E7C1DF0" w14:paraId="3A97D9E0" w14:textId="73B85A4B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</w:p>
    <w:p w:rsidR="77B989AE" w:rsidP="6E7C1DF0" w:rsidRDefault="77B989AE" w14:paraId="6AF7D089" w14:textId="2916BE20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  <w:r w:rsidRPr="6E7C1DF0" w:rsidR="77B989AE">
        <w:rPr>
          <w:rFonts w:ascii="Arial" w:hAnsi="Arial" w:eastAsia="Times New Roman" w:cs="Arial"/>
          <w:noProof w:val="0"/>
          <w:sz w:val="24"/>
          <w:szCs w:val="24"/>
          <w:lang w:val="pt-BR"/>
        </w:rPr>
        <w:t>Além disso, a inexistência de um canal centralizado com recomendações personalizadas pode levar à escolha inadequada de produtos, comprometendo a performance e o bem-estar dos animais. A falta de integração entre catálogo, logística e pagamentos também prejudica a experiência do cliente, tornando o processo de aquisição mais demorado e menos confiável.</w:t>
      </w:r>
    </w:p>
    <w:p w:rsidR="6E7C1DF0" w:rsidP="6E7C1DF0" w:rsidRDefault="6E7C1DF0" w14:paraId="55F805D8" w14:textId="536F0C5B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</w:p>
    <w:p w:rsidR="77B989AE" w:rsidP="6E7C1DF0" w:rsidRDefault="77B989AE" w14:paraId="58A92A12" w14:textId="6A2E249B">
      <w:pPr>
        <w:spacing w:beforeAutospacing="on" w:afterAutospacing="on" w:line="240" w:lineRule="auto"/>
        <w:jc w:val="both"/>
        <w:rPr>
          <w:rFonts w:ascii="Arial" w:hAnsi="Arial" w:eastAsia="Times New Roman" w:cs="Arial"/>
          <w:noProof w:val="0"/>
          <w:sz w:val="24"/>
          <w:szCs w:val="24"/>
          <w:lang w:val="pt-BR"/>
        </w:rPr>
      </w:pPr>
      <w:r w:rsidRPr="6E7C1DF0" w:rsidR="77B989AE">
        <w:rPr>
          <w:rFonts w:ascii="Arial" w:hAnsi="Arial" w:eastAsia="Times New Roman" w:cs="Arial"/>
          <w:noProof w:val="0"/>
          <w:sz w:val="24"/>
          <w:szCs w:val="24"/>
          <w:lang w:val="pt-BR"/>
        </w:rPr>
        <w:t>Diante desse cenário, surge a necessidade de um e-commerce especializado que ofereça um ambiente digital otimizado, permitindo a compra rápida, segura e informada de suplementos de alto desempenho para equinos de competição.</w:t>
      </w:r>
    </w:p>
    <w:p w:rsidR="6E7C1DF0" w:rsidP="6E7C1DF0" w:rsidRDefault="6E7C1DF0" w14:paraId="1616B332" w14:textId="48EAD377">
      <w:pPr>
        <w:widowControl w:val="1"/>
        <w:spacing w:beforeAutospacing="on" w:afterAutospacing="on" w:line="240" w:lineRule="auto"/>
        <w:jc w:val="both"/>
        <w:rPr>
          <w:rFonts w:cs="Arial"/>
          <w:lang w:eastAsia="pt-BR"/>
        </w:rPr>
      </w:pPr>
    </w:p>
    <w:p w:rsidR="6E7C1DF0" w:rsidP="6E7C1DF0" w:rsidRDefault="6E7C1DF0" w14:paraId="68412195" w14:textId="50854D57">
      <w:pPr>
        <w:widowControl w:val="1"/>
        <w:spacing w:beforeAutospacing="on" w:afterAutospacing="on" w:line="240" w:lineRule="auto"/>
        <w:jc w:val="both"/>
        <w:rPr>
          <w:rFonts w:cs="Arial"/>
          <w:lang w:eastAsia="pt-BR"/>
        </w:rPr>
      </w:pPr>
    </w:p>
    <w:p w:rsidRPr="00015683" w:rsidR="00015683" w:rsidP="008D7AC9" w:rsidRDefault="00015683" w14:paraId="346FB0C0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Contexto</w:t>
      </w:r>
    </w:p>
    <w:p w:rsidR="00015683" w:rsidP="00015683" w:rsidRDefault="00015683" w14:paraId="3BDC8793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 xml:space="preserve">O Sistema Único de Saúde é responsável por fornecer atendimento a uma vasta população. Contudo, a complexidade do sistema e as diversas camadas de regulamentação dificultam a eficiência dos serviços prestados. No cenário atual, a digitalização e a acessibilidade das informações médicas tornam-se imperativas para melhorar a experiência do usuário e a qualidade do atendimento. O </w:t>
      </w:r>
      <w:proofErr w:type="spellStart"/>
      <w:r w:rsidRPr="00015683">
        <w:rPr>
          <w:rFonts w:cs="Arial"/>
          <w:lang w:eastAsia="pt-BR"/>
        </w:rPr>
        <w:t>VitaSUS</w:t>
      </w:r>
      <w:proofErr w:type="spellEnd"/>
      <w:r w:rsidRPr="00015683">
        <w:rPr>
          <w:rFonts w:cs="Arial"/>
          <w:lang w:eastAsia="pt-BR"/>
        </w:rPr>
        <w:t xml:space="preserve"> se insere nesse contexto, utilizando a tecnologia como uma aliada para promover melhorias significativas na gestão da saúde pública.</w:t>
      </w:r>
    </w:p>
    <w:p w:rsidRPr="00015683" w:rsidR="00015683" w:rsidP="00015683" w:rsidRDefault="00015683" w14:paraId="251B2AB5" w14:textId="77777777">
      <w:pPr>
        <w:widowControl/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</w:p>
    <w:p w:rsidRPr="00015683" w:rsidR="00015683" w:rsidP="008D7AC9" w:rsidRDefault="00015683" w14:paraId="1649D35E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Objetivo Geral</w:t>
      </w:r>
    </w:p>
    <w:p w:rsidRPr="00015683" w:rsidR="00015683" w:rsidP="00015683" w:rsidRDefault="00015683" w14:paraId="293E8322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 xml:space="preserve">O objetivo principal do </w:t>
      </w:r>
      <w:proofErr w:type="spellStart"/>
      <w:r w:rsidRPr="00015683">
        <w:rPr>
          <w:rFonts w:cs="Arial"/>
          <w:lang w:eastAsia="pt-BR"/>
        </w:rPr>
        <w:t>VitaSUS</w:t>
      </w:r>
      <w:proofErr w:type="spellEnd"/>
      <w:r w:rsidRPr="00015683">
        <w:rPr>
          <w:rFonts w:cs="Arial"/>
          <w:lang w:eastAsia="pt-BR"/>
        </w:rPr>
        <w:t xml:space="preserve"> é facilitar o acesso aos serviços de saúde do SUS, proporcionando uma plataforma digital que centralize informações relevantes, agende consultas e melhore a qualidade do atendimento médico. Além disso, o projeto pretende:</w:t>
      </w:r>
    </w:p>
    <w:p w:rsidRPr="00015683" w:rsidR="00015683" w:rsidP="008D7AC9" w:rsidRDefault="00015683" w14:paraId="5E397BDA" w14:textId="7777777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Aumentar a Transparência</w:t>
      </w:r>
      <w:r w:rsidRPr="00015683">
        <w:rPr>
          <w:rFonts w:cs="Arial"/>
          <w:lang w:eastAsia="pt-BR"/>
        </w:rPr>
        <w:t>: Oferecer aos usuários acesso fácil aos seus prontuários e resultados de exames, promovendo uma comunicação mais clara com os profissionais de saúde.</w:t>
      </w:r>
    </w:p>
    <w:p w:rsidR="00015683" w:rsidP="008D7AC9" w:rsidRDefault="00015683" w14:paraId="5E51457E" w14:textId="7777777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Reduzir as Filas</w:t>
      </w:r>
      <w:r w:rsidRPr="00015683">
        <w:rPr>
          <w:rFonts w:cs="Arial"/>
          <w:lang w:eastAsia="pt-BR"/>
        </w:rPr>
        <w:t>: Minimizar o tempo de espera para agendamentos, permitindo que os usuários escolham horários disponíveis de forma prática.</w:t>
      </w:r>
    </w:p>
    <w:p w:rsidRPr="00015683" w:rsidR="00015683" w:rsidP="00015683" w:rsidRDefault="00015683" w14:paraId="016B0840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6EE3D0CE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Metodologia</w:t>
      </w:r>
    </w:p>
    <w:p w:rsidRPr="00015683" w:rsidR="00015683" w:rsidP="00015683" w:rsidRDefault="00015683" w14:paraId="34CE6D77" w14:textId="71FF5B1F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 xml:space="preserve">O desenvolvimento do </w:t>
      </w:r>
      <w:proofErr w:type="spellStart"/>
      <w:r w:rsidRPr="00015683">
        <w:rPr>
          <w:rFonts w:cs="Arial"/>
          <w:lang w:eastAsia="pt-BR"/>
        </w:rPr>
        <w:t>VitaSUS</w:t>
      </w:r>
      <w:proofErr w:type="spellEnd"/>
      <w:r w:rsidRPr="00015683">
        <w:rPr>
          <w:rFonts w:cs="Arial"/>
          <w:lang w:eastAsia="pt-BR"/>
        </w:rPr>
        <w:t xml:space="preserve"> seguirá uma metodologia ágil, utilizando práticas como Scrum. Isso permitirá uma abordagem flexível e iterativa, onde:</w:t>
      </w:r>
    </w:p>
    <w:p w:rsidRPr="00015683" w:rsidR="00015683" w:rsidP="008D7AC9" w:rsidRDefault="00015683" w14:paraId="6E4A472B" w14:textId="777777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Ciclos de Desenvolvimento</w:t>
      </w:r>
      <w:r w:rsidRPr="00015683">
        <w:rPr>
          <w:rFonts w:cs="Arial"/>
          <w:lang w:eastAsia="pt-BR"/>
        </w:rPr>
        <w:t>: O projeto será dividido em sprints, cada um focando na entrega de funcionalidades específicas.</w:t>
      </w:r>
    </w:p>
    <w:p w:rsidRPr="00015683" w:rsidR="00015683" w:rsidP="008D7AC9" w:rsidRDefault="00015683" w14:paraId="32992DC4" w14:textId="777777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Feedback Contínuo</w:t>
      </w:r>
      <w:r w:rsidRPr="00015683">
        <w:rPr>
          <w:rFonts w:cs="Arial"/>
          <w:lang w:eastAsia="pt-BR"/>
        </w:rPr>
        <w:t>: Usuários e stakeholders serão envolvidos ao longo do processo para fornecer feedback, permitindo ajustes e melhorias constantes.</w:t>
      </w:r>
    </w:p>
    <w:p w:rsidR="00015683" w:rsidP="008D7AC9" w:rsidRDefault="00015683" w14:paraId="397D7678" w14:textId="777777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Testes de Usabilidade</w:t>
      </w:r>
      <w:r w:rsidRPr="00015683">
        <w:rPr>
          <w:rFonts w:cs="Arial"/>
          <w:lang w:eastAsia="pt-BR"/>
        </w:rPr>
        <w:t>: A cada nova versão, testes de usabilidade serão realizados para garantir que o aplicativo atenda às expectativas dos usuários.</w:t>
      </w:r>
    </w:p>
    <w:p w:rsidRPr="00015683" w:rsidR="00015683" w:rsidP="00015683" w:rsidRDefault="00015683" w14:paraId="5A7403A6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1D36B143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Estruturação do Time e do Projeto</w:t>
      </w:r>
    </w:p>
    <w:p w:rsidRPr="00015683" w:rsidR="00015683" w:rsidP="00015683" w:rsidRDefault="00015683" w14:paraId="563B1EBF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>A equipe será composta por profissionais com diversas especializações, garantindo uma abordagem multidisciplinar. A estrutura do time incluirá:</w:t>
      </w:r>
    </w:p>
    <w:p w:rsidRPr="00015683" w:rsidR="00015683" w:rsidP="008D7AC9" w:rsidRDefault="00015683" w14:paraId="35176333" w14:textId="7777777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Desenvolvedores</w:t>
      </w:r>
      <w:r w:rsidRPr="00015683">
        <w:rPr>
          <w:rFonts w:cs="Arial"/>
          <w:lang w:eastAsia="pt-BR"/>
        </w:rPr>
        <w:t>: Responsáveis pela programação do aplicativo e pela implementação das funcionalidades.</w:t>
      </w:r>
    </w:p>
    <w:p w:rsidRPr="00015683" w:rsidR="00015683" w:rsidP="008D7AC9" w:rsidRDefault="00015683" w14:paraId="5D455EE3" w14:textId="7777777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Designers de UX/UI</w:t>
      </w:r>
      <w:r w:rsidRPr="00015683">
        <w:rPr>
          <w:rFonts w:cs="Arial"/>
          <w:lang w:eastAsia="pt-BR"/>
        </w:rPr>
        <w:t>: Focados em criar uma interface amigável e intuitiva que proporcione uma boa experiência ao usuário.</w:t>
      </w:r>
    </w:p>
    <w:p w:rsidRPr="00015683" w:rsidR="00015683" w:rsidP="008D7AC9" w:rsidRDefault="00015683" w14:paraId="49560F9E" w14:textId="7777777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Especialistas em Saúde</w:t>
      </w:r>
      <w:r w:rsidRPr="00015683">
        <w:rPr>
          <w:rFonts w:cs="Arial"/>
          <w:lang w:eastAsia="pt-BR"/>
        </w:rPr>
        <w:t>: Profissionais que trarão conhecimento do setor de saúde, garantindo que as funcionalidades atendam às necessidades reais dos usuários.</w:t>
      </w:r>
    </w:p>
    <w:p w:rsidR="00015683" w:rsidP="008D7AC9" w:rsidRDefault="00015683" w14:paraId="673CD5FE" w14:textId="56D8B02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Gestores de Projeto</w:t>
      </w:r>
      <w:r w:rsidRPr="00015683">
        <w:rPr>
          <w:rFonts w:cs="Arial"/>
          <w:lang w:eastAsia="pt-BR"/>
        </w:rPr>
        <w:t>: Responsáveis pela coordenação do time, cronograma e pela comunicação com os stakeholders.</w:t>
      </w:r>
    </w:p>
    <w:p w:rsidRPr="00015683" w:rsidR="00015683" w:rsidP="00015683" w:rsidRDefault="00015683" w14:paraId="284EE061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3345F99B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Planejamento e Backlog</w:t>
      </w:r>
    </w:p>
    <w:p w:rsidRPr="00015683" w:rsidR="00015683" w:rsidP="00015683" w:rsidRDefault="00015683" w14:paraId="1E858FBE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>O planejamento inicial incluirá a definição de um backlog priorizado, que conterá as funcionalidades essenciais para o lançamento do aplicativo. Entre as funcionalidades a serem implementadas, destacam-se:</w:t>
      </w:r>
    </w:p>
    <w:p w:rsidRPr="00015683" w:rsidR="00015683" w:rsidP="008D7AC9" w:rsidRDefault="00015683" w14:paraId="04E83D1A" w14:textId="7777777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Registro e Autenticação</w:t>
      </w:r>
      <w:r w:rsidRPr="00015683">
        <w:rPr>
          <w:rFonts w:cs="Arial"/>
          <w:lang w:eastAsia="pt-BR"/>
        </w:rPr>
        <w:t>: Permitir que os usuários criem contas e se autentiquem de forma segura.</w:t>
      </w:r>
    </w:p>
    <w:p w:rsidRPr="00015683" w:rsidR="00015683" w:rsidP="008D7AC9" w:rsidRDefault="00015683" w14:paraId="5C7CB016" w14:textId="7777777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Agendamento de Consultas</w:t>
      </w:r>
      <w:r w:rsidRPr="00015683">
        <w:rPr>
          <w:rFonts w:cs="Arial"/>
          <w:lang w:eastAsia="pt-BR"/>
        </w:rPr>
        <w:t>: Funcionalidade que possibilita aos usuários marcar consultas diretamente pelo aplicativo, escolhendo horários disponíveis.</w:t>
      </w:r>
    </w:p>
    <w:p w:rsidRPr="00015683" w:rsidR="00015683" w:rsidP="008D7AC9" w:rsidRDefault="00015683" w14:paraId="367C2B30" w14:textId="7777777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Acesso a Prontuários Médicos</w:t>
      </w:r>
      <w:r w:rsidRPr="00015683">
        <w:rPr>
          <w:rFonts w:cs="Arial"/>
          <w:lang w:eastAsia="pt-BR"/>
        </w:rPr>
        <w:t>: Oferecer aos usuários a capacidade de visualizar seus históricos médicos, resultados de exames e medicamentos prescritos.</w:t>
      </w:r>
    </w:p>
    <w:p w:rsidR="00015683" w:rsidP="008D7AC9" w:rsidRDefault="00015683" w14:paraId="54919931" w14:textId="7777777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Avaliações de Usuários</w:t>
      </w:r>
      <w:r w:rsidRPr="00015683">
        <w:rPr>
          <w:rFonts w:cs="Arial"/>
          <w:lang w:eastAsia="pt-BR"/>
        </w:rPr>
        <w:t>: Permitir que os usuários avaliem médicos e serviços, contribuindo para a melhoria contínua da qualidade do atendimento.</w:t>
      </w:r>
    </w:p>
    <w:p w:rsidRPr="00015683" w:rsidR="00015683" w:rsidP="00015683" w:rsidRDefault="00015683" w14:paraId="6EEE8217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70AED4F3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Integração Contínua e Entrega Contínua (CI/CD)</w:t>
      </w:r>
    </w:p>
    <w:p w:rsidRPr="00015683" w:rsidR="00015683" w:rsidP="00015683" w:rsidRDefault="00015683" w14:paraId="7E2C5A8C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 xml:space="preserve">O </w:t>
      </w:r>
      <w:proofErr w:type="spellStart"/>
      <w:r w:rsidRPr="00015683">
        <w:rPr>
          <w:rFonts w:cs="Arial"/>
          <w:lang w:eastAsia="pt-BR"/>
        </w:rPr>
        <w:t>VitaSUS</w:t>
      </w:r>
      <w:proofErr w:type="spellEnd"/>
      <w:r w:rsidRPr="00015683">
        <w:rPr>
          <w:rFonts w:cs="Arial"/>
          <w:lang w:eastAsia="pt-BR"/>
        </w:rPr>
        <w:t xml:space="preserve"> adotará práticas de CI/CD para garantir que o desenvolvimento e a entrega de novas funcionalidades sejam contínuos e eficientes. Isso inclui:</w:t>
      </w:r>
    </w:p>
    <w:p w:rsidRPr="00015683" w:rsidR="00015683" w:rsidP="008D7AC9" w:rsidRDefault="00015683" w14:paraId="069A98D6" w14:textId="7777777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Automatização de Testes</w:t>
      </w:r>
      <w:r w:rsidRPr="00015683">
        <w:rPr>
          <w:rFonts w:cs="Arial"/>
          <w:lang w:eastAsia="pt-BR"/>
        </w:rPr>
        <w:t>: Implementação de testes automatizados que garantem a qualidade do código e a funcionalidade do aplicativo.</w:t>
      </w:r>
    </w:p>
    <w:p w:rsidRPr="00015683" w:rsidR="00015683" w:rsidP="008D7AC9" w:rsidRDefault="00015683" w14:paraId="73E5F379" w14:textId="7777777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proofErr w:type="spellStart"/>
      <w:r w:rsidRPr="00015683">
        <w:rPr>
          <w:rFonts w:cs="Arial"/>
          <w:b/>
          <w:bCs/>
          <w:lang w:eastAsia="pt-BR"/>
        </w:rPr>
        <w:t>Deploy</w:t>
      </w:r>
      <w:proofErr w:type="spellEnd"/>
      <w:r w:rsidRPr="00015683">
        <w:rPr>
          <w:rFonts w:cs="Arial"/>
          <w:b/>
          <w:bCs/>
          <w:lang w:eastAsia="pt-BR"/>
        </w:rPr>
        <w:t xml:space="preserve"> Automatizado</w:t>
      </w:r>
      <w:r w:rsidRPr="00015683">
        <w:rPr>
          <w:rFonts w:cs="Arial"/>
          <w:lang w:eastAsia="pt-BR"/>
        </w:rPr>
        <w:t>: O processo de implantação será simplificado para permitir atualizações rápidas e sem interrupções.</w:t>
      </w:r>
    </w:p>
    <w:p w:rsidRPr="00015683" w:rsidR="00015683" w:rsidP="008D7AC9" w:rsidRDefault="00015683" w14:paraId="57BA6FD4" w14:textId="7777777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Monitoramento Contínuo</w:t>
      </w:r>
      <w:r w:rsidRPr="00015683">
        <w:rPr>
          <w:rFonts w:cs="Arial"/>
          <w:lang w:eastAsia="pt-BR"/>
        </w:rPr>
        <w:t>: Utilização de ferramentas de monitoramento para identificar e corrigir problemas em tempo real, melhorando a experiência do usuário.</w:t>
      </w:r>
    </w:p>
    <w:p w:rsidRPr="00015683" w:rsidR="00015683" w:rsidP="00015683" w:rsidRDefault="00015683" w14:paraId="3C591879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2660F00F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Stakeholders</w:t>
      </w:r>
    </w:p>
    <w:p w:rsidRPr="00015683" w:rsidR="00015683" w:rsidP="008D7AC9" w:rsidRDefault="00015683" w14:paraId="6D4C3372" w14:textId="7777777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Usuários do SUS</w:t>
      </w:r>
      <w:r w:rsidRPr="00015683">
        <w:rPr>
          <w:rFonts w:cs="Arial"/>
          <w:lang w:eastAsia="pt-BR"/>
        </w:rPr>
        <w:t>: Pacientes que utilizarão o aplicativo para agendar consultas e acessar informações médicas.</w:t>
      </w:r>
    </w:p>
    <w:p w:rsidRPr="00015683" w:rsidR="00015683" w:rsidP="008D7AC9" w:rsidRDefault="00015683" w14:paraId="1F5E8817" w14:textId="7777777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Profissionais de Saúde</w:t>
      </w:r>
      <w:r w:rsidRPr="00015683">
        <w:rPr>
          <w:rFonts w:cs="Arial"/>
          <w:lang w:eastAsia="pt-BR"/>
        </w:rPr>
        <w:t>: Médicos e enfermeiros que se beneficiarão do acesso a informações centralizadas e atualizadas dos pacientes.</w:t>
      </w:r>
    </w:p>
    <w:p w:rsidRPr="00015683" w:rsidR="00015683" w:rsidP="008D7AC9" w:rsidRDefault="00015683" w14:paraId="08978E96" w14:textId="7777777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Gestores do SUS</w:t>
      </w:r>
      <w:r w:rsidRPr="00015683">
        <w:rPr>
          <w:rFonts w:cs="Arial"/>
          <w:lang w:eastAsia="pt-BR"/>
        </w:rPr>
        <w:t>: Responsáveis pela supervisão do sistema de saúde, que poderão usar dados agregados para melhorias.</w:t>
      </w:r>
    </w:p>
    <w:p w:rsidRPr="00015683" w:rsidR="00015683" w:rsidP="008D7AC9" w:rsidRDefault="00015683" w14:paraId="3945B4C2" w14:textId="7777777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Desenvolvedores e Designers</w:t>
      </w:r>
      <w:r w:rsidRPr="00015683">
        <w:rPr>
          <w:rFonts w:cs="Arial"/>
          <w:lang w:eastAsia="pt-BR"/>
        </w:rPr>
        <w:t>: Membros da equipe de desenvolvimento que trabalharão na construção e evolução do aplicativo.</w:t>
      </w:r>
    </w:p>
    <w:p w:rsidRPr="00015683" w:rsidR="00015683" w:rsidP="00015683" w:rsidRDefault="00015683" w14:paraId="1C88EB3F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42344D05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Softwares Similares ou Concorrentes</w:t>
      </w:r>
    </w:p>
    <w:p w:rsidRPr="00015683" w:rsidR="00015683" w:rsidP="008D7AC9" w:rsidRDefault="00015683" w14:paraId="7D883647" w14:textId="7777777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Amil</w:t>
      </w:r>
      <w:r w:rsidRPr="00015683">
        <w:rPr>
          <w:rFonts w:cs="Arial"/>
          <w:lang w:eastAsia="pt-BR"/>
        </w:rPr>
        <w:t>: Aplicativo que oferece agendamentos de consultas e acesso a informações médicas, com uma interface amigável.</w:t>
      </w:r>
    </w:p>
    <w:p w:rsidRPr="00015683" w:rsidR="00015683" w:rsidP="008D7AC9" w:rsidRDefault="00015683" w14:paraId="6D974C55" w14:textId="7777777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 xml:space="preserve">GNDI </w:t>
      </w:r>
      <w:proofErr w:type="spellStart"/>
      <w:r w:rsidRPr="00015683">
        <w:rPr>
          <w:rFonts w:cs="Arial"/>
          <w:b/>
          <w:bCs/>
          <w:lang w:eastAsia="pt-BR"/>
        </w:rPr>
        <w:t>Easy</w:t>
      </w:r>
      <w:proofErr w:type="spellEnd"/>
      <w:r w:rsidRPr="00015683">
        <w:rPr>
          <w:rFonts w:cs="Arial"/>
          <w:lang w:eastAsia="pt-BR"/>
        </w:rPr>
        <w:t>: Ferramenta que facilita a gestão de informações de saúde e o agendamento de consultas, focando na experiência do usuário.</w:t>
      </w:r>
    </w:p>
    <w:p w:rsidRPr="00015683" w:rsidR="00015683" w:rsidP="008D7AC9" w:rsidRDefault="00015683" w14:paraId="4D6B50A5" w14:textId="28E3BD7A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Bayer Para Você</w:t>
      </w:r>
      <w:r w:rsidRPr="00015683">
        <w:rPr>
          <w:rFonts w:cs="Arial"/>
          <w:lang w:eastAsia="pt-BR"/>
        </w:rPr>
        <w:t>: Proporciona informações de saúde e permite a interação com profissionais de saúde, destacando a importância da saúde preventiva.</w:t>
      </w:r>
    </w:p>
    <w:p w:rsidRPr="00015683" w:rsidR="00015683" w:rsidP="00015683" w:rsidRDefault="00015683" w14:paraId="3E70C747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015683" w:rsidR="00015683" w:rsidP="008D7AC9" w:rsidRDefault="00015683" w14:paraId="378995F2" w14:textId="7777777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015683">
        <w:rPr>
          <w:rFonts w:cs="Arial"/>
          <w:b/>
          <w:bCs/>
          <w:sz w:val="36"/>
          <w:szCs w:val="36"/>
          <w:lang w:eastAsia="pt-BR"/>
        </w:rPr>
        <w:t>Descrição dos Atores</w:t>
      </w:r>
    </w:p>
    <w:p w:rsidRPr="00015683" w:rsidR="00015683" w:rsidP="008D7AC9" w:rsidRDefault="00015683" w14:paraId="344A4353" w14:textId="7777777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2"/>
        <w:rPr>
          <w:rFonts w:cs="Arial"/>
          <w:b/>
          <w:bCs/>
          <w:sz w:val="27"/>
          <w:szCs w:val="27"/>
          <w:lang w:eastAsia="pt-BR"/>
        </w:rPr>
      </w:pPr>
      <w:r w:rsidRPr="00015683">
        <w:rPr>
          <w:rFonts w:cs="Arial"/>
          <w:b/>
          <w:bCs/>
          <w:sz w:val="27"/>
          <w:szCs w:val="27"/>
          <w:lang w:eastAsia="pt-BR"/>
        </w:rPr>
        <w:t>Usuário Visitante</w:t>
      </w:r>
    </w:p>
    <w:p w:rsidRPr="00015683" w:rsidR="00015683" w:rsidP="00015683" w:rsidRDefault="00015683" w14:paraId="20059BE6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 xml:space="preserve">O usuário visitante é aquele que acessa o aplicativo sem um registro prévio. Este tipo de usuário pode explorar as funcionalidades gerais do aplicativo e obter informações sobre os serviços oferecidos, mas não terá acesso às funcionalidades mais sensíveis, como </w:t>
      </w:r>
      <w:r w:rsidRPr="00015683">
        <w:rPr>
          <w:rFonts w:cs="Arial"/>
          <w:lang w:eastAsia="pt-BR"/>
        </w:rPr>
        <w:t>agendamentos ou acesso a prontuários médicos. O objetivo é incentivá-lo a criar uma conta e se registrar para uma experiência completa.</w:t>
      </w:r>
    </w:p>
    <w:p w:rsidRPr="00015683" w:rsidR="00015683" w:rsidP="008D7AC9" w:rsidRDefault="00015683" w14:paraId="123A8ABE" w14:textId="7777777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cs="Arial"/>
          <w:b/>
          <w:bCs/>
          <w:sz w:val="27"/>
          <w:szCs w:val="27"/>
          <w:lang w:eastAsia="pt-BR"/>
        </w:rPr>
      </w:pPr>
      <w:r w:rsidRPr="00015683">
        <w:rPr>
          <w:rFonts w:cs="Arial"/>
          <w:b/>
          <w:bCs/>
          <w:sz w:val="27"/>
          <w:szCs w:val="27"/>
          <w:lang w:eastAsia="pt-BR"/>
        </w:rPr>
        <w:t>Usuário Registrado</w:t>
      </w:r>
    </w:p>
    <w:p w:rsidRPr="00015683" w:rsidR="00015683" w:rsidP="00015683" w:rsidRDefault="00015683" w14:paraId="6AE959BC" w14:textId="77777777">
      <w:pPr>
        <w:widowControl/>
        <w:spacing w:before="100" w:beforeAutospacing="1" w:after="100" w:afterAutospacing="1" w:line="240" w:lineRule="auto"/>
        <w:ind w:firstLine="360"/>
        <w:jc w:val="both"/>
        <w:rPr>
          <w:rFonts w:cs="Arial"/>
          <w:lang w:eastAsia="pt-BR"/>
        </w:rPr>
      </w:pPr>
      <w:r w:rsidRPr="00015683">
        <w:rPr>
          <w:rFonts w:cs="Arial"/>
          <w:lang w:eastAsia="pt-BR"/>
        </w:rPr>
        <w:t>O usuário registrado é um paciente que criou uma conta no aplicativo, permitindo acesso completo às funcionalidades. Este usuário pode:</w:t>
      </w:r>
    </w:p>
    <w:p w:rsidRPr="00015683" w:rsidR="00015683" w:rsidP="008D7AC9" w:rsidRDefault="00015683" w14:paraId="152482C7" w14:textId="7777777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Acessar Prontuários Médicos</w:t>
      </w:r>
      <w:r w:rsidRPr="00015683">
        <w:rPr>
          <w:rFonts w:cs="Arial"/>
          <w:lang w:eastAsia="pt-BR"/>
        </w:rPr>
        <w:t>: Visualizar seu histórico médico, resultados de exames e prescrições em um único local.</w:t>
      </w:r>
    </w:p>
    <w:p w:rsidRPr="00015683" w:rsidR="00015683" w:rsidP="008D7AC9" w:rsidRDefault="00015683" w14:paraId="34B9BAF9" w14:textId="7777777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Agendar Consultas</w:t>
      </w:r>
      <w:r w:rsidRPr="00015683">
        <w:rPr>
          <w:rFonts w:cs="Arial"/>
          <w:lang w:eastAsia="pt-BR"/>
        </w:rPr>
        <w:t>: Marcar consultas de maneira rápida e fácil, escolhendo horários que se ajustem à sua agenda.</w:t>
      </w:r>
    </w:p>
    <w:p w:rsidRPr="00015683" w:rsidR="00015683" w:rsidP="008D7AC9" w:rsidRDefault="00015683" w14:paraId="5446C284" w14:textId="7777777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Avaliar Médicos e Serviços</w:t>
      </w:r>
      <w:r w:rsidRPr="00015683">
        <w:rPr>
          <w:rFonts w:cs="Arial"/>
          <w:lang w:eastAsia="pt-BR"/>
        </w:rPr>
        <w:t>: Compartilhar suas experiências e fornecer feedback sobre os serviços recebidos, contribuindo para a melhoria da qualidade do atendimento.</w:t>
      </w:r>
    </w:p>
    <w:p w:rsidR="0059354F" w:rsidP="008D7AC9" w:rsidRDefault="00015683" w14:paraId="1FDC114C" w14:textId="1C8EE381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Arial"/>
          <w:lang w:eastAsia="pt-BR"/>
        </w:rPr>
      </w:pPr>
      <w:r w:rsidRPr="00015683">
        <w:rPr>
          <w:rFonts w:cs="Arial"/>
          <w:b/>
          <w:bCs/>
          <w:lang w:eastAsia="pt-BR"/>
        </w:rPr>
        <w:t>Atualizar Informações Pessoais</w:t>
      </w:r>
      <w:r w:rsidRPr="00015683">
        <w:rPr>
          <w:rFonts w:cs="Arial"/>
          <w:lang w:eastAsia="pt-BR"/>
        </w:rPr>
        <w:t>: Manter seus dados sempre atualizados para garantir um atendimento mais eficaz e personalizado.</w:t>
      </w:r>
      <w:bookmarkStart w:name="_Toc456602776" w:id="15"/>
      <w:bookmarkStart w:name="_Toc430442350" w:id="16"/>
    </w:p>
    <w:p w:rsidRPr="00C727CE" w:rsidR="00C727CE" w:rsidP="00C727CE" w:rsidRDefault="00C727CE" w14:paraId="7F660ABF" w14:textId="77777777">
      <w:pPr>
        <w:widowControl/>
        <w:spacing w:before="100" w:beforeAutospacing="1" w:after="100" w:afterAutospacing="1" w:line="240" w:lineRule="auto"/>
        <w:ind w:left="720"/>
        <w:jc w:val="both"/>
        <w:rPr>
          <w:rFonts w:cs="Arial"/>
          <w:lang w:eastAsia="pt-BR"/>
        </w:rPr>
      </w:pPr>
    </w:p>
    <w:p w:rsidRPr="00677E55" w:rsidR="00677E55" w:rsidP="008D7AC9" w:rsidRDefault="00677E55" w14:paraId="244284FD" w14:textId="2A17A937">
      <w:pPr>
        <w:pStyle w:val="PargrafodaLista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  <w:bookmarkStart w:name="_Toc106706813" w:id="17"/>
      <w:r w:rsidRPr="00677E55">
        <w:rPr>
          <w:rFonts w:cs="Arial"/>
          <w:b/>
          <w:bCs/>
          <w:sz w:val="36"/>
          <w:szCs w:val="36"/>
          <w:lang w:eastAsia="pt-BR"/>
        </w:rPr>
        <w:t>Desenvolvimento</w:t>
      </w:r>
    </w:p>
    <w:p w:rsidRPr="00677E55" w:rsidR="00677E55" w:rsidP="00677E55" w:rsidRDefault="00677E55" w14:paraId="63CE14B1" w14:textId="4BB4817B">
      <w:pPr>
        <w:widowControl/>
        <w:spacing w:before="100" w:beforeAutospacing="1" w:after="100" w:afterAutospacing="1" w:line="240" w:lineRule="auto"/>
        <w:ind w:left="360"/>
        <w:outlineLvl w:val="2"/>
        <w:rPr>
          <w:rFonts w:cs="Arial"/>
          <w:b/>
          <w:bCs/>
          <w:sz w:val="27"/>
          <w:szCs w:val="27"/>
          <w:lang w:eastAsia="pt-BR"/>
        </w:rPr>
      </w:pPr>
      <w:r>
        <w:rPr>
          <w:rFonts w:cs="Arial"/>
          <w:b/>
          <w:bCs/>
          <w:sz w:val="27"/>
          <w:szCs w:val="27"/>
          <w:lang w:eastAsia="pt-BR"/>
        </w:rPr>
        <w:t>13.1</w:t>
      </w:r>
      <w:r w:rsidRPr="00677E55">
        <w:rPr>
          <w:rFonts w:cs="Arial"/>
          <w:b/>
          <w:bCs/>
          <w:sz w:val="27"/>
          <w:szCs w:val="27"/>
          <w:lang w:eastAsia="pt-BR"/>
        </w:rPr>
        <w:t xml:space="preserve"> Requisitos Funcionais</w:t>
      </w:r>
    </w:p>
    <w:p w:rsidRPr="00677E55" w:rsidR="00677E55" w:rsidP="008D7AC9" w:rsidRDefault="00677E55" w14:paraId="73FCBC1D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RF01 - Registro de Paciente</w:t>
      </w:r>
      <w:r w:rsidRPr="00677E55">
        <w:rPr>
          <w:rFonts w:cs="Arial"/>
          <w:lang w:eastAsia="pt-BR"/>
        </w:rPr>
        <w:t>: O aplicativo deve permitir que os pacientes se cadastrem fornecendo informações como nome, endereço, número de telefone e e-mail. Também será possível a alteração e exclusão de dados pelo próprio paciente.</w:t>
      </w:r>
    </w:p>
    <w:p w:rsidRPr="00677E55" w:rsidR="00677E55" w:rsidP="008D7AC9" w:rsidRDefault="00677E55" w14:paraId="41C9A15E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RF02 - Agendamento de Consulta</w:t>
      </w:r>
      <w:r w:rsidRPr="00677E55">
        <w:rPr>
          <w:rFonts w:cs="Arial"/>
          <w:lang w:eastAsia="pt-BR"/>
        </w:rPr>
        <w:t>: Os pacientes devem poder marcar consultas com médicos específicos, selecionando a data e horário disponíveis.</w:t>
      </w:r>
    </w:p>
    <w:p w:rsidRPr="00677E55" w:rsidR="00677E55" w:rsidP="008D7AC9" w:rsidRDefault="00677E55" w14:paraId="6F405E4D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RF03 - Cancelamento de Consulta</w:t>
      </w:r>
      <w:r w:rsidRPr="00677E55">
        <w:rPr>
          <w:rFonts w:cs="Arial"/>
          <w:lang w:eastAsia="pt-BR"/>
        </w:rPr>
        <w:t>: Os pacientes devem ter a opção de cancelar consultas previamente agendadas, facilitando a gestão de compromissos.</w:t>
      </w:r>
    </w:p>
    <w:p w:rsidRPr="00677E55" w:rsidR="00677E55" w:rsidP="008D7AC9" w:rsidRDefault="00677E55" w14:paraId="136E90EF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RF04 - Histórico de Consultas</w:t>
      </w:r>
      <w:r w:rsidRPr="00677E55">
        <w:rPr>
          <w:rFonts w:cs="Arial"/>
          <w:lang w:eastAsia="pt-BR"/>
        </w:rPr>
        <w:t>: O aplicativo deve permitir o acesso ao histórico de consultas passadas, com informações detalhadas sobre datas, médicos consultados e resultados.</w:t>
      </w:r>
    </w:p>
    <w:p w:rsidRPr="00677E55" w:rsidR="00677E55" w:rsidP="008D7AC9" w:rsidRDefault="00677E55" w14:paraId="13BAD61A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RF05 - Busca de Médicos</w:t>
      </w:r>
      <w:r w:rsidRPr="00677E55">
        <w:rPr>
          <w:rFonts w:cs="Arial"/>
          <w:lang w:eastAsia="pt-BR"/>
        </w:rPr>
        <w:t>: Os pacientes devem poder pesquisar médicos por especialidade, nome ou localização, facilitando a escolha do profissional de saúde.</w:t>
      </w:r>
    </w:p>
    <w:p w:rsidRPr="00677E55" w:rsidR="00677E55" w:rsidP="008D7AC9" w:rsidRDefault="00677E55" w14:paraId="01B45C8B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RF06 - Avaliações e Comentários</w:t>
      </w:r>
      <w:r w:rsidRPr="00677E55">
        <w:rPr>
          <w:rFonts w:cs="Arial"/>
          <w:lang w:eastAsia="pt-BR"/>
        </w:rPr>
        <w:t>: Os pacientes devem ter a opção de avaliar e deixar comentários sobre os médicos e os serviços prestados.</w:t>
      </w:r>
    </w:p>
    <w:p w:rsidRPr="00677E55" w:rsidR="00677E55" w:rsidP="008D7AC9" w:rsidRDefault="00677E55" w14:paraId="7F4F03B4" w14:textId="7777777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RF07 - Avaliação Médica</w:t>
      </w:r>
      <w:r w:rsidRPr="00677E55">
        <w:rPr>
          <w:rFonts w:cs="Arial"/>
          <w:lang w:eastAsia="pt-BR"/>
        </w:rPr>
        <w:t>: Os médicos poderão visualizar e responder às avaliações e comentários deixados pelos pacientes, fornecendo feedback para melhorar a qualidade do atendimento.</w:t>
      </w:r>
    </w:p>
    <w:p w:rsidRPr="00677E55" w:rsidR="00677E55" w:rsidP="00677E55" w:rsidRDefault="00677E55" w14:paraId="154E0DFA" w14:textId="2BBBCE14">
      <w:pPr>
        <w:widowControl/>
        <w:spacing w:line="240" w:lineRule="auto"/>
        <w:rPr>
          <w:rFonts w:cs="Arial"/>
          <w:lang w:eastAsia="pt-BR"/>
        </w:rPr>
      </w:pPr>
    </w:p>
    <w:p w:rsidRPr="00677E55" w:rsidR="00677E55" w:rsidP="00677E55" w:rsidRDefault="00677E55" w14:paraId="6E7AE47E" w14:textId="15864AE1">
      <w:pPr>
        <w:widowControl/>
        <w:spacing w:before="100" w:beforeAutospacing="1" w:after="100" w:afterAutospacing="1" w:line="240" w:lineRule="auto"/>
        <w:ind w:firstLine="360"/>
        <w:outlineLvl w:val="2"/>
        <w:rPr>
          <w:rFonts w:cs="Arial"/>
          <w:b/>
          <w:bCs/>
          <w:sz w:val="27"/>
          <w:szCs w:val="27"/>
          <w:lang w:eastAsia="pt-BR"/>
        </w:rPr>
      </w:pPr>
      <w:r>
        <w:rPr>
          <w:rFonts w:cs="Arial"/>
          <w:b/>
          <w:bCs/>
          <w:sz w:val="27"/>
          <w:szCs w:val="27"/>
          <w:lang w:eastAsia="pt-BR"/>
        </w:rPr>
        <w:t xml:space="preserve">13.2 </w:t>
      </w:r>
      <w:r w:rsidRPr="00677E55">
        <w:rPr>
          <w:rFonts w:cs="Arial"/>
          <w:b/>
          <w:bCs/>
          <w:sz w:val="27"/>
          <w:szCs w:val="27"/>
          <w:lang w:eastAsia="pt-BR"/>
        </w:rPr>
        <w:t>Requisitos Não Funcionais</w:t>
      </w:r>
    </w:p>
    <w:p w:rsidRPr="00677E55" w:rsidR="00677E55" w:rsidP="008D7AC9" w:rsidRDefault="00677E55" w14:paraId="7B9CAA35" w14:textId="7777777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RNF01 - Segurança</w:t>
      </w:r>
      <w:r w:rsidRPr="00677E55">
        <w:rPr>
          <w:rFonts w:cs="Arial"/>
          <w:lang w:eastAsia="pt-BR"/>
        </w:rPr>
        <w:t>: O aplicativo deve garantir a segurança dos dados dos pacientes, utilizando criptografia e outras medidas de proteção para assegurar a confidencialidade.</w:t>
      </w:r>
    </w:p>
    <w:p w:rsidRPr="00677E55" w:rsidR="00677E55" w:rsidP="008D7AC9" w:rsidRDefault="00677E55" w14:paraId="443ABDF2" w14:textId="7777777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RNF02 - Desempenho</w:t>
      </w:r>
      <w:r w:rsidRPr="00677E55">
        <w:rPr>
          <w:rFonts w:cs="Arial"/>
          <w:lang w:eastAsia="pt-BR"/>
        </w:rPr>
        <w:t>: O sistema deve ser capaz de lidar com um grande número de consultas e usuários simultâneos, mantendo um tempo de resposta médio de 50ms.</w:t>
      </w:r>
    </w:p>
    <w:p w:rsidRPr="00677E55" w:rsidR="00677E55" w:rsidP="008D7AC9" w:rsidRDefault="00677E55" w14:paraId="1C95CF26" w14:textId="7777777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RNF03 - Usabilidade</w:t>
      </w:r>
      <w:r w:rsidRPr="00677E55">
        <w:rPr>
          <w:rFonts w:cs="Arial"/>
          <w:lang w:eastAsia="pt-BR"/>
        </w:rPr>
        <w:t>: O aplicativo deve ser intuitivo e fácil de usar, mesmo para pacientes com pouca ou nenhuma experiência técnica.</w:t>
      </w:r>
    </w:p>
    <w:p w:rsidRPr="00677E55" w:rsidR="00677E55" w:rsidP="008D7AC9" w:rsidRDefault="00677E55" w14:paraId="3A389D4D" w14:textId="7777777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RNF04 - Disponibilidade</w:t>
      </w:r>
      <w:r w:rsidRPr="00677E55">
        <w:rPr>
          <w:rFonts w:cs="Arial"/>
          <w:lang w:eastAsia="pt-BR"/>
        </w:rPr>
        <w:t>: O sistema deve estar disponível 24 horas por dia, 7 dias por semana, permitindo que os pacientes agendem ou cancelem consultas a qualquer momento.</w:t>
      </w:r>
    </w:p>
    <w:p w:rsidRPr="00677E55" w:rsidR="00677E55" w:rsidP="008D7AC9" w:rsidRDefault="00677E55" w14:paraId="28F76B2A" w14:textId="7777777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RNF05 - Compatibilidade</w:t>
      </w:r>
      <w:r w:rsidRPr="00677E55">
        <w:rPr>
          <w:rFonts w:cs="Arial"/>
          <w:lang w:eastAsia="pt-BR"/>
        </w:rPr>
        <w:t>: O aplicativo deve ser compatível com diversos dispositivos, como smartphones, tablets e computadores, além de suportar diferentes sistemas operacionais, como iOS e Android.</w:t>
      </w:r>
    </w:p>
    <w:p w:rsidR="00677E55" w:rsidP="00677E55" w:rsidRDefault="00677E55" w14:paraId="36D6FC15" w14:textId="5EDDA30A">
      <w:pPr>
        <w:widowControl/>
        <w:spacing w:line="240" w:lineRule="auto"/>
        <w:rPr>
          <w:rFonts w:cs="Arial"/>
          <w:lang w:eastAsia="pt-BR"/>
        </w:rPr>
      </w:pPr>
    </w:p>
    <w:p w:rsidRPr="00677E55" w:rsidR="00677E55" w:rsidP="00677E55" w:rsidRDefault="00677E55" w14:paraId="4E065FAD" w14:textId="77777777">
      <w:pPr>
        <w:widowControl/>
        <w:spacing w:line="240" w:lineRule="auto"/>
        <w:rPr>
          <w:rFonts w:cs="Arial"/>
          <w:lang w:eastAsia="pt-BR"/>
        </w:rPr>
      </w:pPr>
    </w:p>
    <w:p w:rsidRPr="00677E55" w:rsidR="00677E55" w:rsidP="00677E55" w:rsidRDefault="00677E55" w14:paraId="70917297" w14:textId="44157921">
      <w:pPr>
        <w:widowControl/>
        <w:spacing w:before="100" w:beforeAutospacing="1" w:after="100" w:afterAutospacing="1" w:line="240" w:lineRule="auto"/>
        <w:ind w:firstLine="360"/>
        <w:outlineLvl w:val="2"/>
        <w:rPr>
          <w:rFonts w:cs="Arial"/>
          <w:b/>
          <w:bCs/>
          <w:sz w:val="27"/>
          <w:szCs w:val="27"/>
          <w:lang w:eastAsia="pt-BR"/>
        </w:rPr>
      </w:pPr>
      <w:r>
        <w:rPr>
          <w:rFonts w:cs="Arial"/>
          <w:b/>
          <w:bCs/>
          <w:sz w:val="27"/>
          <w:szCs w:val="27"/>
          <w:lang w:eastAsia="pt-BR"/>
        </w:rPr>
        <w:t>13.3</w:t>
      </w:r>
      <w:r w:rsidRPr="00677E55">
        <w:rPr>
          <w:rFonts w:cs="Arial"/>
          <w:b/>
          <w:bCs/>
          <w:sz w:val="27"/>
          <w:szCs w:val="27"/>
          <w:lang w:eastAsia="pt-BR"/>
        </w:rPr>
        <w:t xml:space="preserve"> Regras de Negócio</w:t>
      </w:r>
    </w:p>
    <w:p w:rsidRPr="00677E55" w:rsidR="00677E55" w:rsidP="008D7AC9" w:rsidRDefault="00677E55" w14:paraId="16E5F734" w14:textId="77777777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Restrição de Acesso</w:t>
      </w:r>
      <w:r w:rsidRPr="00677E55">
        <w:rPr>
          <w:rFonts w:cs="Arial"/>
          <w:lang w:eastAsia="pt-BR"/>
        </w:rPr>
        <w:t>: Apenas pacientes registrados terão a permissão para marcar e cancelar consultas.</w:t>
      </w:r>
    </w:p>
    <w:p w:rsidRPr="00677E55" w:rsidR="00677E55" w:rsidP="008D7AC9" w:rsidRDefault="00677E55" w14:paraId="0F49528C" w14:textId="77777777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Limitação de Agendamento</w:t>
      </w:r>
      <w:r w:rsidRPr="00677E55">
        <w:rPr>
          <w:rFonts w:cs="Arial"/>
          <w:lang w:eastAsia="pt-BR"/>
        </w:rPr>
        <w:t>: Cada paciente poderá ter no máximo três consultas ativas ao mesmo tempo na mesma semana, evitando sobrecarga de atendimentos.</w:t>
      </w:r>
    </w:p>
    <w:p w:rsidRPr="00677E55" w:rsidR="00677E55" w:rsidP="008D7AC9" w:rsidRDefault="00677E55" w14:paraId="0AF0715F" w14:textId="77777777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Tempo de Antecedência</w:t>
      </w:r>
      <w:r w:rsidRPr="00677E55">
        <w:rPr>
          <w:rFonts w:cs="Arial"/>
          <w:lang w:eastAsia="pt-BR"/>
        </w:rPr>
        <w:t>: Os pacientes devem agendar consultas com um tempo de antecedência mínima de 24 horas.</w:t>
      </w:r>
    </w:p>
    <w:p w:rsidRPr="007B6CC1" w:rsidR="007B6CC1" w:rsidP="008D7AC9" w:rsidRDefault="00677E55" w14:paraId="6A01A3B8" w14:textId="73AFE995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lang w:eastAsia="pt-BR"/>
        </w:rPr>
      </w:pPr>
      <w:r w:rsidRPr="00677E55">
        <w:rPr>
          <w:rFonts w:cs="Arial"/>
          <w:b/>
          <w:bCs/>
          <w:lang w:eastAsia="pt-BR"/>
        </w:rPr>
        <w:t>Notificações</w:t>
      </w:r>
      <w:r w:rsidRPr="00677E55">
        <w:rPr>
          <w:rFonts w:cs="Arial"/>
          <w:lang w:eastAsia="pt-BR"/>
        </w:rPr>
        <w:t>: O aplicativo deverá enviar notificações para lembrar os pacientes de consultas agendadas e informar sobre possíveis alterações de última hora.</w:t>
      </w:r>
    </w:p>
    <w:p w:rsidR="007B6CC1" w:rsidP="007B6CC1" w:rsidRDefault="007B6CC1" w14:paraId="09B17D64" w14:textId="77777777"/>
    <w:p w:rsidR="007B6CC1" w:rsidP="007B6CC1" w:rsidRDefault="007B6CC1" w14:paraId="7AFD6FCE" w14:textId="77777777"/>
    <w:p w:rsidR="007B6CC1" w:rsidP="007B6CC1" w:rsidRDefault="007B6CC1" w14:paraId="76FF5E4B" w14:textId="77777777"/>
    <w:p w:rsidRPr="007B6CC1" w:rsidR="007B6CC1" w:rsidP="007B6CC1" w:rsidRDefault="007B6CC1" w14:paraId="25E0D8F1" w14:textId="77777777"/>
    <w:p w:rsidRPr="007B6CC1" w:rsidR="0059354F" w:rsidP="008D7AC9" w:rsidRDefault="007B6CC1" w14:paraId="05681CAE" w14:textId="069EF739">
      <w:pPr>
        <w:pStyle w:val="PargrafodaLista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677E55">
        <w:rPr>
          <w:rFonts w:cs="Arial"/>
          <w:b/>
          <w:bCs/>
          <w:sz w:val="36"/>
          <w:szCs w:val="36"/>
          <w:lang w:eastAsia="pt-BR"/>
        </w:rPr>
        <w:t>D</w:t>
      </w:r>
      <w:r>
        <w:rPr>
          <w:rFonts w:cs="Arial"/>
          <w:b/>
          <w:bCs/>
          <w:sz w:val="36"/>
          <w:szCs w:val="36"/>
          <w:lang w:eastAsia="pt-BR"/>
        </w:rPr>
        <w:t>iagrama de atividades</w:t>
      </w:r>
    </w:p>
    <w:p w:rsidR="007B6CC1" w:rsidP="0059354F" w:rsidRDefault="007B6CC1" w14:paraId="2246E6E5" w14:textId="77777777">
      <w:pPr>
        <w:pStyle w:val="Ttulo2"/>
        <w:numPr>
          <w:ilvl w:val="0"/>
          <w:numId w:val="0"/>
        </w:numPr>
        <w:rPr>
          <w:rFonts w:cs="Arial"/>
        </w:rPr>
      </w:pPr>
      <w:r>
        <w:rPr>
          <w:noProof/>
          <w:lang w:eastAsia="pt-BR"/>
        </w:rPr>
        <w:drawing>
          <wp:inline distT="0" distB="0" distL="0" distR="0" wp14:anchorId="411032EE" wp14:editId="0BFF0CE3">
            <wp:extent cx="5416550" cy="6692900"/>
            <wp:effectExtent l="0" t="0" r="0" b="0"/>
            <wp:docPr id="5" name="Image 5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a&#10;&#10;Descrição gerada automaticamente"/>
                    <pic:cNvPicPr>
                      <a:picLocks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C1" w:rsidP="0059354F" w:rsidRDefault="007B6CC1" w14:paraId="53F4BD24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="007B6CC1" w:rsidP="0059354F" w:rsidRDefault="007B6CC1" w14:paraId="46C0F0FF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="007B6CC1" w:rsidP="007B6CC1" w:rsidRDefault="007B6CC1" w14:paraId="18C9514C" w14:textId="77777777"/>
    <w:p w:rsidR="007B6CC1" w:rsidP="007B6CC1" w:rsidRDefault="007B6CC1" w14:paraId="62F7133B" w14:textId="77777777"/>
    <w:p w:rsidR="007B6CC1" w:rsidP="007B6CC1" w:rsidRDefault="007B6CC1" w14:paraId="76826D3C" w14:textId="77777777"/>
    <w:p w:rsidRPr="007B6CC1" w:rsidR="007B6CC1" w:rsidP="007B6CC1" w:rsidRDefault="007B6CC1" w14:paraId="5CC48D98" w14:textId="77777777"/>
    <w:p w:rsidR="007B6CC1" w:rsidP="0059354F" w:rsidRDefault="007B6CC1" w14:paraId="1F062203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Pr="007B6CC1" w:rsidR="007B6CC1" w:rsidP="008D7AC9" w:rsidRDefault="007B6CC1" w14:paraId="1B7EFA89" w14:textId="3AD4E4DB">
      <w:pPr>
        <w:pStyle w:val="PargrafodaLista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7B6CC1">
        <w:rPr>
          <w:rFonts w:cs="Arial"/>
          <w:b/>
          <w:bCs/>
          <w:sz w:val="36"/>
          <w:szCs w:val="36"/>
          <w:lang w:eastAsia="pt-BR"/>
        </w:rPr>
        <w:t>Diagrama de Caso de Uso</w:t>
      </w:r>
    </w:p>
    <w:p w:rsidR="007B6CC1" w:rsidP="007B6CC1" w:rsidRDefault="007B6CC1" w14:paraId="350CD9B7" w14:textId="4B8B359C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7B6CC1">
        <w:rPr>
          <w:rFonts w:cs="Arial"/>
        </w:rPr>
        <w:br/>
      </w:r>
      <w:r>
        <w:rPr>
          <w:noProof/>
          <w:lang w:eastAsia="pt-BR"/>
        </w:rPr>
        <w:drawing>
          <wp:inline distT="0" distB="0" distL="0" distR="0" wp14:anchorId="34F5CA06" wp14:editId="5142096D">
            <wp:extent cx="5293995" cy="3968115"/>
            <wp:effectExtent l="0" t="0" r="1905" b="0"/>
            <wp:docPr id="6" name="Image 6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Diagrama&#10;&#10;Descrição gerada automaticamente"/>
                    <pic:cNvPicPr>
                      <a:picLocks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CC1">
        <w:rPr>
          <w:rFonts w:cs="Arial"/>
        </w:rPr>
        <w:br/>
      </w:r>
      <w:r w:rsidRPr="007B6CC1">
        <w:rPr>
          <w:rFonts w:cs="Arial"/>
        </w:rPr>
        <w:br/>
      </w:r>
      <w:r w:rsidRPr="007B6CC1">
        <w:rPr>
          <w:rFonts w:cs="Arial"/>
        </w:rPr>
        <w:br/>
      </w:r>
    </w:p>
    <w:p w:rsidR="007B6CC1" w:rsidP="007B6CC1" w:rsidRDefault="007B6CC1" w14:paraId="1CC02724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2A3BE142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0CE5D4E6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7573189C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74DAE535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40D6B20D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58A3F10C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0BC167F0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116812C5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2D4E1DFD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614B0CF8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="007B6CC1" w:rsidP="007B6CC1" w:rsidRDefault="007B6CC1" w14:paraId="60DB2260" w14:textId="77777777">
      <w:pPr>
        <w:pStyle w:val="PargrafodaLista"/>
        <w:widowControl/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</w:p>
    <w:p w:rsidRPr="007B6CC1" w:rsidR="007B6CC1" w:rsidP="008D7AC9" w:rsidRDefault="007B6CC1" w14:paraId="100C65D1" w14:textId="3491C2AC">
      <w:pPr>
        <w:pStyle w:val="PargrafodaLista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  <w:r w:rsidRPr="007B6CC1">
        <w:rPr>
          <w:noProof/>
          <w:lang w:eastAsia="pt-BR"/>
        </w:rPr>
        <w:drawing>
          <wp:anchor distT="0" distB="0" distL="0" distR="0" simplePos="0" relativeHeight="251661312" behindDoc="1" locked="0" layoutInCell="1" allowOverlap="1" wp14:anchorId="63A30BD4" wp14:editId="41F317DE">
            <wp:simplePos x="0" y="0"/>
            <wp:positionH relativeFrom="margin">
              <wp:posOffset>528143</wp:posOffset>
            </wp:positionH>
            <wp:positionV relativeFrom="paragraph">
              <wp:posOffset>5917299</wp:posOffset>
            </wp:positionV>
            <wp:extent cx="4885690" cy="2684780"/>
            <wp:effectExtent l="0" t="0" r="0" b="1270"/>
            <wp:wrapNone/>
            <wp:docPr id="1523163374" name="Imagem 5" descr="Interface gráfica do usuári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63374" name="Imagem 5" descr="Interface gráfica do usuário, Aplicativo&#10;&#10;Descrição gerada automaticamente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68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C1">
        <w:rPr>
          <w:noProof/>
          <w:lang w:eastAsia="pt-BR"/>
        </w:rPr>
        <w:drawing>
          <wp:anchor distT="0" distB="0" distL="0" distR="0" simplePos="0" relativeHeight="251660288" behindDoc="1" locked="0" layoutInCell="1" allowOverlap="1" wp14:anchorId="689CD4F8" wp14:editId="448ABC90">
            <wp:simplePos x="0" y="0"/>
            <wp:positionH relativeFrom="page">
              <wp:posOffset>1200785</wp:posOffset>
            </wp:positionH>
            <wp:positionV relativeFrom="paragraph">
              <wp:posOffset>515827</wp:posOffset>
            </wp:positionV>
            <wp:extent cx="4987290" cy="5299710"/>
            <wp:effectExtent l="0" t="0" r="3810" b="0"/>
            <wp:wrapNone/>
            <wp:docPr id="987203109" name="Imagem 6" descr="Interface gráfica do usuári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03109" name="Imagem 6" descr="Interface gráfica do usuário, Aplicativo&#10;&#10;Descrição gerada automaticamente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529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sz w:val="36"/>
          <w:szCs w:val="36"/>
          <w:lang w:eastAsia="pt-BR"/>
        </w:rPr>
        <w:t>Tela Mobile</w:t>
      </w:r>
    </w:p>
    <w:p w:rsidRPr="007B6CC1" w:rsidR="007B6CC1" w:rsidP="007B6CC1" w:rsidRDefault="007B6CC1" w14:paraId="1F0D349E" w14:textId="77777777">
      <w:pPr>
        <w:pStyle w:val="Ttulo2"/>
        <w:rPr>
          <w:rFonts w:cs="Arial"/>
          <w:lang w:val="pt-PT"/>
        </w:rPr>
        <w:sectPr w:rsidRPr="007B6CC1" w:rsidR="007B6CC1" w:rsidSect="007B6CC1">
          <w:pgSz w:w="12240" w:h="15840" w:orient="portrait"/>
          <w:pgMar w:top="1380" w:right="1220" w:bottom="880" w:left="1220" w:header="0" w:footer="693" w:gutter="0"/>
          <w:cols w:space="720"/>
        </w:sectPr>
      </w:pPr>
    </w:p>
    <w:p w:rsidRPr="007B6CC1" w:rsidR="007B6CC1" w:rsidP="007B6CC1" w:rsidRDefault="007B6CC1" w14:paraId="58A84FE3" w14:textId="53E16AEA">
      <w:pPr>
        <w:pStyle w:val="Ttulo2"/>
        <w:rPr>
          <w:rFonts w:cs="Arial"/>
          <w:lang w:val="pt-PT"/>
        </w:rPr>
      </w:pPr>
      <w:r w:rsidRPr="007B6CC1">
        <w:rPr>
          <w:rFonts w:cs="Arial"/>
          <w:noProof/>
          <w:lang w:eastAsia="pt-B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09A6C6" wp14:editId="3215CF03">
                <wp:simplePos x="0" y="0"/>
                <wp:positionH relativeFrom="page">
                  <wp:posOffset>225085</wp:posOffset>
                </wp:positionH>
                <wp:positionV relativeFrom="page">
                  <wp:posOffset>387217</wp:posOffset>
                </wp:positionV>
                <wp:extent cx="7410450" cy="2472055"/>
                <wp:effectExtent l="0" t="0" r="0" b="4445"/>
                <wp:wrapNone/>
                <wp:docPr id="1056586369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2472055"/>
                          <a:chOff x="0" y="0"/>
                          <a:chExt cx="7410450" cy="2472054"/>
                        </a:xfrm>
                      </wpg:grpSpPr>
                      <pic:pic xmlns:pic="http://schemas.openxmlformats.org/drawingml/2006/picture">
                        <pic:nvPicPr>
                          <pic:cNvPr id="2024220025" name="Image 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0"/>
                            <a:ext cx="2990850" cy="2466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4211498" name="Image 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47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3105722" name="Image 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0"/>
                            <a:ext cx="1406525" cy="246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oel="http://schemas.microsoft.com/office/2019/extlst" xmlns:w16du="http://schemas.microsoft.com/office/word/2023/wordml/word16du">
            <w:pict w14:anchorId="3B33CDE1">
              <v:group id="Agrupar 4" style="position:absolute;margin-left:17.7pt;margin-top:30.5pt;width:583.5pt;height:194.65pt;z-index:251659264;mso-wrap-distance-left:0;mso-wrap-distance-right:0;mso-position-horizontal-relative:page;mso-position-vertical-relative:page" coordsize="74104,24720" o:spid="_x0000_s1026" w14:anchorId="5AB4BDD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0" style="position:absolute;left:44196;width:29908;height:2466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">
                  <v:imagedata o:title="" r:id="rId21"/>
                </v:shape>
                <v:shape id="Image 11" style="position:absolute;width:31432;height:2472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">
                  <v:imagedata o:title="" r:id="rId22"/>
                </v:shape>
                <v:shape id="Image 12" style="position:absolute;left:30226;width:14065;height:2466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">
                  <v:imagedata o:title="" r:id="rId23"/>
                </v:shape>
                <w10:wrap anchorx="page" anchory="page"/>
              </v:group>
            </w:pict>
          </mc:Fallback>
        </mc:AlternateContent>
      </w:r>
    </w:p>
    <w:p w:rsidRPr="007B6CC1" w:rsidR="007B6CC1" w:rsidP="007B6CC1" w:rsidRDefault="007B6CC1" w14:paraId="4C0DA409" w14:textId="77777777">
      <w:pPr>
        <w:pStyle w:val="Ttulo2"/>
        <w:rPr>
          <w:rFonts w:cs="Arial"/>
          <w:lang w:val="pt-PT"/>
        </w:rPr>
      </w:pPr>
    </w:p>
    <w:p w:rsidRPr="007B6CC1" w:rsidR="007B6CC1" w:rsidP="007B6CC1" w:rsidRDefault="007B6CC1" w14:paraId="425ACEAD" w14:textId="77777777">
      <w:pPr>
        <w:pStyle w:val="Ttulo2"/>
        <w:rPr>
          <w:rFonts w:cs="Arial"/>
          <w:lang w:val="pt-PT"/>
        </w:rPr>
      </w:pPr>
    </w:p>
    <w:p w:rsidRPr="007B6CC1" w:rsidR="007B6CC1" w:rsidP="007B6CC1" w:rsidRDefault="007B6CC1" w14:paraId="30B7A1C8" w14:textId="77777777">
      <w:pPr>
        <w:pStyle w:val="Ttulo2"/>
        <w:rPr>
          <w:rFonts w:cs="Arial"/>
          <w:lang w:val="pt-PT"/>
        </w:rPr>
      </w:pPr>
    </w:p>
    <w:p w:rsidRPr="007B6CC1" w:rsidR="007B6CC1" w:rsidP="007B6CC1" w:rsidRDefault="007B6CC1" w14:paraId="0FC654D2" w14:textId="77777777">
      <w:pPr>
        <w:pStyle w:val="Ttulo2"/>
        <w:rPr>
          <w:rFonts w:cs="Arial"/>
          <w:lang w:val="pt-PT"/>
        </w:rPr>
      </w:pPr>
    </w:p>
    <w:p w:rsidRPr="007B6CC1" w:rsidR="007B6CC1" w:rsidP="007B6CC1" w:rsidRDefault="007B6CC1" w14:paraId="46B0A3A0" w14:textId="77777777">
      <w:pPr>
        <w:pStyle w:val="Ttulo2"/>
        <w:rPr>
          <w:rFonts w:cs="Arial"/>
          <w:lang w:val="pt-PT"/>
        </w:rPr>
      </w:pPr>
    </w:p>
    <w:p w:rsidRPr="007B6CC1" w:rsidR="0059354F" w:rsidP="007B6CC1" w:rsidRDefault="0059354F" w14:paraId="1AE7CD85" w14:textId="77777777">
      <w:pPr>
        <w:pStyle w:val="Ttulo2"/>
        <w:rPr>
          <w:rFonts w:cs="Arial"/>
          <w:lang w:val="pt-PT"/>
        </w:rPr>
      </w:pPr>
    </w:p>
    <w:p w:rsidRPr="00677E55" w:rsidR="0059354F" w:rsidP="0059354F" w:rsidRDefault="0059354F" w14:paraId="0707A419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="0059354F" w:rsidP="0059354F" w:rsidRDefault="0059354F" w14:paraId="661E4D7D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="000C2423" w:rsidP="000C2423" w:rsidRDefault="000C2423" w14:paraId="2E9D2D40" w14:textId="77777777"/>
    <w:p w:rsidR="000C2423" w:rsidP="000C2423" w:rsidRDefault="000C2423" w14:paraId="7AB347A6" w14:textId="77777777"/>
    <w:p w:rsidR="000C2423" w:rsidP="000C2423" w:rsidRDefault="000C2423" w14:paraId="41D7B168" w14:textId="77777777"/>
    <w:p w:rsidR="000C2423" w:rsidP="000C2423" w:rsidRDefault="000C2423" w14:paraId="2A256684" w14:textId="77777777"/>
    <w:p w:rsidR="000C2423" w:rsidP="000C2423" w:rsidRDefault="000C2423" w14:paraId="18B411A8" w14:textId="77777777"/>
    <w:p w:rsidR="000C2423" w:rsidP="000C2423" w:rsidRDefault="000C2423" w14:paraId="1F809E54" w14:textId="77777777"/>
    <w:p w:rsidR="000C2423" w:rsidP="000C2423" w:rsidRDefault="000C2423" w14:paraId="4786ED30" w14:textId="77777777"/>
    <w:p w:rsidR="000C2423" w:rsidP="000C2423" w:rsidRDefault="000C2423" w14:paraId="0149E7BB" w14:textId="77777777"/>
    <w:p w:rsidR="000C2423" w:rsidP="000C2423" w:rsidRDefault="000C2423" w14:paraId="70A7198A" w14:textId="77777777"/>
    <w:p w:rsidR="000C2423" w:rsidP="000C2423" w:rsidRDefault="000C2423" w14:paraId="6A71C2E3" w14:textId="77777777"/>
    <w:p w:rsidR="000C2423" w:rsidP="000C2423" w:rsidRDefault="000C2423" w14:paraId="40BAB62F" w14:textId="77777777"/>
    <w:p w:rsidR="000C2423" w:rsidP="000C2423" w:rsidRDefault="000C2423" w14:paraId="5B8EAD4A" w14:textId="77777777"/>
    <w:p w:rsidR="000C2423" w:rsidP="000C2423" w:rsidRDefault="000C2423" w14:paraId="4D67624D" w14:textId="77777777"/>
    <w:p w:rsidR="000C2423" w:rsidP="000C2423" w:rsidRDefault="000C2423" w14:paraId="47939981" w14:textId="77777777"/>
    <w:p w:rsidR="000C2423" w:rsidP="000C2423" w:rsidRDefault="000C2423" w14:paraId="0E7C0274" w14:textId="77777777"/>
    <w:p w:rsidR="000C2423" w:rsidP="000C2423" w:rsidRDefault="000C2423" w14:paraId="58D0BD82" w14:textId="77777777"/>
    <w:p w:rsidR="000C2423" w:rsidP="000C2423" w:rsidRDefault="000C2423" w14:paraId="1C5289EE" w14:textId="77777777"/>
    <w:p w:rsidR="000C2423" w:rsidP="000C2423" w:rsidRDefault="000C2423" w14:paraId="0CB9C068" w14:textId="77777777"/>
    <w:p w:rsidR="000C2423" w:rsidP="000C2423" w:rsidRDefault="000C2423" w14:paraId="077D5E25" w14:textId="77777777"/>
    <w:p w:rsidR="000C2423" w:rsidP="000C2423" w:rsidRDefault="000C2423" w14:paraId="3735846A" w14:textId="77777777"/>
    <w:p w:rsidR="000C2423" w:rsidP="000C2423" w:rsidRDefault="000C2423" w14:paraId="1091D082" w14:textId="77777777"/>
    <w:p w:rsidR="000C2423" w:rsidP="000C2423" w:rsidRDefault="000C2423" w14:paraId="1454611A" w14:textId="77777777"/>
    <w:p w:rsidR="000C2423" w:rsidP="000C2423" w:rsidRDefault="000C2423" w14:paraId="096ABBFA" w14:textId="77777777"/>
    <w:p w:rsidR="000C2423" w:rsidP="000C2423" w:rsidRDefault="000C2423" w14:paraId="24804940" w14:textId="77777777"/>
    <w:p w:rsidR="000C2423" w:rsidP="000C2423" w:rsidRDefault="000C2423" w14:paraId="17999BB6" w14:textId="77777777"/>
    <w:p w:rsidR="000C2423" w:rsidP="000C2423" w:rsidRDefault="000C2423" w14:paraId="7B13479D" w14:textId="77777777"/>
    <w:p w:rsidR="000C2423" w:rsidP="000C2423" w:rsidRDefault="000C2423" w14:paraId="3785DBD8" w14:textId="77777777"/>
    <w:p w:rsidR="000C2423" w:rsidP="000C2423" w:rsidRDefault="000C2423" w14:paraId="7D033CE2" w14:textId="77777777"/>
    <w:p w:rsidR="000C2423" w:rsidP="000C2423" w:rsidRDefault="000C2423" w14:paraId="3BDE470E" w14:textId="77777777"/>
    <w:p w:rsidR="000C2423" w:rsidP="000C2423" w:rsidRDefault="000C2423" w14:paraId="3D0DA690" w14:textId="77777777"/>
    <w:p w:rsidRPr="000C2423" w:rsidR="000C2423" w:rsidP="000C2423" w:rsidRDefault="000C2423" w14:paraId="6914B0A3" w14:textId="77777777"/>
    <w:p w:rsidRPr="007B6CC1" w:rsidR="007B6CC1" w:rsidP="008D7AC9" w:rsidRDefault="007B6CC1" w14:paraId="3FF1AA8E" w14:textId="24560D47">
      <w:pPr>
        <w:pStyle w:val="PargrafodaLista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cs="Arial"/>
          <w:b/>
          <w:bCs/>
          <w:sz w:val="36"/>
          <w:szCs w:val="36"/>
          <w:lang w:eastAsia="pt-BR"/>
        </w:rPr>
      </w:pPr>
      <w:r>
        <w:rPr>
          <w:rFonts w:cs="Arial"/>
          <w:b/>
          <w:bCs/>
          <w:sz w:val="36"/>
          <w:szCs w:val="36"/>
          <w:lang w:eastAsia="pt-BR"/>
        </w:rPr>
        <w:t>Tela Site</w:t>
      </w:r>
    </w:p>
    <w:p w:rsidRPr="00677E55" w:rsidR="0059354F" w:rsidP="0059354F" w:rsidRDefault="0059354F" w14:paraId="0D4E4E4D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="0059354F" w:rsidP="0059354F" w:rsidRDefault="007B6CC1" w14:paraId="016464EF" w14:textId="023849B2">
      <w:pPr>
        <w:pStyle w:val="Ttulo2"/>
        <w:numPr>
          <w:ilvl w:val="0"/>
          <w:numId w:val="0"/>
        </w:numPr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46727727" wp14:editId="754C1115">
            <wp:extent cx="5932805" cy="2711450"/>
            <wp:effectExtent l="0" t="0" r="0" b="0"/>
            <wp:docPr id="145149335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B6CC1" w:rsidR="007B6CC1" w:rsidP="007B6CC1" w:rsidRDefault="000C2423" w14:paraId="11944054" w14:textId="06C7BE21">
      <w:r>
        <w:rPr>
          <w:rFonts w:cs="Arial"/>
          <w:noProof/>
          <w:lang w:eastAsia="pt-BR"/>
        </w:rPr>
        <w:drawing>
          <wp:inline distT="0" distB="0" distL="0" distR="0" wp14:anchorId="37D5BC8C" wp14:editId="6761FBFB">
            <wp:extent cx="5932805" cy="2924175"/>
            <wp:effectExtent l="0" t="0" r="0" b="9525"/>
            <wp:docPr id="443702525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2525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8BADD48" wp14:editId="7BAA6951">
            <wp:extent cx="5932805" cy="2764155"/>
            <wp:effectExtent l="0" t="0" r="0" b="0"/>
            <wp:docPr id="154320888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23" w:rsidP="0059354F" w:rsidRDefault="000C2423" w14:paraId="57DB70D1" w14:textId="68F1FDDA">
      <w:pPr>
        <w:pStyle w:val="Ttulo2"/>
        <w:numPr>
          <w:ilvl w:val="0"/>
          <w:numId w:val="0"/>
        </w:numPr>
        <w:rPr>
          <w:rFonts w:cs="Arial"/>
        </w:rPr>
      </w:pPr>
    </w:p>
    <w:p w:rsidRPr="000C2423" w:rsidR="000C2423" w:rsidP="000C2423" w:rsidRDefault="000C2423" w14:paraId="380E1E4F" w14:textId="56DB9F26">
      <w:pPr>
        <w:pStyle w:val="Ttulo2"/>
        <w:numPr>
          <w:ilvl w:val="0"/>
          <w:numId w:val="0"/>
        </w:numPr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398A9BD1" wp14:editId="0B9BE075">
            <wp:extent cx="5932805" cy="2722245"/>
            <wp:effectExtent l="0" t="0" r="0" b="1905"/>
            <wp:docPr id="1704389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0F5F6E27" wp14:editId="6CB7D2F3">
            <wp:simplePos x="0" y="0"/>
            <wp:positionH relativeFrom="column">
              <wp:posOffset>0</wp:posOffset>
            </wp:positionH>
            <wp:positionV relativeFrom="paragraph">
              <wp:posOffset>-2967828</wp:posOffset>
            </wp:positionV>
            <wp:extent cx="5932805" cy="2743200"/>
            <wp:effectExtent l="0" t="0" r="0" b="0"/>
            <wp:wrapNone/>
            <wp:docPr id="50871378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677E55" w:rsidR="0059354F" w:rsidP="0059354F" w:rsidRDefault="0059354F" w14:paraId="1AC55567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Pr="00677E55" w:rsidR="0059354F" w:rsidP="0059354F" w:rsidRDefault="0059354F" w14:paraId="42130AEF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Pr="00677E55" w:rsidR="0059354F" w:rsidP="0059354F" w:rsidRDefault="0059354F" w14:paraId="1B5C1C4F" w14:textId="77777777">
      <w:pPr>
        <w:pStyle w:val="Ttulo2"/>
        <w:numPr>
          <w:ilvl w:val="0"/>
          <w:numId w:val="0"/>
        </w:numPr>
        <w:rPr>
          <w:rFonts w:cs="Arial"/>
        </w:rPr>
      </w:pPr>
    </w:p>
    <w:p w:rsidRPr="00300207" w:rsidR="0B1F1BBA" w:rsidP="0059354F" w:rsidRDefault="009612AA" w14:paraId="636E895B" w14:textId="6F97531B">
      <w:pPr>
        <w:pStyle w:val="Ttulo2"/>
        <w:numPr>
          <w:ilvl w:val="0"/>
          <w:numId w:val="0"/>
        </w:numPr>
        <w:rPr>
          <w:rFonts w:cs="Arial"/>
        </w:rPr>
      </w:pPr>
      <w:r w:rsidRPr="00677E55">
        <w:rPr>
          <w:rFonts w:cs="Arial"/>
        </w:rPr>
        <w:tab/>
      </w:r>
      <w:r w:rsidRPr="00677E55">
        <w:rPr>
          <w:rFonts w:cs="Arial"/>
        </w:rPr>
        <w:tab/>
      </w:r>
      <w:r w:rsidRPr="00677E55">
        <w:rPr>
          <w:rFonts w:cs="Arial"/>
        </w:rPr>
        <w:tab/>
      </w:r>
      <w:r w:rsidRPr="00677E55">
        <w:rPr>
          <w:rFonts w:cs="Arial"/>
        </w:rPr>
        <w:tab/>
      </w:r>
      <w:r w:rsidRPr="00677E55">
        <w:rPr>
          <w:rFonts w:cs="Arial"/>
        </w:rPr>
        <w:tab/>
      </w:r>
      <w:r w:rsidRPr="00677E55">
        <w:rPr>
          <w:rFonts w:cs="Arial"/>
        </w:rPr>
        <w:tab/>
      </w:r>
      <w:r w:rsidRPr="00677E55">
        <w:rPr>
          <w:rFonts w:cs="Arial"/>
        </w:rPr>
        <w:tab/>
      </w:r>
      <w:r w:rsidRPr="00C859B2">
        <w:rPr>
          <w:rFonts w:cs="Arial"/>
        </w:rPr>
        <w:tab/>
      </w:r>
      <w:r w:rsidRPr="00C859B2">
        <w:rPr>
          <w:rFonts w:cs="Arial"/>
        </w:rPr>
        <w:tab/>
      </w:r>
      <w:r w:rsidRPr="00C859B2">
        <w:rPr>
          <w:rFonts w:cs="Arial"/>
        </w:rPr>
        <w:tab/>
      </w:r>
      <w:r w:rsidRPr="00C859B2">
        <w:rPr>
          <w:rFonts w:cs="Arial"/>
        </w:rPr>
        <w:tab/>
      </w:r>
      <w:r w:rsidRPr="00C859B2">
        <w:rPr>
          <w:rFonts w:cs="Arial"/>
        </w:rPr>
        <w:tab/>
      </w:r>
      <w:bookmarkEnd w:id="4"/>
      <w:bookmarkEnd w:id="5"/>
      <w:bookmarkEnd w:id="15"/>
      <w:bookmarkEnd w:id="16"/>
      <w:bookmarkEnd w:id="17"/>
    </w:p>
    <w:sectPr w:rsidRPr="00300207" w:rsidR="0B1F1BBA" w:rsidSect="00656325">
      <w:headerReference w:type="first" r:id="rId29"/>
      <w:footerReference w:type="first" r:id="rId30"/>
      <w:pgSz w:w="12240" w:h="15840" w:orient="portrait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5D3" w:rsidRDefault="00D865D3" w14:paraId="2668F46A" w14:textId="77777777">
      <w:pPr>
        <w:spacing w:line="240" w:lineRule="auto"/>
      </w:pPr>
      <w:r>
        <w:separator/>
      </w:r>
    </w:p>
  </w:endnote>
  <w:endnote w:type="continuationSeparator" w:id="0">
    <w:p w:rsidR="00D865D3" w:rsidRDefault="00D865D3" w14:paraId="654C528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F0F" w:rsidP="00477276" w:rsidRDefault="00F85F0F" w14:paraId="2494BC93" w14:textId="40E4756D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8382B3" w:rsidTr="784DCBE3" w14:paraId="7B0CE9A8" w14:textId="77777777">
      <w:tc>
        <w:tcPr>
          <w:tcW w:w="3120" w:type="dxa"/>
        </w:tcPr>
        <w:p w:rsidR="418382B3" w:rsidP="418382B3" w:rsidRDefault="418382B3" w14:paraId="240FB8F7" w14:textId="379AB5D1">
          <w:pPr>
            <w:pStyle w:val="Cabealho"/>
            <w:ind w:left="-115"/>
          </w:pPr>
        </w:p>
      </w:tc>
      <w:tc>
        <w:tcPr>
          <w:tcW w:w="3120" w:type="dxa"/>
        </w:tcPr>
        <w:p w:rsidR="418382B3" w:rsidP="418382B3" w:rsidRDefault="418382B3" w14:paraId="3FCB3C66" w14:textId="15B31822">
          <w:pPr>
            <w:pStyle w:val="Cabealho"/>
            <w:jc w:val="center"/>
          </w:pPr>
        </w:p>
      </w:tc>
      <w:tc>
        <w:tcPr>
          <w:tcW w:w="3120" w:type="dxa"/>
        </w:tcPr>
        <w:p w:rsidR="418382B3" w:rsidP="418382B3" w:rsidRDefault="418382B3" w14:paraId="15BFCB9B" w14:textId="14DB8CFB">
          <w:pPr>
            <w:pStyle w:val="Cabealho"/>
            <w:ind w:right="-115"/>
            <w:jc w:val="right"/>
          </w:pPr>
        </w:p>
      </w:tc>
    </w:tr>
  </w:tbl>
  <w:p w:rsidR="418382B3" w:rsidP="418382B3" w:rsidRDefault="418382B3" w14:paraId="1B0A4121" w14:textId="7459EE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8382B3" w:rsidTr="784DCBE3" w14:paraId="2059646E" w14:textId="77777777">
      <w:tc>
        <w:tcPr>
          <w:tcW w:w="3120" w:type="dxa"/>
        </w:tcPr>
        <w:p w:rsidR="418382B3" w:rsidP="418382B3" w:rsidRDefault="418382B3" w14:paraId="2EF42F07" w14:textId="3CE18B65">
          <w:pPr>
            <w:pStyle w:val="Cabealho"/>
            <w:ind w:left="-115"/>
          </w:pPr>
        </w:p>
      </w:tc>
      <w:tc>
        <w:tcPr>
          <w:tcW w:w="3120" w:type="dxa"/>
        </w:tcPr>
        <w:p w:rsidR="418382B3" w:rsidP="418382B3" w:rsidRDefault="418382B3" w14:paraId="4B496E2C" w14:textId="2E5FF20F">
          <w:pPr>
            <w:pStyle w:val="Cabealho"/>
            <w:jc w:val="center"/>
          </w:pPr>
        </w:p>
      </w:tc>
      <w:tc>
        <w:tcPr>
          <w:tcW w:w="3120" w:type="dxa"/>
        </w:tcPr>
        <w:p w:rsidR="418382B3" w:rsidP="418382B3" w:rsidRDefault="418382B3" w14:paraId="5EF7D514" w14:textId="107F4069">
          <w:pPr>
            <w:pStyle w:val="Cabealho"/>
            <w:ind w:right="-115"/>
            <w:jc w:val="right"/>
          </w:pPr>
        </w:p>
      </w:tc>
    </w:tr>
  </w:tbl>
  <w:p w:rsidR="418382B3" w:rsidP="418382B3" w:rsidRDefault="418382B3" w14:paraId="71A4AE55" w14:textId="4CC10D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5D3" w:rsidRDefault="00D865D3" w14:paraId="23897463" w14:textId="77777777">
      <w:pPr>
        <w:spacing w:line="240" w:lineRule="auto"/>
      </w:pPr>
      <w:r>
        <w:separator/>
      </w:r>
    </w:p>
  </w:footnote>
  <w:footnote w:type="continuationSeparator" w:id="0">
    <w:p w:rsidR="00D865D3" w:rsidRDefault="00D865D3" w14:paraId="78C810E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F0F" w:rsidRDefault="00F85F0F" w14:paraId="52D2172F" w14:textId="0FFD8C50">
    <w:pPr>
      <w:pStyle w:val="Cabealho"/>
      <w:jc w:val="right"/>
    </w:pPr>
  </w:p>
  <w:p w:rsidR="00F85F0F" w:rsidRDefault="00F85F0F" w14:paraId="60D03A8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F0F" w:rsidRDefault="00F85F0F" w14:paraId="35B65AFC" w14:textId="6084A0BA">
    <w:pPr>
      <w:pStyle w:val="Cabealho"/>
      <w:jc w:val="right"/>
    </w:pPr>
  </w:p>
  <w:p w:rsidRPr="007407B4" w:rsidR="00F85F0F" w:rsidP="003A41B7" w:rsidRDefault="00F85F0F" w14:paraId="2FCD349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1C0893A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9FA6653"/>
    <w:multiLevelType w:val="multilevel"/>
    <w:tmpl w:val="72E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07701B"/>
    <w:multiLevelType w:val="multilevel"/>
    <w:tmpl w:val="F5EC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650A43"/>
    <w:multiLevelType w:val="multilevel"/>
    <w:tmpl w:val="AFA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355FB2"/>
    <w:multiLevelType w:val="hybridMultilevel"/>
    <w:tmpl w:val="CC404E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099D"/>
    <w:multiLevelType w:val="multilevel"/>
    <w:tmpl w:val="61C0893A"/>
    <w:styleLink w:val="Listaatual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43376171"/>
    <w:multiLevelType w:val="multilevel"/>
    <w:tmpl w:val="D5F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47967F3"/>
    <w:multiLevelType w:val="multilevel"/>
    <w:tmpl w:val="CC80EAC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50C7773"/>
    <w:multiLevelType w:val="multilevel"/>
    <w:tmpl w:val="821613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AB10BCC"/>
    <w:multiLevelType w:val="multilevel"/>
    <w:tmpl w:val="88E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B102E28"/>
    <w:multiLevelType w:val="multilevel"/>
    <w:tmpl w:val="DD9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10E341F"/>
    <w:multiLevelType w:val="multilevel"/>
    <w:tmpl w:val="6E5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53A34B9"/>
    <w:multiLevelType w:val="multilevel"/>
    <w:tmpl w:val="A42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BD639D8"/>
    <w:multiLevelType w:val="hybridMultilevel"/>
    <w:tmpl w:val="352080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E2781"/>
    <w:multiLevelType w:val="multilevel"/>
    <w:tmpl w:val="670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1F517C5"/>
    <w:multiLevelType w:val="multilevel"/>
    <w:tmpl w:val="12C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4A35E86"/>
    <w:multiLevelType w:val="multilevel"/>
    <w:tmpl w:val="C87E41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96D1B1E"/>
    <w:multiLevelType w:val="multilevel"/>
    <w:tmpl w:val="050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EBE195C"/>
    <w:multiLevelType w:val="hybridMultilevel"/>
    <w:tmpl w:val="9A3C92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2"/>
  </w:num>
  <w:num w:numId="9">
    <w:abstractNumId w:val="9"/>
  </w:num>
  <w:num w:numId="10">
    <w:abstractNumId w:val="17"/>
  </w:num>
  <w:num w:numId="11">
    <w:abstractNumId w:val="1"/>
  </w:num>
  <w:num w:numId="12">
    <w:abstractNumId w:val="3"/>
  </w:num>
  <w:num w:numId="13">
    <w:abstractNumId w:val="7"/>
  </w:num>
  <w:num w:numId="14">
    <w:abstractNumId w:val="13"/>
  </w:num>
  <w:num w:numId="15">
    <w:abstractNumId w:val="18"/>
  </w:num>
  <w:num w:numId="16">
    <w:abstractNumId w:val="4"/>
  </w:num>
  <w:num w:numId="17">
    <w:abstractNumId w:val="15"/>
  </w:num>
  <w:num w:numId="18">
    <w:abstractNumId w:val="11"/>
  </w:num>
  <w:num w:numId="19">
    <w:abstractNumId w:val="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49"/>
    <w:rsid w:val="00001C2B"/>
    <w:rsid w:val="00001F4B"/>
    <w:rsid w:val="00006828"/>
    <w:rsid w:val="00011868"/>
    <w:rsid w:val="00014D32"/>
    <w:rsid w:val="00014EB6"/>
    <w:rsid w:val="00015683"/>
    <w:rsid w:val="00016981"/>
    <w:rsid w:val="00017B11"/>
    <w:rsid w:val="00017C9C"/>
    <w:rsid w:val="00037846"/>
    <w:rsid w:val="000419FB"/>
    <w:rsid w:val="000421C1"/>
    <w:rsid w:val="000467F7"/>
    <w:rsid w:val="0005027F"/>
    <w:rsid w:val="000540D0"/>
    <w:rsid w:val="00070B85"/>
    <w:rsid w:val="00071D33"/>
    <w:rsid w:val="000765CA"/>
    <w:rsid w:val="00083E55"/>
    <w:rsid w:val="0008410F"/>
    <w:rsid w:val="00086381"/>
    <w:rsid w:val="00087436"/>
    <w:rsid w:val="0009160C"/>
    <w:rsid w:val="0009294A"/>
    <w:rsid w:val="00092D6D"/>
    <w:rsid w:val="000A2076"/>
    <w:rsid w:val="000A4424"/>
    <w:rsid w:val="000A4F74"/>
    <w:rsid w:val="000B033B"/>
    <w:rsid w:val="000B5631"/>
    <w:rsid w:val="000B7EB4"/>
    <w:rsid w:val="000C1884"/>
    <w:rsid w:val="000C2091"/>
    <w:rsid w:val="000C2423"/>
    <w:rsid w:val="000C75CD"/>
    <w:rsid w:val="000D065F"/>
    <w:rsid w:val="000D07B0"/>
    <w:rsid w:val="000D4B6D"/>
    <w:rsid w:val="000D683B"/>
    <w:rsid w:val="000D6B46"/>
    <w:rsid w:val="000E2BCF"/>
    <w:rsid w:val="000E4A5E"/>
    <w:rsid w:val="000E5D86"/>
    <w:rsid w:val="000E6F15"/>
    <w:rsid w:val="000E70E8"/>
    <w:rsid w:val="000F3B0C"/>
    <w:rsid w:val="000F691E"/>
    <w:rsid w:val="00104809"/>
    <w:rsid w:val="00112457"/>
    <w:rsid w:val="0011409D"/>
    <w:rsid w:val="00114B5D"/>
    <w:rsid w:val="001236A1"/>
    <w:rsid w:val="00135C2E"/>
    <w:rsid w:val="00145BB6"/>
    <w:rsid w:val="00150036"/>
    <w:rsid w:val="00154BD0"/>
    <w:rsid w:val="00164BB4"/>
    <w:rsid w:val="00171BB6"/>
    <w:rsid w:val="00172A10"/>
    <w:rsid w:val="00174B2B"/>
    <w:rsid w:val="00174EF2"/>
    <w:rsid w:val="00181CF4"/>
    <w:rsid w:val="001944F5"/>
    <w:rsid w:val="001A0AAC"/>
    <w:rsid w:val="001A6860"/>
    <w:rsid w:val="001A6AE1"/>
    <w:rsid w:val="001B0C6E"/>
    <w:rsid w:val="001B3107"/>
    <w:rsid w:val="001B7B84"/>
    <w:rsid w:val="001C01B5"/>
    <w:rsid w:val="001D2952"/>
    <w:rsid w:val="001E2CD4"/>
    <w:rsid w:val="001E6548"/>
    <w:rsid w:val="001E7A9B"/>
    <w:rsid w:val="001F2BD9"/>
    <w:rsid w:val="001F2CDD"/>
    <w:rsid w:val="001F650C"/>
    <w:rsid w:val="00204D1E"/>
    <w:rsid w:val="002066DE"/>
    <w:rsid w:val="00210FDD"/>
    <w:rsid w:val="0021149E"/>
    <w:rsid w:val="00213F01"/>
    <w:rsid w:val="002166F3"/>
    <w:rsid w:val="002226CC"/>
    <w:rsid w:val="0022301A"/>
    <w:rsid w:val="00225BED"/>
    <w:rsid w:val="00227EAA"/>
    <w:rsid w:val="002309FE"/>
    <w:rsid w:val="002315BB"/>
    <w:rsid w:val="0023756E"/>
    <w:rsid w:val="00240B64"/>
    <w:rsid w:val="00241F70"/>
    <w:rsid w:val="00245826"/>
    <w:rsid w:val="00253866"/>
    <w:rsid w:val="00255091"/>
    <w:rsid w:val="0025660B"/>
    <w:rsid w:val="0025755A"/>
    <w:rsid w:val="00263F8E"/>
    <w:rsid w:val="00267187"/>
    <w:rsid w:val="00270742"/>
    <w:rsid w:val="00274F17"/>
    <w:rsid w:val="00280F5E"/>
    <w:rsid w:val="00281A9C"/>
    <w:rsid w:val="00281C7A"/>
    <w:rsid w:val="0028451D"/>
    <w:rsid w:val="00286483"/>
    <w:rsid w:val="00286756"/>
    <w:rsid w:val="00286A6A"/>
    <w:rsid w:val="00286DD3"/>
    <w:rsid w:val="0029210D"/>
    <w:rsid w:val="002B4561"/>
    <w:rsid w:val="002C1E8B"/>
    <w:rsid w:val="002C37C9"/>
    <w:rsid w:val="002C4285"/>
    <w:rsid w:val="002C5086"/>
    <w:rsid w:val="002C5C15"/>
    <w:rsid w:val="002C7E43"/>
    <w:rsid w:val="002D5EF8"/>
    <w:rsid w:val="002E0634"/>
    <w:rsid w:val="002E1E4B"/>
    <w:rsid w:val="002E4BB6"/>
    <w:rsid w:val="002E4F86"/>
    <w:rsid w:val="002E56FD"/>
    <w:rsid w:val="002E707C"/>
    <w:rsid w:val="002F75C7"/>
    <w:rsid w:val="002F78A1"/>
    <w:rsid w:val="00300207"/>
    <w:rsid w:val="003036A1"/>
    <w:rsid w:val="003052A2"/>
    <w:rsid w:val="003114DA"/>
    <w:rsid w:val="003178DF"/>
    <w:rsid w:val="003222F2"/>
    <w:rsid w:val="003246A0"/>
    <w:rsid w:val="00331872"/>
    <w:rsid w:val="00332CB6"/>
    <w:rsid w:val="00334DA7"/>
    <w:rsid w:val="003353E4"/>
    <w:rsid w:val="00335973"/>
    <w:rsid w:val="0033665E"/>
    <w:rsid w:val="00336EC2"/>
    <w:rsid w:val="0034142A"/>
    <w:rsid w:val="00345A40"/>
    <w:rsid w:val="003478F1"/>
    <w:rsid w:val="00351BDD"/>
    <w:rsid w:val="00352FB6"/>
    <w:rsid w:val="00353E3C"/>
    <w:rsid w:val="003540BA"/>
    <w:rsid w:val="00354883"/>
    <w:rsid w:val="0035585C"/>
    <w:rsid w:val="00356D06"/>
    <w:rsid w:val="00367205"/>
    <w:rsid w:val="00372464"/>
    <w:rsid w:val="00373BE0"/>
    <w:rsid w:val="003740CD"/>
    <w:rsid w:val="00382BEE"/>
    <w:rsid w:val="00386B0D"/>
    <w:rsid w:val="0038719D"/>
    <w:rsid w:val="003A41B7"/>
    <w:rsid w:val="003A5D4D"/>
    <w:rsid w:val="003A7AC1"/>
    <w:rsid w:val="003A8AC4"/>
    <w:rsid w:val="003B04A5"/>
    <w:rsid w:val="003B631D"/>
    <w:rsid w:val="003C2D98"/>
    <w:rsid w:val="003C3852"/>
    <w:rsid w:val="003D0311"/>
    <w:rsid w:val="003D3363"/>
    <w:rsid w:val="003E1083"/>
    <w:rsid w:val="003E1BEE"/>
    <w:rsid w:val="003E1D72"/>
    <w:rsid w:val="003E39EF"/>
    <w:rsid w:val="003F2FEB"/>
    <w:rsid w:val="003F3A52"/>
    <w:rsid w:val="0040147A"/>
    <w:rsid w:val="004031CF"/>
    <w:rsid w:val="00403CF1"/>
    <w:rsid w:val="00410766"/>
    <w:rsid w:val="00410E94"/>
    <w:rsid w:val="00412BF7"/>
    <w:rsid w:val="0042224F"/>
    <w:rsid w:val="0042268D"/>
    <w:rsid w:val="00425C1C"/>
    <w:rsid w:val="004375EE"/>
    <w:rsid w:val="004420F5"/>
    <w:rsid w:val="004439D8"/>
    <w:rsid w:val="0044683A"/>
    <w:rsid w:val="00451B4E"/>
    <w:rsid w:val="0045549F"/>
    <w:rsid w:val="00461629"/>
    <w:rsid w:val="00461891"/>
    <w:rsid w:val="0046231E"/>
    <w:rsid w:val="004643CE"/>
    <w:rsid w:val="00464ED8"/>
    <w:rsid w:val="0047143D"/>
    <w:rsid w:val="00471AD2"/>
    <w:rsid w:val="00477276"/>
    <w:rsid w:val="00484832"/>
    <w:rsid w:val="0049005D"/>
    <w:rsid w:val="00493F8A"/>
    <w:rsid w:val="00494E2E"/>
    <w:rsid w:val="004A0D5E"/>
    <w:rsid w:val="004A364C"/>
    <w:rsid w:val="004A6BD9"/>
    <w:rsid w:val="004B0905"/>
    <w:rsid w:val="004B2005"/>
    <w:rsid w:val="004C347C"/>
    <w:rsid w:val="004C6891"/>
    <w:rsid w:val="004D00BF"/>
    <w:rsid w:val="004D07B3"/>
    <w:rsid w:val="004D1B5B"/>
    <w:rsid w:val="004D3DA0"/>
    <w:rsid w:val="004E0CF4"/>
    <w:rsid w:val="004E1DD5"/>
    <w:rsid w:val="004E4029"/>
    <w:rsid w:val="005165B8"/>
    <w:rsid w:val="005177E8"/>
    <w:rsid w:val="005209E6"/>
    <w:rsid w:val="00520CDB"/>
    <w:rsid w:val="00521279"/>
    <w:rsid w:val="00523B22"/>
    <w:rsid w:val="005306D0"/>
    <w:rsid w:val="00534010"/>
    <w:rsid w:val="005358A8"/>
    <w:rsid w:val="00536BEC"/>
    <w:rsid w:val="00545E22"/>
    <w:rsid w:val="005464F2"/>
    <w:rsid w:val="005579B8"/>
    <w:rsid w:val="00564738"/>
    <w:rsid w:val="0056547F"/>
    <w:rsid w:val="00566207"/>
    <w:rsid w:val="005672F3"/>
    <w:rsid w:val="00573252"/>
    <w:rsid w:val="00576D42"/>
    <w:rsid w:val="00577A79"/>
    <w:rsid w:val="00583A0F"/>
    <w:rsid w:val="00584653"/>
    <w:rsid w:val="00587C1E"/>
    <w:rsid w:val="00591267"/>
    <w:rsid w:val="005919BE"/>
    <w:rsid w:val="0059354F"/>
    <w:rsid w:val="00593665"/>
    <w:rsid w:val="005A4395"/>
    <w:rsid w:val="005A599C"/>
    <w:rsid w:val="005A85EE"/>
    <w:rsid w:val="005C3202"/>
    <w:rsid w:val="005C5B5A"/>
    <w:rsid w:val="005D10D3"/>
    <w:rsid w:val="005D252A"/>
    <w:rsid w:val="005D4FA9"/>
    <w:rsid w:val="005D6C85"/>
    <w:rsid w:val="005E07A2"/>
    <w:rsid w:val="005E7413"/>
    <w:rsid w:val="005E8C40"/>
    <w:rsid w:val="005F34F2"/>
    <w:rsid w:val="005F4800"/>
    <w:rsid w:val="005F57DA"/>
    <w:rsid w:val="005F699B"/>
    <w:rsid w:val="00600BB7"/>
    <w:rsid w:val="0060488D"/>
    <w:rsid w:val="00605CAE"/>
    <w:rsid w:val="006139AA"/>
    <w:rsid w:val="00614B00"/>
    <w:rsid w:val="006165C0"/>
    <w:rsid w:val="00616834"/>
    <w:rsid w:val="006169B0"/>
    <w:rsid w:val="00617AD3"/>
    <w:rsid w:val="00620411"/>
    <w:rsid w:val="00620487"/>
    <w:rsid w:val="00620A29"/>
    <w:rsid w:val="00623B23"/>
    <w:rsid w:val="00652C78"/>
    <w:rsid w:val="006547F8"/>
    <w:rsid w:val="00656325"/>
    <w:rsid w:val="006747E1"/>
    <w:rsid w:val="006748F8"/>
    <w:rsid w:val="00676108"/>
    <w:rsid w:val="00677E55"/>
    <w:rsid w:val="00687E92"/>
    <w:rsid w:val="00695EFD"/>
    <w:rsid w:val="006A6A4B"/>
    <w:rsid w:val="006A714A"/>
    <w:rsid w:val="006B001E"/>
    <w:rsid w:val="006B08E1"/>
    <w:rsid w:val="006B21D5"/>
    <w:rsid w:val="006B299A"/>
    <w:rsid w:val="006C1A8F"/>
    <w:rsid w:val="006D0164"/>
    <w:rsid w:val="006D14FE"/>
    <w:rsid w:val="006D4E9A"/>
    <w:rsid w:val="006D5B82"/>
    <w:rsid w:val="006D6FE0"/>
    <w:rsid w:val="006E1C16"/>
    <w:rsid w:val="006E393C"/>
    <w:rsid w:val="006F159B"/>
    <w:rsid w:val="006F3A2E"/>
    <w:rsid w:val="006F7194"/>
    <w:rsid w:val="0070062A"/>
    <w:rsid w:val="007041CE"/>
    <w:rsid w:val="007053FE"/>
    <w:rsid w:val="0071366E"/>
    <w:rsid w:val="00714AF4"/>
    <w:rsid w:val="00714ECB"/>
    <w:rsid w:val="007284F5"/>
    <w:rsid w:val="00730995"/>
    <w:rsid w:val="00740302"/>
    <w:rsid w:val="007407B4"/>
    <w:rsid w:val="00741379"/>
    <w:rsid w:val="007465AF"/>
    <w:rsid w:val="007466C4"/>
    <w:rsid w:val="00747022"/>
    <w:rsid w:val="0074742F"/>
    <w:rsid w:val="00751A68"/>
    <w:rsid w:val="007576D3"/>
    <w:rsid w:val="007588F3"/>
    <w:rsid w:val="00762501"/>
    <w:rsid w:val="00765021"/>
    <w:rsid w:val="00766E7A"/>
    <w:rsid w:val="00767790"/>
    <w:rsid w:val="00768590"/>
    <w:rsid w:val="00777492"/>
    <w:rsid w:val="00792E18"/>
    <w:rsid w:val="00794A94"/>
    <w:rsid w:val="00795F60"/>
    <w:rsid w:val="007A5784"/>
    <w:rsid w:val="007A57CB"/>
    <w:rsid w:val="007B6CC1"/>
    <w:rsid w:val="007BA70B"/>
    <w:rsid w:val="007C176D"/>
    <w:rsid w:val="007C6904"/>
    <w:rsid w:val="007D568E"/>
    <w:rsid w:val="007F0263"/>
    <w:rsid w:val="007F1E20"/>
    <w:rsid w:val="007F2218"/>
    <w:rsid w:val="007F5C67"/>
    <w:rsid w:val="00803B8B"/>
    <w:rsid w:val="008061DA"/>
    <w:rsid w:val="008066CB"/>
    <w:rsid w:val="008169E3"/>
    <w:rsid w:val="00816D4F"/>
    <w:rsid w:val="00821593"/>
    <w:rsid w:val="00825966"/>
    <w:rsid w:val="00837328"/>
    <w:rsid w:val="008405D3"/>
    <w:rsid w:val="00844033"/>
    <w:rsid w:val="0084651F"/>
    <w:rsid w:val="008539BD"/>
    <w:rsid w:val="0086444F"/>
    <w:rsid w:val="00867724"/>
    <w:rsid w:val="00876D28"/>
    <w:rsid w:val="00880201"/>
    <w:rsid w:val="0088458F"/>
    <w:rsid w:val="0089201D"/>
    <w:rsid w:val="00892EB5"/>
    <w:rsid w:val="008937B8"/>
    <w:rsid w:val="008967FA"/>
    <w:rsid w:val="008A4642"/>
    <w:rsid w:val="008B6879"/>
    <w:rsid w:val="008B745D"/>
    <w:rsid w:val="008B7E03"/>
    <w:rsid w:val="008C154A"/>
    <w:rsid w:val="008C28DA"/>
    <w:rsid w:val="008C42CD"/>
    <w:rsid w:val="008C496D"/>
    <w:rsid w:val="008C756C"/>
    <w:rsid w:val="008D0680"/>
    <w:rsid w:val="008D456C"/>
    <w:rsid w:val="008D7AC9"/>
    <w:rsid w:val="008E0063"/>
    <w:rsid w:val="008F0EAF"/>
    <w:rsid w:val="008F1673"/>
    <w:rsid w:val="008F4573"/>
    <w:rsid w:val="008F4A95"/>
    <w:rsid w:val="008F53B7"/>
    <w:rsid w:val="008F7B45"/>
    <w:rsid w:val="00905D91"/>
    <w:rsid w:val="00912000"/>
    <w:rsid w:val="00922C21"/>
    <w:rsid w:val="009243AC"/>
    <w:rsid w:val="0093251A"/>
    <w:rsid w:val="00935556"/>
    <w:rsid w:val="00936A66"/>
    <w:rsid w:val="00937719"/>
    <w:rsid w:val="009449A4"/>
    <w:rsid w:val="00946799"/>
    <w:rsid w:val="009549D2"/>
    <w:rsid w:val="009577EB"/>
    <w:rsid w:val="009601C5"/>
    <w:rsid w:val="009612AA"/>
    <w:rsid w:val="00964C59"/>
    <w:rsid w:val="009656B4"/>
    <w:rsid w:val="009723C5"/>
    <w:rsid w:val="00972F89"/>
    <w:rsid w:val="00973D7D"/>
    <w:rsid w:val="00973F4C"/>
    <w:rsid w:val="0098008E"/>
    <w:rsid w:val="0098257F"/>
    <w:rsid w:val="0098407A"/>
    <w:rsid w:val="00985AA5"/>
    <w:rsid w:val="009A3BFF"/>
    <w:rsid w:val="009A3E50"/>
    <w:rsid w:val="009A41C9"/>
    <w:rsid w:val="009A5F68"/>
    <w:rsid w:val="009A7E11"/>
    <w:rsid w:val="009B0BEA"/>
    <w:rsid w:val="009B464B"/>
    <w:rsid w:val="009B63F2"/>
    <w:rsid w:val="009BE859"/>
    <w:rsid w:val="009C08C4"/>
    <w:rsid w:val="009C6119"/>
    <w:rsid w:val="009D0A33"/>
    <w:rsid w:val="009D142A"/>
    <w:rsid w:val="009D4214"/>
    <w:rsid w:val="009D44B8"/>
    <w:rsid w:val="009E3A2D"/>
    <w:rsid w:val="009E6255"/>
    <w:rsid w:val="009F1685"/>
    <w:rsid w:val="009F5835"/>
    <w:rsid w:val="009F99FB"/>
    <w:rsid w:val="00A02F86"/>
    <w:rsid w:val="00A03616"/>
    <w:rsid w:val="00A05CE3"/>
    <w:rsid w:val="00A07D14"/>
    <w:rsid w:val="00A11C04"/>
    <w:rsid w:val="00A22F68"/>
    <w:rsid w:val="00A25C44"/>
    <w:rsid w:val="00A32EC0"/>
    <w:rsid w:val="00A335CE"/>
    <w:rsid w:val="00A338F5"/>
    <w:rsid w:val="00A400FB"/>
    <w:rsid w:val="00A4568B"/>
    <w:rsid w:val="00A463D9"/>
    <w:rsid w:val="00A4765C"/>
    <w:rsid w:val="00A52A49"/>
    <w:rsid w:val="00A53B99"/>
    <w:rsid w:val="00A55FE2"/>
    <w:rsid w:val="00A5669C"/>
    <w:rsid w:val="00A570CA"/>
    <w:rsid w:val="00A60ADC"/>
    <w:rsid w:val="00A64A3B"/>
    <w:rsid w:val="00A660B3"/>
    <w:rsid w:val="00A67707"/>
    <w:rsid w:val="00A70FE2"/>
    <w:rsid w:val="00A7254E"/>
    <w:rsid w:val="00A73DEC"/>
    <w:rsid w:val="00A75CDF"/>
    <w:rsid w:val="00A7F1D3"/>
    <w:rsid w:val="00A826B6"/>
    <w:rsid w:val="00A85448"/>
    <w:rsid w:val="00A97CBB"/>
    <w:rsid w:val="00AA305A"/>
    <w:rsid w:val="00AA76CA"/>
    <w:rsid w:val="00AA7AFD"/>
    <w:rsid w:val="00AB0B3C"/>
    <w:rsid w:val="00AC13A7"/>
    <w:rsid w:val="00AC5624"/>
    <w:rsid w:val="00AC68CA"/>
    <w:rsid w:val="00AE2CCE"/>
    <w:rsid w:val="00AE47AA"/>
    <w:rsid w:val="00AF04DF"/>
    <w:rsid w:val="00AF7451"/>
    <w:rsid w:val="00B00C72"/>
    <w:rsid w:val="00B013CF"/>
    <w:rsid w:val="00B078B9"/>
    <w:rsid w:val="00B1175E"/>
    <w:rsid w:val="00B174FA"/>
    <w:rsid w:val="00B2207A"/>
    <w:rsid w:val="00B26583"/>
    <w:rsid w:val="00B33BC2"/>
    <w:rsid w:val="00B33F24"/>
    <w:rsid w:val="00B3729E"/>
    <w:rsid w:val="00B47EE7"/>
    <w:rsid w:val="00B60861"/>
    <w:rsid w:val="00B613C6"/>
    <w:rsid w:val="00B70869"/>
    <w:rsid w:val="00B70F24"/>
    <w:rsid w:val="00B71EB0"/>
    <w:rsid w:val="00B77255"/>
    <w:rsid w:val="00B8370D"/>
    <w:rsid w:val="00B9064A"/>
    <w:rsid w:val="00B912FD"/>
    <w:rsid w:val="00B91383"/>
    <w:rsid w:val="00B94D55"/>
    <w:rsid w:val="00B96A9D"/>
    <w:rsid w:val="00B97CFF"/>
    <w:rsid w:val="00BB2EAF"/>
    <w:rsid w:val="00BB692E"/>
    <w:rsid w:val="00BC4A76"/>
    <w:rsid w:val="00BC7A0B"/>
    <w:rsid w:val="00BD188D"/>
    <w:rsid w:val="00BD2249"/>
    <w:rsid w:val="00BD3FDA"/>
    <w:rsid w:val="00BDFB84"/>
    <w:rsid w:val="00BE2964"/>
    <w:rsid w:val="00BE356F"/>
    <w:rsid w:val="00BF1E1E"/>
    <w:rsid w:val="00BF63D1"/>
    <w:rsid w:val="00BF7EAF"/>
    <w:rsid w:val="00C00F8E"/>
    <w:rsid w:val="00C02482"/>
    <w:rsid w:val="00C03157"/>
    <w:rsid w:val="00C067AA"/>
    <w:rsid w:val="00C16EB2"/>
    <w:rsid w:val="00C20276"/>
    <w:rsid w:val="00C21E0D"/>
    <w:rsid w:val="00C238AC"/>
    <w:rsid w:val="00C2797F"/>
    <w:rsid w:val="00C29EF8"/>
    <w:rsid w:val="00C30EAE"/>
    <w:rsid w:val="00C327DD"/>
    <w:rsid w:val="00C340B7"/>
    <w:rsid w:val="00C37A97"/>
    <w:rsid w:val="00C46F93"/>
    <w:rsid w:val="00C50C0C"/>
    <w:rsid w:val="00C51DAF"/>
    <w:rsid w:val="00C51F77"/>
    <w:rsid w:val="00C57877"/>
    <w:rsid w:val="00C57917"/>
    <w:rsid w:val="00C61E58"/>
    <w:rsid w:val="00C6499D"/>
    <w:rsid w:val="00C727CE"/>
    <w:rsid w:val="00C75EC6"/>
    <w:rsid w:val="00C812D4"/>
    <w:rsid w:val="00C859B2"/>
    <w:rsid w:val="00C86E2A"/>
    <w:rsid w:val="00C91516"/>
    <w:rsid w:val="00C964FD"/>
    <w:rsid w:val="00C97783"/>
    <w:rsid w:val="00C97791"/>
    <w:rsid w:val="00CA08FC"/>
    <w:rsid w:val="00CB1652"/>
    <w:rsid w:val="00CB256B"/>
    <w:rsid w:val="00CB38C3"/>
    <w:rsid w:val="00CC270B"/>
    <w:rsid w:val="00CC76F3"/>
    <w:rsid w:val="00CD79AE"/>
    <w:rsid w:val="00CE55F9"/>
    <w:rsid w:val="00CF345B"/>
    <w:rsid w:val="00CF3AB8"/>
    <w:rsid w:val="00CF4281"/>
    <w:rsid w:val="00CF4B5C"/>
    <w:rsid w:val="00CF5276"/>
    <w:rsid w:val="00CF664E"/>
    <w:rsid w:val="00D12FAA"/>
    <w:rsid w:val="00D14E72"/>
    <w:rsid w:val="00D20234"/>
    <w:rsid w:val="00D304B5"/>
    <w:rsid w:val="00D34912"/>
    <w:rsid w:val="00D3B593"/>
    <w:rsid w:val="00D41664"/>
    <w:rsid w:val="00D421F5"/>
    <w:rsid w:val="00D439F0"/>
    <w:rsid w:val="00D4439C"/>
    <w:rsid w:val="00D47C23"/>
    <w:rsid w:val="00D502B3"/>
    <w:rsid w:val="00D53111"/>
    <w:rsid w:val="00D54B58"/>
    <w:rsid w:val="00D56480"/>
    <w:rsid w:val="00D675AA"/>
    <w:rsid w:val="00D67CEC"/>
    <w:rsid w:val="00D74A95"/>
    <w:rsid w:val="00D80ADA"/>
    <w:rsid w:val="00D81C3D"/>
    <w:rsid w:val="00D83BEB"/>
    <w:rsid w:val="00D85C06"/>
    <w:rsid w:val="00D865D3"/>
    <w:rsid w:val="00D87139"/>
    <w:rsid w:val="00D966BE"/>
    <w:rsid w:val="00DA5767"/>
    <w:rsid w:val="00DB37D5"/>
    <w:rsid w:val="00DC14D3"/>
    <w:rsid w:val="00DC3C5F"/>
    <w:rsid w:val="00DC7219"/>
    <w:rsid w:val="00DD0256"/>
    <w:rsid w:val="00DD02A9"/>
    <w:rsid w:val="00DD1018"/>
    <w:rsid w:val="00DD1AE4"/>
    <w:rsid w:val="00DD3534"/>
    <w:rsid w:val="00DD48EF"/>
    <w:rsid w:val="00DD5EE8"/>
    <w:rsid w:val="00DD7344"/>
    <w:rsid w:val="00DE0AAC"/>
    <w:rsid w:val="00DE2999"/>
    <w:rsid w:val="00DE4626"/>
    <w:rsid w:val="00DE5FEE"/>
    <w:rsid w:val="00DF17B2"/>
    <w:rsid w:val="00DF513C"/>
    <w:rsid w:val="00E059A9"/>
    <w:rsid w:val="00E05BD5"/>
    <w:rsid w:val="00E12480"/>
    <w:rsid w:val="00E132F5"/>
    <w:rsid w:val="00E14CC3"/>
    <w:rsid w:val="00E21685"/>
    <w:rsid w:val="00E23086"/>
    <w:rsid w:val="00E2798E"/>
    <w:rsid w:val="00E3177B"/>
    <w:rsid w:val="00E334F5"/>
    <w:rsid w:val="00E344B5"/>
    <w:rsid w:val="00E369CC"/>
    <w:rsid w:val="00E3FD76"/>
    <w:rsid w:val="00E452A5"/>
    <w:rsid w:val="00E56E87"/>
    <w:rsid w:val="00E64E23"/>
    <w:rsid w:val="00E65C3C"/>
    <w:rsid w:val="00E72C53"/>
    <w:rsid w:val="00E72D8D"/>
    <w:rsid w:val="00E76E93"/>
    <w:rsid w:val="00E85246"/>
    <w:rsid w:val="00E868FC"/>
    <w:rsid w:val="00E90911"/>
    <w:rsid w:val="00E948C5"/>
    <w:rsid w:val="00E973B9"/>
    <w:rsid w:val="00E9AC22"/>
    <w:rsid w:val="00EA1F86"/>
    <w:rsid w:val="00EB1283"/>
    <w:rsid w:val="00EB1AAD"/>
    <w:rsid w:val="00EB7D7E"/>
    <w:rsid w:val="00EC23E9"/>
    <w:rsid w:val="00EC5749"/>
    <w:rsid w:val="00EC5F7B"/>
    <w:rsid w:val="00EC6937"/>
    <w:rsid w:val="00EC7185"/>
    <w:rsid w:val="00ED3640"/>
    <w:rsid w:val="00EE2546"/>
    <w:rsid w:val="00EE3D0D"/>
    <w:rsid w:val="00EE4D52"/>
    <w:rsid w:val="00EE54C9"/>
    <w:rsid w:val="00EF5D9A"/>
    <w:rsid w:val="00F01F8A"/>
    <w:rsid w:val="00F02000"/>
    <w:rsid w:val="00F05CEB"/>
    <w:rsid w:val="00F11AF2"/>
    <w:rsid w:val="00F15F40"/>
    <w:rsid w:val="00F31E7E"/>
    <w:rsid w:val="00F33684"/>
    <w:rsid w:val="00F362AB"/>
    <w:rsid w:val="00F3720D"/>
    <w:rsid w:val="00F40771"/>
    <w:rsid w:val="00F45EB2"/>
    <w:rsid w:val="00F50928"/>
    <w:rsid w:val="00F50D79"/>
    <w:rsid w:val="00F525F3"/>
    <w:rsid w:val="00F52A12"/>
    <w:rsid w:val="00F562E4"/>
    <w:rsid w:val="00F6711F"/>
    <w:rsid w:val="00F676A0"/>
    <w:rsid w:val="00F70163"/>
    <w:rsid w:val="00F83DE7"/>
    <w:rsid w:val="00F852B4"/>
    <w:rsid w:val="00F85F0F"/>
    <w:rsid w:val="00F9630E"/>
    <w:rsid w:val="00FA6C34"/>
    <w:rsid w:val="00FC7B3D"/>
    <w:rsid w:val="00FD1604"/>
    <w:rsid w:val="00FD2250"/>
    <w:rsid w:val="00FD2FE6"/>
    <w:rsid w:val="00FE5A89"/>
    <w:rsid w:val="00FF00A0"/>
    <w:rsid w:val="00FF0C57"/>
    <w:rsid w:val="00FF6432"/>
    <w:rsid w:val="00FF761D"/>
    <w:rsid w:val="00FF79A6"/>
    <w:rsid w:val="01017633"/>
    <w:rsid w:val="011C26CF"/>
    <w:rsid w:val="0125685E"/>
    <w:rsid w:val="0127DCE6"/>
    <w:rsid w:val="012E8675"/>
    <w:rsid w:val="012FF246"/>
    <w:rsid w:val="01349D90"/>
    <w:rsid w:val="0139BFBF"/>
    <w:rsid w:val="014069EE"/>
    <w:rsid w:val="014594F1"/>
    <w:rsid w:val="01468C8D"/>
    <w:rsid w:val="0153BF8B"/>
    <w:rsid w:val="015D4C30"/>
    <w:rsid w:val="01633A74"/>
    <w:rsid w:val="01672C89"/>
    <w:rsid w:val="016BCF1E"/>
    <w:rsid w:val="01710028"/>
    <w:rsid w:val="01735A4F"/>
    <w:rsid w:val="017EFF9C"/>
    <w:rsid w:val="017F11AC"/>
    <w:rsid w:val="0191B649"/>
    <w:rsid w:val="01A5C198"/>
    <w:rsid w:val="01B7C45A"/>
    <w:rsid w:val="01B91166"/>
    <w:rsid w:val="01D16F55"/>
    <w:rsid w:val="01E0BCCA"/>
    <w:rsid w:val="01E75773"/>
    <w:rsid w:val="01EBB232"/>
    <w:rsid w:val="01FC093F"/>
    <w:rsid w:val="0223BFBB"/>
    <w:rsid w:val="022B05D7"/>
    <w:rsid w:val="023CAF04"/>
    <w:rsid w:val="0245F8D2"/>
    <w:rsid w:val="024AE52A"/>
    <w:rsid w:val="024E44C5"/>
    <w:rsid w:val="0251FA79"/>
    <w:rsid w:val="029913AF"/>
    <w:rsid w:val="029A047D"/>
    <w:rsid w:val="029B289B"/>
    <w:rsid w:val="029B6C96"/>
    <w:rsid w:val="02AB1BE6"/>
    <w:rsid w:val="02AB4A6A"/>
    <w:rsid w:val="02B3D57D"/>
    <w:rsid w:val="02C194E6"/>
    <w:rsid w:val="02C40377"/>
    <w:rsid w:val="02C8875F"/>
    <w:rsid w:val="02CE244D"/>
    <w:rsid w:val="02CEE560"/>
    <w:rsid w:val="02D0F851"/>
    <w:rsid w:val="02DC8267"/>
    <w:rsid w:val="02F53889"/>
    <w:rsid w:val="03168090"/>
    <w:rsid w:val="03191A68"/>
    <w:rsid w:val="03208DD4"/>
    <w:rsid w:val="03324EC0"/>
    <w:rsid w:val="033578D5"/>
    <w:rsid w:val="033EB165"/>
    <w:rsid w:val="0340CE41"/>
    <w:rsid w:val="03420C86"/>
    <w:rsid w:val="0347E965"/>
    <w:rsid w:val="0348D48D"/>
    <w:rsid w:val="034D8BB9"/>
    <w:rsid w:val="035F2EEC"/>
    <w:rsid w:val="0365268C"/>
    <w:rsid w:val="036B3545"/>
    <w:rsid w:val="036B6ADA"/>
    <w:rsid w:val="036DAE59"/>
    <w:rsid w:val="038327D4"/>
    <w:rsid w:val="038B53E3"/>
    <w:rsid w:val="0396BDF4"/>
    <w:rsid w:val="03B08FF7"/>
    <w:rsid w:val="03B13CBC"/>
    <w:rsid w:val="03B222C3"/>
    <w:rsid w:val="03B5706A"/>
    <w:rsid w:val="03D33F14"/>
    <w:rsid w:val="03E67E3D"/>
    <w:rsid w:val="03E6B58B"/>
    <w:rsid w:val="03E78A4C"/>
    <w:rsid w:val="03EDC8A1"/>
    <w:rsid w:val="03F06A18"/>
    <w:rsid w:val="04024B08"/>
    <w:rsid w:val="04046662"/>
    <w:rsid w:val="0408A6BD"/>
    <w:rsid w:val="04099DB7"/>
    <w:rsid w:val="0411799B"/>
    <w:rsid w:val="04195CAA"/>
    <w:rsid w:val="041B9E38"/>
    <w:rsid w:val="042B1BC0"/>
    <w:rsid w:val="04387D70"/>
    <w:rsid w:val="044366EC"/>
    <w:rsid w:val="045E2F88"/>
    <w:rsid w:val="046FC41A"/>
    <w:rsid w:val="04765F36"/>
    <w:rsid w:val="0476C257"/>
    <w:rsid w:val="0479F85A"/>
    <w:rsid w:val="047D0746"/>
    <w:rsid w:val="047E84F8"/>
    <w:rsid w:val="048018B1"/>
    <w:rsid w:val="04895610"/>
    <w:rsid w:val="04955CBE"/>
    <w:rsid w:val="0496F267"/>
    <w:rsid w:val="04A0EB8F"/>
    <w:rsid w:val="04C96D1A"/>
    <w:rsid w:val="04CC7590"/>
    <w:rsid w:val="04D0B47D"/>
    <w:rsid w:val="04F971AB"/>
    <w:rsid w:val="05097EBA"/>
    <w:rsid w:val="050CEB6F"/>
    <w:rsid w:val="050FF005"/>
    <w:rsid w:val="0511E375"/>
    <w:rsid w:val="0517009B"/>
    <w:rsid w:val="052013EF"/>
    <w:rsid w:val="052DF711"/>
    <w:rsid w:val="05309E41"/>
    <w:rsid w:val="05312A45"/>
    <w:rsid w:val="05319BF5"/>
    <w:rsid w:val="054013CF"/>
    <w:rsid w:val="054DE90F"/>
    <w:rsid w:val="05517D99"/>
    <w:rsid w:val="0558837B"/>
    <w:rsid w:val="05769F50"/>
    <w:rsid w:val="058599A0"/>
    <w:rsid w:val="058E55D6"/>
    <w:rsid w:val="05902156"/>
    <w:rsid w:val="0593A28B"/>
    <w:rsid w:val="059B5400"/>
    <w:rsid w:val="05B25C4A"/>
    <w:rsid w:val="05BACF98"/>
    <w:rsid w:val="05C4A169"/>
    <w:rsid w:val="05CB5F2C"/>
    <w:rsid w:val="05CD19EE"/>
    <w:rsid w:val="05D692DB"/>
    <w:rsid w:val="05DBD230"/>
    <w:rsid w:val="05E27A37"/>
    <w:rsid w:val="05F8CDA9"/>
    <w:rsid w:val="06093E28"/>
    <w:rsid w:val="060C011A"/>
    <w:rsid w:val="060C6478"/>
    <w:rsid w:val="06180AC0"/>
    <w:rsid w:val="06196E87"/>
    <w:rsid w:val="06209215"/>
    <w:rsid w:val="062FC4E8"/>
    <w:rsid w:val="06327900"/>
    <w:rsid w:val="0635753D"/>
    <w:rsid w:val="0638D5E1"/>
    <w:rsid w:val="063DE1C8"/>
    <w:rsid w:val="06592711"/>
    <w:rsid w:val="06630299"/>
    <w:rsid w:val="0663E692"/>
    <w:rsid w:val="066D7F7A"/>
    <w:rsid w:val="0672B1CA"/>
    <w:rsid w:val="06755526"/>
    <w:rsid w:val="06763BC4"/>
    <w:rsid w:val="067E265F"/>
    <w:rsid w:val="0680A211"/>
    <w:rsid w:val="0682D8A2"/>
    <w:rsid w:val="0691E976"/>
    <w:rsid w:val="06964464"/>
    <w:rsid w:val="069984CC"/>
    <w:rsid w:val="069A44B4"/>
    <w:rsid w:val="06A9CC48"/>
    <w:rsid w:val="06B8AA22"/>
    <w:rsid w:val="06BF2B67"/>
    <w:rsid w:val="06C24AF4"/>
    <w:rsid w:val="06C330E6"/>
    <w:rsid w:val="06D1F909"/>
    <w:rsid w:val="06DD926D"/>
    <w:rsid w:val="06DEDC5F"/>
    <w:rsid w:val="06E9B970"/>
    <w:rsid w:val="06F0241A"/>
    <w:rsid w:val="06F8258F"/>
    <w:rsid w:val="06F97D45"/>
    <w:rsid w:val="06FE1163"/>
    <w:rsid w:val="07014FB1"/>
    <w:rsid w:val="0705A13A"/>
    <w:rsid w:val="0708EC83"/>
    <w:rsid w:val="070F5B05"/>
    <w:rsid w:val="07136E7E"/>
    <w:rsid w:val="071CEF64"/>
    <w:rsid w:val="071FCA4F"/>
    <w:rsid w:val="07388FF3"/>
    <w:rsid w:val="073E6281"/>
    <w:rsid w:val="07411DA5"/>
    <w:rsid w:val="07614BFA"/>
    <w:rsid w:val="077175C4"/>
    <w:rsid w:val="07725107"/>
    <w:rsid w:val="07786299"/>
    <w:rsid w:val="077ABD7B"/>
    <w:rsid w:val="077E4D19"/>
    <w:rsid w:val="078BF340"/>
    <w:rsid w:val="07962B08"/>
    <w:rsid w:val="07A0B04A"/>
    <w:rsid w:val="07A50E89"/>
    <w:rsid w:val="07A78A55"/>
    <w:rsid w:val="07B30D56"/>
    <w:rsid w:val="07BC7C54"/>
    <w:rsid w:val="07F59BBF"/>
    <w:rsid w:val="07F9C4FB"/>
    <w:rsid w:val="07FF05F1"/>
    <w:rsid w:val="08094FDB"/>
    <w:rsid w:val="0813B8F6"/>
    <w:rsid w:val="081C9636"/>
    <w:rsid w:val="08325903"/>
    <w:rsid w:val="08331477"/>
    <w:rsid w:val="083ACBCB"/>
    <w:rsid w:val="0848999E"/>
    <w:rsid w:val="084E20FF"/>
    <w:rsid w:val="08621F05"/>
    <w:rsid w:val="0894A1EC"/>
    <w:rsid w:val="08A07A99"/>
    <w:rsid w:val="08A8F736"/>
    <w:rsid w:val="08B7A611"/>
    <w:rsid w:val="08BEE00E"/>
    <w:rsid w:val="08C954C8"/>
    <w:rsid w:val="08D498EB"/>
    <w:rsid w:val="08D5F34A"/>
    <w:rsid w:val="08E4BC95"/>
    <w:rsid w:val="08EE796B"/>
    <w:rsid w:val="08F5979D"/>
    <w:rsid w:val="08F837C9"/>
    <w:rsid w:val="08F83D7E"/>
    <w:rsid w:val="0902F216"/>
    <w:rsid w:val="09083C1F"/>
    <w:rsid w:val="090CD341"/>
    <w:rsid w:val="091592C7"/>
    <w:rsid w:val="0919A7AC"/>
    <w:rsid w:val="09230431"/>
    <w:rsid w:val="0925835D"/>
    <w:rsid w:val="09370A2B"/>
    <w:rsid w:val="093B7251"/>
    <w:rsid w:val="093EBE37"/>
    <w:rsid w:val="09458BA2"/>
    <w:rsid w:val="0966C695"/>
    <w:rsid w:val="096BABE9"/>
    <w:rsid w:val="09739AAA"/>
    <w:rsid w:val="0975DAC8"/>
    <w:rsid w:val="09837246"/>
    <w:rsid w:val="098779A3"/>
    <w:rsid w:val="0998A42F"/>
    <w:rsid w:val="0999136A"/>
    <w:rsid w:val="09B09F95"/>
    <w:rsid w:val="09BC0544"/>
    <w:rsid w:val="09BFB4D9"/>
    <w:rsid w:val="09C0FCFD"/>
    <w:rsid w:val="09C66B18"/>
    <w:rsid w:val="09CE5815"/>
    <w:rsid w:val="09CF4E57"/>
    <w:rsid w:val="09D3CC6F"/>
    <w:rsid w:val="09E1D563"/>
    <w:rsid w:val="09EDDA20"/>
    <w:rsid w:val="09EF496B"/>
    <w:rsid w:val="09F7B8AB"/>
    <w:rsid w:val="09FB47D3"/>
    <w:rsid w:val="0A07A7A0"/>
    <w:rsid w:val="0A0999CB"/>
    <w:rsid w:val="0A1C6D07"/>
    <w:rsid w:val="0A29A934"/>
    <w:rsid w:val="0A41B765"/>
    <w:rsid w:val="0A4C5F30"/>
    <w:rsid w:val="0A5200B5"/>
    <w:rsid w:val="0A55B814"/>
    <w:rsid w:val="0A5658C2"/>
    <w:rsid w:val="0A58797E"/>
    <w:rsid w:val="0A6764B7"/>
    <w:rsid w:val="0A6812F7"/>
    <w:rsid w:val="0A68F3F1"/>
    <w:rsid w:val="0A70EC64"/>
    <w:rsid w:val="0A7827CC"/>
    <w:rsid w:val="0A852026"/>
    <w:rsid w:val="0A869414"/>
    <w:rsid w:val="0A88A477"/>
    <w:rsid w:val="0A8A92CA"/>
    <w:rsid w:val="0A8ADC39"/>
    <w:rsid w:val="0A8CDECA"/>
    <w:rsid w:val="0A993B0A"/>
    <w:rsid w:val="0AA2EE34"/>
    <w:rsid w:val="0AA456D8"/>
    <w:rsid w:val="0AAE394D"/>
    <w:rsid w:val="0AB3645A"/>
    <w:rsid w:val="0AC67109"/>
    <w:rsid w:val="0AC9757F"/>
    <w:rsid w:val="0AE06574"/>
    <w:rsid w:val="0AE36CEE"/>
    <w:rsid w:val="0AE431D6"/>
    <w:rsid w:val="0AE9685A"/>
    <w:rsid w:val="0B040A35"/>
    <w:rsid w:val="0B1883E6"/>
    <w:rsid w:val="0B1F1BBA"/>
    <w:rsid w:val="0B211BA4"/>
    <w:rsid w:val="0B2CFDB9"/>
    <w:rsid w:val="0B313DD4"/>
    <w:rsid w:val="0B33BF6A"/>
    <w:rsid w:val="0B452051"/>
    <w:rsid w:val="0B683CD9"/>
    <w:rsid w:val="0B684335"/>
    <w:rsid w:val="0B6A2BC8"/>
    <w:rsid w:val="0B755463"/>
    <w:rsid w:val="0B7D5B75"/>
    <w:rsid w:val="0B808634"/>
    <w:rsid w:val="0B8359F1"/>
    <w:rsid w:val="0B8FD0B5"/>
    <w:rsid w:val="0B921EAB"/>
    <w:rsid w:val="0B9395C5"/>
    <w:rsid w:val="0BB85A29"/>
    <w:rsid w:val="0BCF64FB"/>
    <w:rsid w:val="0BD88B9F"/>
    <w:rsid w:val="0BDC44E0"/>
    <w:rsid w:val="0BDCBFC2"/>
    <w:rsid w:val="0BE82F91"/>
    <w:rsid w:val="0BE89C39"/>
    <w:rsid w:val="0BF449DF"/>
    <w:rsid w:val="0BFF5975"/>
    <w:rsid w:val="0C0851A3"/>
    <w:rsid w:val="0C086164"/>
    <w:rsid w:val="0C0F7F6F"/>
    <w:rsid w:val="0C290EAF"/>
    <w:rsid w:val="0C2E319F"/>
    <w:rsid w:val="0C402739"/>
    <w:rsid w:val="0C45D45F"/>
    <w:rsid w:val="0C46FD17"/>
    <w:rsid w:val="0C4B1623"/>
    <w:rsid w:val="0C4C19A2"/>
    <w:rsid w:val="0C7E61D4"/>
    <w:rsid w:val="0C813C54"/>
    <w:rsid w:val="0C8F9BBB"/>
    <w:rsid w:val="0CA20FC3"/>
    <w:rsid w:val="0CA36B9B"/>
    <w:rsid w:val="0CA57F22"/>
    <w:rsid w:val="0CA8B908"/>
    <w:rsid w:val="0CD4D0F3"/>
    <w:rsid w:val="0CD91089"/>
    <w:rsid w:val="0CEA100A"/>
    <w:rsid w:val="0CF752B4"/>
    <w:rsid w:val="0D17088F"/>
    <w:rsid w:val="0D1D8B02"/>
    <w:rsid w:val="0D24C2AA"/>
    <w:rsid w:val="0D3523CA"/>
    <w:rsid w:val="0D452814"/>
    <w:rsid w:val="0D4968AC"/>
    <w:rsid w:val="0D4CFBA5"/>
    <w:rsid w:val="0D55D9FB"/>
    <w:rsid w:val="0D570A18"/>
    <w:rsid w:val="0D6D52E7"/>
    <w:rsid w:val="0D702357"/>
    <w:rsid w:val="0D752F51"/>
    <w:rsid w:val="0D847817"/>
    <w:rsid w:val="0DB4F664"/>
    <w:rsid w:val="0DB722DC"/>
    <w:rsid w:val="0DCA6866"/>
    <w:rsid w:val="0DCD71EA"/>
    <w:rsid w:val="0DD21478"/>
    <w:rsid w:val="0DD753D2"/>
    <w:rsid w:val="0DD85674"/>
    <w:rsid w:val="0DED3AE8"/>
    <w:rsid w:val="0DFCAB56"/>
    <w:rsid w:val="0E0AC275"/>
    <w:rsid w:val="0E0BA3BA"/>
    <w:rsid w:val="0E1A3235"/>
    <w:rsid w:val="0E39D952"/>
    <w:rsid w:val="0E39FB69"/>
    <w:rsid w:val="0E543653"/>
    <w:rsid w:val="0E65E63D"/>
    <w:rsid w:val="0E6E587E"/>
    <w:rsid w:val="0E713191"/>
    <w:rsid w:val="0E859202"/>
    <w:rsid w:val="0E8CDAC4"/>
    <w:rsid w:val="0E9007A4"/>
    <w:rsid w:val="0E937325"/>
    <w:rsid w:val="0E9F1EC5"/>
    <w:rsid w:val="0EA0DA6C"/>
    <w:rsid w:val="0EA5E827"/>
    <w:rsid w:val="0EAFA002"/>
    <w:rsid w:val="0EBA512D"/>
    <w:rsid w:val="0EBF6644"/>
    <w:rsid w:val="0EBF7194"/>
    <w:rsid w:val="0EC27691"/>
    <w:rsid w:val="0EC8EEDC"/>
    <w:rsid w:val="0EC9392A"/>
    <w:rsid w:val="0F2158A6"/>
    <w:rsid w:val="0F254380"/>
    <w:rsid w:val="0F2933CF"/>
    <w:rsid w:val="0F3A8240"/>
    <w:rsid w:val="0F5780EB"/>
    <w:rsid w:val="0F5B46A4"/>
    <w:rsid w:val="0F65E834"/>
    <w:rsid w:val="0F6E3628"/>
    <w:rsid w:val="0F70DB0A"/>
    <w:rsid w:val="0F726652"/>
    <w:rsid w:val="0F7A6013"/>
    <w:rsid w:val="0F830E10"/>
    <w:rsid w:val="0F86C985"/>
    <w:rsid w:val="0F8C740B"/>
    <w:rsid w:val="0F9EBE9C"/>
    <w:rsid w:val="0FA0A9A3"/>
    <w:rsid w:val="0FADCBC8"/>
    <w:rsid w:val="0FB630B1"/>
    <w:rsid w:val="0FBD3BEB"/>
    <w:rsid w:val="0FCB280F"/>
    <w:rsid w:val="0FD2B81D"/>
    <w:rsid w:val="0FD9D480"/>
    <w:rsid w:val="0FDA49B6"/>
    <w:rsid w:val="0FDEB8FD"/>
    <w:rsid w:val="0FE70C55"/>
    <w:rsid w:val="100184C0"/>
    <w:rsid w:val="1009F583"/>
    <w:rsid w:val="10151184"/>
    <w:rsid w:val="1021CBCD"/>
    <w:rsid w:val="10282B22"/>
    <w:rsid w:val="102CB576"/>
    <w:rsid w:val="10372176"/>
    <w:rsid w:val="103C4C32"/>
    <w:rsid w:val="103F4912"/>
    <w:rsid w:val="1041FEDD"/>
    <w:rsid w:val="1055E8C1"/>
    <w:rsid w:val="10780087"/>
    <w:rsid w:val="1079615F"/>
    <w:rsid w:val="108CDD6A"/>
    <w:rsid w:val="10A4F8EA"/>
    <w:rsid w:val="10AACE74"/>
    <w:rsid w:val="10B80B89"/>
    <w:rsid w:val="10BA6C8E"/>
    <w:rsid w:val="10C21B8B"/>
    <w:rsid w:val="10CDBA0E"/>
    <w:rsid w:val="10F00060"/>
    <w:rsid w:val="11092DCA"/>
    <w:rsid w:val="110CAB6B"/>
    <w:rsid w:val="110FADE6"/>
    <w:rsid w:val="111B4DA9"/>
    <w:rsid w:val="111C7A83"/>
    <w:rsid w:val="1124F030"/>
    <w:rsid w:val="112A80B8"/>
    <w:rsid w:val="1137047A"/>
    <w:rsid w:val="113F94D3"/>
    <w:rsid w:val="11460FDF"/>
    <w:rsid w:val="114C527C"/>
    <w:rsid w:val="1157C3B9"/>
    <w:rsid w:val="115A3FDF"/>
    <w:rsid w:val="1162CC29"/>
    <w:rsid w:val="1165449D"/>
    <w:rsid w:val="11662A0E"/>
    <w:rsid w:val="11747900"/>
    <w:rsid w:val="118160CA"/>
    <w:rsid w:val="1195F100"/>
    <w:rsid w:val="119F86CF"/>
    <w:rsid w:val="11ADACC1"/>
    <w:rsid w:val="11BCD719"/>
    <w:rsid w:val="11BD5307"/>
    <w:rsid w:val="11C0B7C7"/>
    <w:rsid w:val="11DB798B"/>
    <w:rsid w:val="11FBD714"/>
    <w:rsid w:val="120B456C"/>
    <w:rsid w:val="120FF164"/>
    <w:rsid w:val="121210EC"/>
    <w:rsid w:val="12263A77"/>
    <w:rsid w:val="123E48B8"/>
    <w:rsid w:val="1243947A"/>
    <w:rsid w:val="12454EDA"/>
    <w:rsid w:val="1246420B"/>
    <w:rsid w:val="1247F0FA"/>
    <w:rsid w:val="12588086"/>
    <w:rsid w:val="125CEBA7"/>
    <w:rsid w:val="1271BB9A"/>
    <w:rsid w:val="1278C3A3"/>
    <w:rsid w:val="128911FB"/>
    <w:rsid w:val="1290320B"/>
    <w:rsid w:val="1293AA8B"/>
    <w:rsid w:val="12ABE266"/>
    <w:rsid w:val="12B61ADB"/>
    <w:rsid w:val="12C7571D"/>
    <w:rsid w:val="12D323CC"/>
    <w:rsid w:val="12E409C7"/>
    <w:rsid w:val="12EC507E"/>
    <w:rsid w:val="12EE43AC"/>
    <w:rsid w:val="12EF90FE"/>
    <w:rsid w:val="12F86A08"/>
    <w:rsid w:val="130704F5"/>
    <w:rsid w:val="130BC410"/>
    <w:rsid w:val="1317F209"/>
    <w:rsid w:val="132EC5A9"/>
    <w:rsid w:val="1331C5E6"/>
    <w:rsid w:val="1336B2EE"/>
    <w:rsid w:val="133DB0B8"/>
    <w:rsid w:val="133E34B6"/>
    <w:rsid w:val="1353D901"/>
    <w:rsid w:val="135EBB58"/>
    <w:rsid w:val="1373C1A8"/>
    <w:rsid w:val="1383D223"/>
    <w:rsid w:val="1385AD6D"/>
    <w:rsid w:val="1395E7B4"/>
    <w:rsid w:val="139EF9A0"/>
    <w:rsid w:val="13A0FDA3"/>
    <w:rsid w:val="13A53D51"/>
    <w:rsid w:val="13ABF9F9"/>
    <w:rsid w:val="13AD6311"/>
    <w:rsid w:val="13B0AEC0"/>
    <w:rsid w:val="13B1C488"/>
    <w:rsid w:val="13B3C5F6"/>
    <w:rsid w:val="13B706CC"/>
    <w:rsid w:val="13BAA316"/>
    <w:rsid w:val="13C1FAA8"/>
    <w:rsid w:val="13C999A8"/>
    <w:rsid w:val="13DD456D"/>
    <w:rsid w:val="13E1A670"/>
    <w:rsid w:val="13E5EA33"/>
    <w:rsid w:val="13EF3CAA"/>
    <w:rsid w:val="13FCBD4A"/>
    <w:rsid w:val="1417F36A"/>
    <w:rsid w:val="1427E911"/>
    <w:rsid w:val="1429CF0D"/>
    <w:rsid w:val="1433776C"/>
    <w:rsid w:val="143ECC64"/>
    <w:rsid w:val="14425BFB"/>
    <w:rsid w:val="1444865E"/>
    <w:rsid w:val="1444F1D4"/>
    <w:rsid w:val="1462217A"/>
    <w:rsid w:val="146E1F5D"/>
    <w:rsid w:val="147428EF"/>
    <w:rsid w:val="148003BA"/>
    <w:rsid w:val="148AC717"/>
    <w:rsid w:val="14A0242E"/>
    <w:rsid w:val="14B9B9DF"/>
    <w:rsid w:val="14DCC515"/>
    <w:rsid w:val="14E36842"/>
    <w:rsid w:val="14ED1F50"/>
    <w:rsid w:val="14F06F71"/>
    <w:rsid w:val="15005E9C"/>
    <w:rsid w:val="1508EA2C"/>
    <w:rsid w:val="150FE1F6"/>
    <w:rsid w:val="1510A93F"/>
    <w:rsid w:val="15157000"/>
    <w:rsid w:val="151770BE"/>
    <w:rsid w:val="151E5A44"/>
    <w:rsid w:val="151F4582"/>
    <w:rsid w:val="15252803"/>
    <w:rsid w:val="152584F5"/>
    <w:rsid w:val="153BD1F8"/>
    <w:rsid w:val="1550F968"/>
    <w:rsid w:val="15738C95"/>
    <w:rsid w:val="157827EA"/>
    <w:rsid w:val="1588569A"/>
    <w:rsid w:val="1589BC43"/>
    <w:rsid w:val="15A6D138"/>
    <w:rsid w:val="15B0CDD9"/>
    <w:rsid w:val="15BA5640"/>
    <w:rsid w:val="15BBCF05"/>
    <w:rsid w:val="15C56AF4"/>
    <w:rsid w:val="15DD41F6"/>
    <w:rsid w:val="15F56075"/>
    <w:rsid w:val="160417EA"/>
    <w:rsid w:val="160A4286"/>
    <w:rsid w:val="16139924"/>
    <w:rsid w:val="161A16C5"/>
    <w:rsid w:val="161D6AE8"/>
    <w:rsid w:val="161E4B35"/>
    <w:rsid w:val="1621AA37"/>
    <w:rsid w:val="16251AFF"/>
    <w:rsid w:val="162F64D0"/>
    <w:rsid w:val="163970F0"/>
    <w:rsid w:val="16488261"/>
    <w:rsid w:val="1660EDED"/>
    <w:rsid w:val="166AF9BF"/>
    <w:rsid w:val="1678A305"/>
    <w:rsid w:val="1680EFB8"/>
    <w:rsid w:val="169726E2"/>
    <w:rsid w:val="169E522F"/>
    <w:rsid w:val="16A02CA4"/>
    <w:rsid w:val="16A1F35D"/>
    <w:rsid w:val="16A548BE"/>
    <w:rsid w:val="16A98382"/>
    <w:rsid w:val="16AB64B2"/>
    <w:rsid w:val="16ADDFCC"/>
    <w:rsid w:val="16B17551"/>
    <w:rsid w:val="16B4473E"/>
    <w:rsid w:val="16B63489"/>
    <w:rsid w:val="16C74E7F"/>
    <w:rsid w:val="16DBB60B"/>
    <w:rsid w:val="16DCC190"/>
    <w:rsid w:val="16E545D5"/>
    <w:rsid w:val="16FBB72B"/>
    <w:rsid w:val="1718843F"/>
    <w:rsid w:val="172BA700"/>
    <w:rsid w:val="1736DFBC"/>
    <w:rsid w:val="17379674"/>
    <w:rsid w:val="173D425D"/>
    <w:rsid w:val="1741138C"/>
    <w:rsid w:val="175B5A7C"/>
    <w:rsid w:val="175C831E"/>
    <w:rsid w:val="175D4718"/>
    <w:rsid w:val="178811E0"/>
    <w:rsid w:val="17AF2FF4"/>
    <w:rsid w:val="17B3EB74"/>
    <w:rsid w:val="17B9E2F6"/>
    <w:rsid w:val="17BF867C"/>
    <w:rsid w:val="17C6CA6F"/>
    <w:rsid w:val="17D106A7"/>
    <w:rsid w:val="17D3C9B1"/>
    <w:rsid w:val="17D7F3C8"/>
    <w:rsid w:val="17E81648"/>
    <w:rsid w:val="1800CE9F"/>
    <w:rsid w:val="1804908C"/>
    <w:rsid w:val="1809C7CE"/>
    <w:rsid w:val="1810748A"/>
    <w:rsid w:val="1854DC87"/>
    <w:rsid w:val="18602009"/>
    <w:rsid w:val="18716DF5"/>
    <w:rsid w:val="18734ED4"/>
    <w:rsid w:val="187C6FDB"/>
    <w:rsid w:val="1881349A"/>
    <w:rsid w:val="18953B30"/>
    <w:rsid w:val="18998312"/>
    <w:rsid w:val="18B2AF84"/>
    <w:rsid w:val="18BA287B"/>
    <w:rsid w:val="18BDFD68"/>
    <w:rsid w:val="18C77A29"/>
    <w:rsid w:val="18D6AC32"/>
    <w:rsid w:val="18DD0661"/>
    <w:rsid w:val="18E1E9E8"/>
    <w:rsid w:val="18E3525C"/>
    <w:rsid w:val="18F1F702"/>
    <w:rsid w:val="192A23F3"/>
    <w:rsid w:val="192AB734"/>
    <w:rsid w:val="193F941B"/>
    <w:rsid w:val="1942E286"/>
    <w:rsid w:val="195F288B"/>
    <w:rsid w:val="1996515D"/>
    <w:rsid w:val="19A34910"/>
    <w:rsid w:val="19AD2CA5"/>
    <w:rsid w:val="19B027BC"/>
    <w:rsid w:val="19C6A51D"/>
    <w:rsid w:val="19C8FC67"/>
    <w:rsid w:val="19CCB47E"/>
    <w:rsid w:val="19D642FC"/>
    <w:rsid w:val="19D9C6F2"/>
    <w:rsid w:val="19E12B6B"/>
    <w:rsid w:val="19E85829"/>
    <w:rsid w:val="19E90CFB"/>
    <w:rsid w:val="19F9D115"/>
    <w:rsid w:val="19FBF06A"/>
    <w:rsid w:val="1A008772"/>
    <w:rsid w:val="1A052938"/>
    <w:rsid w:val="1A0B7A75"/>
    <w:rsid w:val="1A194734"/>
    <w:rsid w:val="1A20FF22"/>
    <w:rsid w:val="1A2914D5"/>
    <w:rsid w:val="1A2CE6C1"/>
    <w:rsid w:val="1A378F95"/>
    <w:rsid w:val="1A38885D"/>
    <w:rsid w:val="1A39E033"/>
    <w:rsid w:val="1A3B9956"/>
    <w:rsid w:val="1A3BFFEA"/>
    <w:rsid w:val="1A46B7E1"/>
    <w:rsid w:val="1A4B076D"/>
    <w:rsid w:val="1A6458AB"/>
    <w:rsid w:val="1A68A26F"/>
    <w:rsid w:val="1A74653B"/>
    <w:rsid w:val="1A77C8FD"/>
    <w:rsid w:val="1A7DBA49"/>
    <w:rsid w:val="1A843579"/>
    <w:rsid w:val="1A87DFF1"/>
    <w:rsid w:val="1A8EC208"/>
    <w:rsid w:val="1A952F64"/>
    <w:rsid w:val="1A95A346"/>
    <w:rsid w:val="1A9AD19E"/>
    <w:rsid w:val="1AA2CEE8"/>
    <w:rsid w:val="1AA7524B"/>
    <w:rsid w:val="1AAD3412"/>
    <w:rsid w:val="1ABDA12E"/>
    <w:rsid w:val="1AC5C0B7"/>
    <w:rsid w:val="1ACB2965"/>
    <w:rsid w:val="1ACBC519"/>
    <w:rsid w:val="1AD13ADE"/>
    <w:rsid w:val="1AE1E7FE"/>
    <w:rsid w:val="1AE36ABF"/>
    <w:rsid w:val="1AE52F67"/>
    <w:rsid w:val="1AF9A3F5"/>
    <w:rsid w:val="1AFA86DA"/>
    <w:rsid w:val="1AFC3ECD"/>
    <w:rsid w:val="1B039D18"/>
    <w:rsid w:val="1B044EBC"/>
    <w:rsid w:val="1B11D35C"/>
    <w:rsid w:val="1B2F2AAA"/>
    <w:rsid w:val="1B35B31E"/>
    <w:rsid w:val="1B3C15F1"/>
    <w:rsid w:val="1B437E0E"/>
    <w:rsid w:val="1B454217"/>
    <w:rsid w:val="1B539ED7"/>
    <w:rsid w:val="1B71376D"/>
    <w:rsid w:val="1B72E516"/>
    <w:rsid w:val="1B8AA482"/>
    <w:rsid w:val="1B8B2589"/>
    <w:rsid w:val="1B926B4F"/>
    <w:rsid w:val="1B976B07"/>
    <w:rsid w:val="1B97B4D1"/>
    <w:rsid w:val="1B97C0CB"/>
    <w:rsid w:val="1BAE196A"/>
    <w:rsid w:val="1BB27DAB"/>
    <w:rsid w:val="1BBEDDC5"/>
    <w:rsid w:val="1BC5F3DA"/>
    <w:rsid w:val="1BD9F83E"/>
    <w:rsid w:val="1BEB8A19"/>
    <w:rsid w:val="1BF88177"/>
    <w:rsid w:val="1BFE8806"/>
    <w:rsid w:val="1BFFF06D"/>
    <w:rsid w:val="1C22D21D"/>
    <w:rsid w:val="1C27B3CD"/>
    <w:rsid w:val="1C2A5B61"/>
    <w:rsid w:val="1C2DAB51"/>
    <w:rsid w:val="1C31AEFD"/>
    <w:rsid w:val="1C4C9374"/>
    <w:rsid w:val="1C5383BA"/>
    <w:rsid w:val="1C5475A0"/>
    <w:rsid w:val="1C5EF5C5"/>
    <w:rsid w:val="1C5F1177"/>
    <w:rsid w:val="1C6218F4"/>
    <w:rsid w:val="1C62D216"/>
    <w:rsid w:val="1C835AEA"/>
    <w:rsid w:val="1C8B6FB1"/>
    <w:rsid w:val="1C919BD9"/>
    <w:rsid w:val="1C9DACD5"/>
    <w:rsid w:val="1C9FD84C"/>
    <w:rsid w:val="1CA28FE4"/>
    <w:rsid w:val="1CA3427A"/>
    <w:rsid w:val="1CAE1B21"/>
    <w:rsid w:val="1CBC3FC0"/>
    <w:rsid w:val="1CBE1A4D"/>
    <w:rsid w:val="1CCC4346"/>
    <w:rsid w:val="1CD37724"/>
    <w:rsid w:val="1CED82A4"/>
    <w:rsid w:val="1D075988"/>
    <w:rsid w:val="1D15477C"/>
    <w:rsid w:val="1D1B1112"/>
    <w:rsid w:val="1D2594CE"/>
    <w:rsid w:val="1D282916"/>
    <w:rsid w:val="1D3A434B"/>
    <w:rsid w:val="1D3AAAF3"/>
    <w:rsid w:val="1D3CC9FA"/>
    <w:rsid w:val="1D42EB10"/>
    <w:rsid w:val="1D4DCA04"/>
    <w:rsid w:val="1D611AD2"/>
    <w:rsid w:val="1D61FC56"/>
    <w:rsid w:val="1D69DFAF"/>
    <w:rsid w:val="1D78F55C"/>
    <w:rsid w:val="1D7DFC69"/>
    <w:rsid w:val="1D809044"/>
    <w:rsid w:val="1D82F4C5"/>
    <w:rsid w:val="1D84BC74"/>
    <w:rsid w:val="1D91B0D6"/>
    <w:rsid w:val="1D9A7A02"/>
    <w:rsid w:val="1D9BD8B3"/>
    <w:rsid w:val="1DAB5F61"/>
    <w:rsid w:val="1DB3C906"/>
    <w:rsid w:val="1DCC2B1E"/>
    <w:rsid w:val="1DDB65F1"/>
    <w:rsid w:val="1DDDCBC4"/>
    <w:rsid w:val="1E0997F5"/>
    <w:rsid w:val="1E1A4D24"/>
    <w:rsid w:val="1E24EACF"/>
    <w:rsid w:val="1E3B9F7C"/>
    <w:rsid w:val="1E400631"/>
    <w:rsid w:val="1E401A8F"/>
    <w:rsid w:val="1E45522D"/>
    <w:rsid w:val="1E47A44F"/>
    <w:rsid w:val="1E49E071"/>
    <w:rsid w:val="1E507F41"/>
    <w:rsid w:val="1E71150F"/>
    <w:rsid w:val="1E781515"/>
    <w:rsid w:val="1E826AB5"/>
    <w:rsid w:val="1E8CD128"/>
    <w:rsid w:val="1E8DF1F5"/>
    <w:rsid w:val="1E933A22"/>
    <w:rsid w:val="1EA41E25"/>
    <w:rsid w:val="1EA649DE"/>
    <w:rsid w:val="1EAE0C1C"/>
    <w:rsid w:val="1EB0FD50"/>
    <w:rsid w:val="1EBAC766"/>
    <w:rsid w:val="1EBC674C"/>
    <w:rsid w:val="1ECB0675"/>
    <w:rsid w:val="1ED1C1C0"/>
    <w:rsid w:val="1ED73659"/>
    <w:rsid w:val="1EE02AEE"/>
    <w:rsid w:val="1EE54831"/>
    <w:rsid w:val="1EEDD6B5"/>
    <w:rsid w:val="1F1140CD"/>
    <w:rsid w:val="1F33544B"/>
    <w:rsid w:val="1F39E0D5"/>
    <w:rsid w:val="1F47F59D"/>
    <w:rsid w:val="1F4E6CA6"/>
    <w:rsid w:val="1F571F5D"/>
    <w:rsid w:val="1F60A271"/>
    <w:rsid w:val="1F6BA2BB"/>
    <w:rsid w:val="1F765157"/>
    <w:rsid w:val="1F807187"/>
    <w:rsid w:val="1F833C05"/>
    <w:rsid w:val="1F849969"/>
    <w:rsid w:val="1F9A91DE"/>
    <w:rsid w:val="1FB39E57"/>
    <w:rsid w:val="1FB3D654"/>
    <w:rsid w:val="1FC19258"/>
    <w:rsid w:val="1FC3373B"/>
    <w:rsid w:val="1FC38497"/>
    <w:rsid w:val="1FCE9614"/>
    <w:rsid w:val="1FD4192F"/>
    <w:rsid w:val="1FD48A65"/>
    <w:rsid w:val="1FE86790"/>
    <w:rsid w:val="1FEC6A84"/>
    <w:rsid w:val="1FEDE81A"/>
    <w:rsid w:val="1FF14AB2"/>
    <w:rsid w:val="1FF233F4"/>
    <w:rsid w:val="1FF4A9F6"/>
    <w:rsid w:val="1FF9C6C9"/>
    <w:rsid w:val="1FFB62EC"/>
    <w:rsid w:val="20034932"/>
    <w:rsid w:val="2014C059"/>
    <w:rsid w:val="20294DAA"/>
    <w:rsid w:val="203B6149"/>
    <w:rsid w:val="205FC9D8"/>
    <w:rsid w:val="206E32D3"/>
    <w:rsid w:val="20769B9D"/>
    <w:rsid w:val="2076DD50"/>
    <w:rsid w:val="2084D587"/>
    <w:rsid w:val="208D404F"/>
    <w:rsid w:val="2099F13A"/>
    <w:rsid w:val="20ABE4C4"/>
    <w:rsid w:val="20BC59EC"/>
    <w:rsid w:val="20CBAAF9"/>
    <w:rsid w:val="20F2B5D4"/>
    <w:rsid w:val="20FA0AB2"/>
    <w:rsid w:val="20FA6D0A"/>
    <w:rsid w:val="20FC3C95"/>
    <w:rsid w:val="2110B49B"/>
    <w:rsid w:val="21203609"/>
    <w:rsid w:val="2124588E"/>
    <w:rsid w:val="212BC1D1"/>
    <w:rsid w:val="2136B512"/>
    <w:rsid w:val="2142D1A5"/>
    <w:rsid w:val="214665C0"/>
    <w:rsid w:val="214733A7"/>
    <w:rsid w:val="21499AAC"/>
    <w:rsid w:val="2150A4EF"/>
    <w:rsid w:val="21592191"/>
    <w:rsid w:val="2170F937"/>
    <w:rsid w:val="21728515"/>
    <w:rsid w:val="2183FC3C"/>
    <w:rsid w:val="21883510"/>
    <w:rsid w:val="21883AE5"/>
    <w:rsid w:val="2191BD04"/>
    <w:rsid w:val="219727E5"/>
    <w:rsid w:val="2197AB97"/>
    <w:rsid w:val="219BFA14"/>
    <w:rsid w:val="219EE6D3"/>
    <w:rsid w:val="21AA8CC8"/>
    <w:rsid w:val="21ABD87B"/>
    <w:rsid w:val="21B2E0B6"/>
    <w:rsid w:val="21B8EAE6"/>
    <w:rsid w:val="21C65148"/>
    <w:rsid w:val="21CD6EC7"/>
    <w:rsid w:val="21D67EEF"/>
    <w:rsid w:val="21E08956"/>
    <w:rsid w:val="21F78545"/>
    <w:rsid w:val="220A903F"/>
    <w:rsid w:val="220B4C62"/>
    <w:rsid w:val="220DAD75"/>
    <w:rsid w:val="221D8A50"/>
    <w:rsid w:val="2223409D"/>
    <w:rsid w:val="2228EBBE"/>
    <w:rsid w:val="2229DB30"/>
    <w:rsid w:val="22429157"/>
    <w:rsid w:val="22472FD3"/>
    <w:rsid w:val="224A0CD5"/>
    <w:rsid w:val="225704F8"/>
    <w:rsid w:val="226C626D"/>
    <w:rsid w:val="22725153"/>
    <w:rsid w:val="2287726D"/>
    <w:rsid w:val="229745B1"/>
    <w:rsid w:val="22A29CA1"/>
    <w:rsid w:val="22A3D78F"/>
    <w:rsid w:val="22A62E3B"/>
    <w:rsid w:val="22B9ECA1"/>
    <w:rsid w:val="22C77DCE"/>
    <w:rsid w:val="22C97295"/>
    <w:rsid w:val="22CC6DC5"/>
    <w:rsid w:val="22DAF1FA"/>
    <w:rsid w:val="22E1A89F"/>
    <w:rsid w:val="22E1D554"/>
    <w:rsid w:val="22E23621"/>
    <w:rsid w:val="22E4B5AD"/>
    <w:rsid w:val="22EA390D"/>
    <w:rsid w:val="22F395A9"/>
    <w:rsid w:val="2300DD5D"/>
    <w:rsid w:val="23176BB9"/>
    <w:rsid w:val="231CC68D"/>
    <w:rsid w:val="23259D53"/>
    <w:rsid w:val="23270ED2"/>
    <w:rsid w:val="233F8C99"/>
    <w:rsid w:val="235160DC"/>
    <w:rsid w:val="23531314"/>
    <w:rsid w:val="235B1BD8"/>
    <w:rsid w:val="235BEC9C"/>
    <w:rsid w:val="235FA795"/>
    <w:rsid w:val="2368C6C0"/>
    <w:rsid w:val="2371C8A6"/>
    <w:rsid w:val="237D60B2"/>
    <w:rsid w:val="2380914A"/>
    <w:rsid w:val="23845089"/>
    <w:rsid w:val="23CF2127"/>
    <w:rsid w:val="23D33C94"/>
    <w:rsid w:val="23DDE639"/>
    <w:rsid w:val="23DF1E7C"/>
    <w:rsid w:val="23E40D57"/>
    <w:rsid w:val="23F8D412"/>
    <w:rsid w:val="23F977BB"/>
    <w:rsid w:val="23FB2CE7"/>
    <w:rsid w:val="240DB50F"/>
    <w:rsid w:val="240DB69F"/>
    <w:rsid w:val="241AC372"/>
    <w:rsid w:val="242079D5"/>
    <w:rsid w:val="2426D414"/>
    <w:rsid w:val="245E8B4C"/>
    <w:rsid w:val="2468BA49"/>
    <w:rsid w:val="24692CD7"/>
    <w:rsid w:val="2473000E"/>
    <w:rsid w:val="248C30AD"/>
    <w:rsid w:val="24913BD9"/>
    <w:rsid w:val="24941205"/>
    <w:rsid w:val="24A24EA1"/>
    <w:rsid w:val="24A25491"/>
    <w:rsid w:val="24D91847"/>
    <w:rsid w:val="24D9580B"/>
    <w:rsid w:val="24D9B268"/>
    <w:rsid w:val="2507DF54"/>
    <w:rsid w:val="251E7989"/>
    <w:rsid w:val="2520A6CD"/>
    <w:rsid w:val="253A9DFD"/>
    <w:rsid w:val="25474FA1"/>
    <w:rsid w:val="25515030"/>
    <w:rsid w:val="255EDDBD"/>
    <w:rsid w:val="256BAD87"/>
    <w:rsid w:val="256DABEA"/>
    <w:rsid w:val="25857351"/>
    <w:rsid w:val="25A7035A"/>
    <w:rsid w:val="25B70E29"/>
    <w:rsid w:val="25C2C424"/>
    <w:rsid w:val="25C3496C"/>
    <w:rsid w:val="25C9D136"/>
    <w:rsid w:val="25E07DA7"/>
    <w:rsid w:val="25E6F171"/>
    <w:rsid w:val="25F54EC1"/>
    <w:rsid w:val="25F9CC8E"/>
    <w:rsid w:val="2605274B"/>
    <w:rsid w:val="26094200"/>
    <w:rsid w:val="2613BA03"/>
    <w:rsid w:val="261741F9"/>
    <w:rsid w:val="26197616"/>
    <w:rsid w:val="2626AA14"/>
    <w:rsid w:val="2627F57B"/>
    <w:rsid w:val="262DC824"/>
    <w:rsid w:val="263B5DB8"/>
    <w:rsid w:val="264970FA"/>
    <w:rsid w:val="26536222"/>
    <w:rsid w:val="2660FEDC"/>
    <w:rsid w:val="266125AF"/>
    <w:rsid w:val="26654A46"/>
    <w:rsid w:val="266DA84A"/>
    <w:rsid w:val="266DCA11"/>
    <w:rsid w:val="266F7177"/>
    <w:rsid w:val="267FD037"/>
    <w:rsid w:val="2687AC3F"/>
    <w:rsid w:val="268BEA85"/>
    <w:rsid w:val="26935883"/>
    <w:rsid w:val="269DE740"/>
    <w:rsid w:val="26AAB138"/>
    <w:rsid w:val="26AD000F"/>
    <w:rsid w:val="271B2BEA"/>
    <w:rsid w:val="272143A1"/>
    <w:rsid w:val="2734162B"/>
    <w:rsid w:val="2739B069"/>
    <w:rsid w:val="273B8BC2"/>
    <w:rsid w:val="2747EF63"/>
    <w:rsid w:val="275F8F53"/>
    <w:rsid w:val="276479C4"/>
    <w:rsid w:val="2772A6E8"/>
    <w:rsid w:val="27767D27"/>
    <w:rsid w:val="277F2EDA"/>
    <w:rsid w:val="27809555"/>
    <w:rsid w:val="278BF8F0"/>
    <w:rsid w:val="279035FD"/>
    <w:rsid w:val="2790D35F"/>
    <w:rsid w:val="2793B53C"/>
    <w:rsid w:val="279E8FBF"/>
    <w:rsid w:val="27B03EB9"/>
    <w:rsid w:val="27B47B64"/>
    <w:rsid w:val="27B54677"/>
    <w:rsid w:val="27CBC2B3"/>
    <w:rsid w:val="27CD662A"/>
    <w:rsid w:val="27D71D28"/>
    <w:rsid w:val="27D8703E"/>
    <w:rsid w:val="27E9561E"/>
    <w:rsid w:val="27FE41FB"/>
    <w:rsid w:val="28085193"/>
    <w:rsid w:val="28152284"/>
    <w:rsid w:val="282B5125"/>
    <w:rsid w:val="2836FC4B"/>
    <w:rsid w:val="2849B8FE"/>
    <w:rsid w:val="284A9AEB"/>
    <w:rsid w:val="28577C39"/>
    <w:rsid w:val="285A1DA1"/>
    <w:rsid w:val="28636943"/>
    <w:rsid w:val="286623DB"/>
    <w:rsid w:val="286F7F96"/>
    <w:rsid w:val="28930039"/>
    <w:rsid w:val="289B2B2A"/>
    <w:rsid w:val="28AD2907"/>
    <w:rsid w:val="28AD6524"/>
    <w:rsid w:val="28AF623F"/>
    <w:rsid w:val="28B9DAEF"/>
    <w:rsid w:val="28BBE905"/>
    <w:rsid w:val="28D28131"/>
    <w:rsid w:val="28D499B5"/>
    <w:rsid w:val="28EA7049"/>
    <w:rsid w:val="2906C6CB"/>
    <w:rsid w:val="291180F4"/>
    <w:rsid w:val="2913AE8B"/>
    <w:rsid w:val="291D1E4B"/>
    <w:rsid w:val="29208E05"/>
    <w:rsid w:val="2928FDE7"/>
    <w:rsid w:val="29292DAE"/>
    <w:rsid w:val="29331550"/>
    <w:rsid w:val="29336655"/>
    <w:rsid w:val="2934F5CF"/>
    <w:rsid w:val="2938578C"/>
    <w:rsid w:val="2943BD7C"/>
    <w:rsid w:val="296FD88C"/>
    <w:rsid w:val="2975572A"/>
    <w:rsid w:val="2976DA5F"/>
    <w:rsid w:val="298FD24C"/>
    <w:rsid w:val="29977621"/>
    <w:rsid w:val="29A0C3EE"/>
    <w:rsid w:val="29A78374"/>
    <w:rsid w:val="29B07F7D"/>
    <w:rsid w:val="29B2FBC6"/>
    <w:rsid w:val="29C0E3AA"/>
    <w:rsid w:val="29C38B47"/>
    <w:rsid w:val="29CAECD3"/>
    <w:rsid w:val="29CDE533"/>
    <w:rsid w:val="29DAA629"/>
    <w:rsid w:val="29E581AE"/>
    <w:rsid w:val="29EDCA16"/>
    <w:rsid w:val="29EED9A9"/>
    <w:rsid w:val="29F20E24"/>
    <w:rsid w:val="2A09819A"/>
    <w:rsid w:val="2A119B93"/>
    <w:rsid w:val="2A143B52"/>
    <w:rsid w:val="2A14E2C5"/>
    <w:rsid w:val="2A17CDC9"/>
    <w:rsid w:val="2A249CFE"/>
    <w:rsid w:val="2A249D64"/>
    <w:rsid w:val="2A278935"/>
    <w:rsid w:val="2A2F3D11"/>
    <w:rsid w:val="2A43CDD2"/>
    <w:rsid w:val="2A4E9EA4"/>
    <w:rsid w:val="2A6BC3F4"/>
    <w:rsid w:val="2A84611F"/>
    <w:rsid w:val="2A8A02AD"/>
    <w:rsid w:val="2A9D6075"/>
    <w:rsid w:val="2AA984A2"/>
    <w:rsid w:val="2ADB3C8B"/>
    <w:rsid w:val="2ADC607B"/>
    <w:rsid w:val="2AECE739"/>
    <w:rsid w:val="2AEE526F"/>
    <w:rsid w:val="2B0353A0"/>
    <w:rsid w:val="2B04E206"/>
    <w:rsid w:val="2B15C3AE"/>
    <w:rsid w:val="2B2C1EC8"/>
    <w:rsid w:val="2B2D0819"/>
    <w:rsid w:val="2B3045E6"/>
    <w:rsid w:val="2B409A9F"/>
    <w:rsid w:val="2B424980"/>
    <w:rsid w:val="2B4D6D47"/>
    <w:rsid w:val="2B5DA8E5"/>
    <w:rsid w:val="2B76768A"/>
    <w:rsid w:val="2B7D9305"/>
    <w:rsid w:val="2B8C3753"/>
    <w:rsid w:val="2B9AA7FE"/>
    <w:rsid w:val="2B9F0146"/>
    <w:rsid w:val="2BA74E8C"/>
    <w:rsid w:val="2BA9A637"/>
    <w:rsid w:val="2BB329AA"/>
    <w:rsid w:val="2BBE48B3"/>
    <w:rsid w:val="2BBE4FF7"/>
    <w:rsid w:val="2BCAA27D"/>
    <w:rsid w:val="2BCD9305"/>
    <w:rsid w:val="2BCF4DDA"/>
    <w:rsid w:val="2BDAB8B2"/>
    <w:rsid w:val="2BE689D8"/>
    <w:rsid w:val="2BE8BAFC"/>
    <w:rsid w:val="2BEA4BEE"/>
    <w:rsid w:val="2BEE5EF1"/>
    <w:rsid w:val="2C09520F"/>
    <w:rsid w:val="2C13D443"/>
    <w:rsid w:val="2C18AF1E"/>
    <w:rsid w:val="2C21701A"/>
    <w:rsid w:val="2C2B967B"/>
    <w:rsid w:val="2C2F1BBC"/>
    <w:rsid w:val="2C38FB3C"/>
    <w:rsid w:val="2C391167"/>
    <w:rsid w:val="2C396809"/>
    <w:rsid w:val="2C39E7F3"/>
    <w:rsid w:val="2C43DAD3"/>
    <w:rsid w:val="2C471817"/>
    <w:rsid w:val="2C494CF0"/>
    <w:rsid w:val="2C794B15"/>
    <w:rsid w:val="2C8C0D1B"/>
    <w:rsid w:val="2C8E6664"/>
    <w:rsid w:val="2C94642B"/>
    <w:rsid w:val="2C974292"/>
    <w:rsid w:val="2CBA5882"/>
    <w:rsid w:val="2CBBE98D"/>
    <w:rsid w:val="2CBF3C53"/>
    <w:rsid w:val="2CC84F21"/>
    <w:rsid w:val="2CCE84FF"/>
    <w:rsid w:val="2CDBBF06"/>
    <w:rsid w:val="2CE6260B"/>
    <w:rsid w:val="2CFE2199"/>
    <w:rsid w:val="2CFF39A7"/>
    <w:rsid w:val="2D076C55"/>
    <w:rsid w:val="2D07B905"/>
    <w:rsid w:val="2D0F1EE6"/>
    <w:rsid w:val="2D12285C"/>
    <w:rsid w:val="2D15D3FE"/>
    <w:rsid w:val="2D196C75"/>
    <w:rsid w:val="2D1A5624"/>
    <w:rsid w:val="2D243429"/>
    <w:rsid w:val="2D29694D"/>
    <w:rsid w:val="2D2ECE54"/>
    <w:rsid w:val="2D3F8B99"/>
    <w:rsid w:val="2D457698"/>
    <w:rsid w:val="2D553114"/>
    <w:rsid w:val="2D8731A4"/>
    <w:rsid w:val="2D8D6D29"/>
    <w:rsid w:val="2D9464E4"/>
    <w:rsid w:val="2D9C971A"/>
    <w:rsid w:val="2DA3B23D"/>
    <w:rsid w:val="2DAFD1A1"/>
    <w:rsid w:val="2DB0E4A4"/>
    <w:rsid w:val="2DB6D66E"/>
    <w:rsid w:val="2DD02ED1"/>
    <w:rsid w:val="2DD41653"/>
    <w:rsid w:val="2DD55365"/>
    <w:rsid w:val="2DF50199"/>
    <w:rsid w:val="2DF812D8"/>
    <w:rsid w:val="2E027807"/>
    <w:rsid w:val="2E05D2C6"/>
    <w:rsid w:val="2E0BC262"/>
    <w:rsid w:val="2E135171"/>
    <w:rsid w:val="2E24D33E"/>
    <w:rsid w:val="2E30348C"/>
    <w:rsid w:val="2E34C8A6"/>
    <w:rsid w:val="2E3B9F63"/>
    <w:rsid w:val="2E4343A4"/>
    <w:rsid w:val="2E48B89A"/>
    <w:rsid w:val="2E53EE39"/>
    <w:rsid w:val="2E5B0CB4"/>
    <w:rsid w:val="2E6B1F9E"/>
    <w:rsid w:val="2E6E580C"/>
    <w:rsid w:val="2E7141CF"/>
    <w:rsid w:val="2E7AB1CD"/>
    <w:rsid w:val="2E7F6A55"/>
    <w:rsid w:val="2EA15065"/>
    <w:rsid w:val="2EA33EDC"/>
    <w:rsid w:val="2EABA13A"/>
    <w:rsid w:val="2EAC69AA"/>
    <w:rsid w:val="2EAE1CC3"/>
    <w:rsid w:val="2EAEA750"/>
    <w:rsid w:val="2EB095CE"/>
    <w:rsid w:val="2EB902CC"/>
    <w:rsid w:val="2EC3DA99"/>
    <w:rsid w:val="2ED3DDA4"/>
    <w:rsid w:val="2EDDA8BE"/>
    <w:rsid w:val="2EDF1B93"/>
    <w:rsid w:val="2EE27883"/>
    <w:rsid w:val="2EE2B991"/>
    <w:rsid w:val="2EE82E45"/>
    <w:rsid w:val="2EEF6386"/>
    <w:rsid w:val="2F230C2B"/>
    <w:rsid w:val="2F357689"/>
    <w:rsid w:val="2F368D7E"/>
    <w:rsid w:val="2F3ACD2B"/>
    <w:rsid w:val="2F3DCCAE"/>
    <w:rsid w:val="2F4D34F6"/>
    <w:rsid w:val="2F53378A"/>
    <w:rsid w:val="2F564DE3"/>
    <w:rsid w:val="2F5E7FFB"/>
    <w:rsid w:val="2F625233"/>
    <w:rsid w:val="2F69A694"/>
    <w:rsid w:val="2F703C42"/>
    <w:rsid w:val="2F70A530"/>
    <w:rsid w:val="2F723A2D"/>
    <w:rsid w:val="2F73785D"/>
    <w:rsid w:val="2F76BAAA"/>
    <w:rsid w:val="2F7F49D6"/>
    <w:rsid w:val="2F84516F"/>
    <w:rsid w:val="2FA23BB8"/>
    <w:rsid w:val="2FA64E59"/>
    <w:rsid w:val="2FADE8AD"/>
    <w:rsid w:val="2FBB6C5A"/>
    <w:rsid w:val="2FCEE354"/>
    <w:rsid w:val="2FD14FB0"/>
    <w:rsid w:val="2FE21988"/>
    <w:rsid w:val="2FE74DEB"/>
    <w:rsid w:val="2FEB6C60"/>
    <w:rsid w:val="2FF9C77C"/>
    <w:rsid w:val="2FFB6687"/>
    <w:rsid w:val="2FFD705D"/>
    <w:rsid w:val="300980DE"/>
    <w:rsid w:val="3020466F"/>
    <w:rsid w:val="302476CD"/>
    <w:rsid w:val="302DEC28"/>
    <w:rsid w:val="307E6362"/>
    <w:rsid w:val="308341CB"/>
    <w:rsid w:val="3091C8F8"/>
    <w:rsid w:val="30C90090"/>
    <w:rsid w:val="30C99595"/>
    <w:rsid w:val="30D3CFF9"/>
    <w:rsid w:val="30D4C222"/>
    <w:rsid w:val="30DAEBE9"/>
    <w:rsid w:val="30ED47C8"/>
    <w:rsid w:val="30F857C3"/>
    <w:rsid w:val="30FFF179"/>
    <w:rsid w:val="31100AAF"/>
    <w:rsid w:val="3110526D"/>
    <w:rsid w:val="311B5BF5"/>
    <w:rsid w:val="3125F569"/>
    <w:rsid w:val="312ACBE5"/>
    <w:rsid w:val="3134B9E6"/>
    <w:rsid w:val="3142347F"/>
    <w:rsid w:val="31435129"/>
    <w:rsid w:val="315F7E3E"/>
    <w:rsid w:val="315FCF40"/>
    <w:rsid w:val="31636FB5"/>
    <w:rsid w:val="316BEB54"/>
    <w:rsid w:val="316CF965"/>
    <w:rsid w:val="316F759F"/>
    <w:rsid w:val="317435CD"/>
    <w:rsid w:val="31865167"/>
    <w:rsid w:val="318FC922"/>
    <w:rsid w:val="31B888E9"/>
    <w:rsid w:val="31B9D7B1"/>
    <w:rsid w:val="31BC2595"/>
    <w:rsid w:val="31CAA605"/>
    <w:rsid w:val="31CAC2D4"/>
    <w:rsid w:val="31E4E9DB"/>
    <w:rsid w:val="31E6333C"/>
    <w:rsid w:val="31EBB3FD"/>
    <w:rsid w:val="31F3BD64"/>
    <w:rsid w:val="31F5789D"/>
    <w:rsid w:val="31FE0052"/>
    <w:rsid w:val="31FE15BB"/>
    <w:rsid w:val="31FF3213"/>
    <w:rsid w:val="3215FE39"/>
    <w:rsid w:val="3218A157"/>
    <w:rsid w:val="3219140C"/>
    <w:rsid w:val="321AC534"/>
    <w:rsid w:val="321F3659"/>
    <w:rsid w:val="3228CBF7"/>
    <w:rsid w:val="3233B469"/>
    <w:rsid w:val="323B7E86"/>
    <w:rsid w:val="324B8F92"/>
    <w:rsid w:val="324F7B9E"/>
    <w:rsid w:val="3255CB5C"/>
    <w:rsid w:val="32600631"/>
    <w:rsid w:val="3260BD35"/>
    <w:rsid w:val="32625FDD"/>
    <w:rsid w:val="32653524"/>
    <w:rsid w:val="326E0B40"/>
    <w:rsid w:val="327D16A1"/>
    <w:rsid w:val="3281E664"/>
    <w:rsid w:val="3294E7C8"/>
    <w:rsid w:val="3296D741"/>
    <w:rsid w:val="32B7C6D5"/>
    <w:rsid w:val="32DB55A0"/>
    <w:rsid w:val="32DF9D7C"/>
    <w:rsid w:val="32E60680"/>
    <w:rsid w:val="32ED5BB9"/>
    <w:rsid w:val="32EEE3EC"/>
    <w:rsid w:val="32F993CA"/>
    <w:rsid w:val="32FB4E9F"/>
    <w:rsid w:val="32FB8687"/>
    <w:rsid w:val="33004C79"/>
    <w:rsid w:val="3300E3DB"/>
    <w:rsid w:val="3307BBB5"/>
    <w:rsid w:val="330C8A39"/>
    <w:rsid w:val="331C21BB"/>
    <w:rsid w:val="332E7DD7"/>
    <w:rsid w:val="3330C4ED"/>
    <w:rsid w:val="3338EEF5"/>
    <w:rsid w:val="3349B253"/>
    <w:rsid w:val="33543AC0"/>
    <w:rsid w:val="335B9C4B"/>
    <w:rsid w:val="33743025"/>
    <w:rsid w:val="33856E1F"/>
    <w:rsid w:val="3385B683"/>
    <w:rsid w:val="338E0D36"/>
    <w:rsid w:val="3397CD50"/>
    <w:rsid w:val="3399516B"/>
    <w:rsid w:val="33A3856E"/>
    <w:rsid w:val="33DCA137"/>
    <w:rsid w:val="33E1EEF9"/>
    <w:rsid w:val="33E872F3"/>
    <w:rsid w:val="33EAAF15"/>
    <w:rsid w:val="33F3D8DA"/>
    <w:rsid w:val="33F71E89"/>
    <w:rsid w:val="33FDF8D8"/>
    <w:rsid w:val="340097A7"/>
    <w:rsid w:val="34081368"/>
    <w:rsid w:val="340C5615"/>
    <w:rsid w:val="342BB67F"/>
    <w:rsid w:val="343C15C2"/>
    <w:rsid w:val="3441B206"/>
    <w:rsid w:val="3442F03E"/>
    <w:rsid w:val="34448985"/>
    <w:rsid w:val="344552A7"/>
    <w:rsid w:val="3455F957"/>
    <w:rsid w:val="3457BB08"/>
    <w:rsid w:val="345F72EE"/>
    <w:rsid w:val="3462D178"/>
    <w:rsid w:val="3466FA04"/>
    <w:rsid w:val="346FBFFB"/>
    <w:rsid w:val="34702B2A"/>
    <w:rsid w:val="34709B48"/>
    <w:rsid w:val="34772601"/>
    <w:rsid w:val="348828CF"/>
    <w:rsid w:val="348AB44D"/>
    <w:rsid w:val="348B0B15"/>
    <w:rsid w:val="349069C0"/>
    <w:rsid w:val="34A1C886"/>
    <w:rsid w:val="34ACD1DF"/>
    <w:rsid w:val="34AE7698"/>
    <w:rsid w:val="34BA38A9"/>
    <w:rsid w:val="34BE3E7D"/>
    <w:rsid w:val="34CF3CFA"/>
    <w:rsid w:val="34DB1372"/>
    <w:rsid w:val="34EAE391"/>
    <w:rsid w:val="34EB7878"/>
    <w:rsid w:val="34FBF344"/>
    <w:rsid w:val="34FC098B"/>
    <w:rsid w:val="34FD408B"/>
    <w:rsid w:val="3502E746"/>
    <w:rsid w:val="3513EFD5"/>
    <w:rsid w:val="35161588"/>
    <w:rsid w:val="3528DFA7"/>
    <w:rsid w:val="3535DB4A"/>
    <w:rsid w:val="353DCBA8"/>
    <w:rsid w:val="3546201A"/>
    <w:rsid w:val="355FB5F4"/>
    <w:rsid w:val="357E3AEE"/>
    <w:rsid w:val="357F359A"/>
    <w:rsid w:val="358112A8"/>
    <w:rsid w:val="358E91B5"/>
    <w:rsid w:val="35A1A3DA"/>
    <w:rsid w:val="35AE471C"/>
    <w:rsid w:val="35AFE69B"/>
    <w:rsid w:val="35B3B3F2"/>
    <w:rsid w:val="35B5068A"/>
    <w:rsid w:val="35BA11FB"/>
    <w:rsid w:val="35BE758C"/>
    <w:rsid w:val="35DB2576"/>
    <w:rsid w:val="35E059E6"/>
    <w:rsid w:val="35E2F737"/>
    <w:rsid w:val="35E38ED4"/>
    <w:rsid w:val="35EFC3BD"/>
    <w:rsid w:val="35F0F9A9"/>
    <w:rsid w:val="35F8C100"/>
    <w:rsid w:val="360773AA"/>
    <w:rsid w:val="3624F369"/>
    <w:rsid w:val="3627F0C9"/>
    <w:rsid w:val="36286B73"/>
    <w:rsid w:val="3632EF61"/>
    <w:rsid w:val="363461E9"/>
    <w:rsid w:val="363F5C77"/>
    <w:rsid w:val="36439832"/>
    <w:rsid w:val="364BA99C"/>
    <w:rsid w:val="364CE6C7"/>
    <w:rsid w:val="36568F6F"/>
    <w:rsid w:val="3658147D"/>
    <w:rsid w:val="366DFBB7"/>
    <w:rsid w:val="367855BE"/>
    <w:rsid w:val="368FECBA"/>
    <w:rsid w:val="369A7C6A"/>
    <w:rsid w:val="36A217E5"/>
    <w:rsid w:val="36A676A6"/>
    <w:rsid w:val="36ABD0E7"/>
    <w:rsid w:val="36B8B138"/>
    <w:rsid w:val="36BD7C58"/>
    <w:rsid w:val="36C84523"/>
    <w:rsid w:val="36D4BFF7"/>
    <w:rsid w:val="36D5175C"/>
    <w:rsid w:val="36D5340C"/>
    <w:rsid w:val="36D63FEF"/>
    <w:rsid w:val="36D6AED7"/>
    <w:rsid w:val="36E1F07B"/>
    <w:rsid w:val="36E49A6E"/>
    <w:rsid w:val="36F5D92F"/>
    <w:rsid w:val="36F61C0B"/>
    <w:rsid w:val="3700E5F6"/>
    <w:rsid w:val="3701CB98"/>
    <w:rsid w:val="3716198D"/>
    <w:rsid w:val="37182757"/>
    <w:rsid w:val="37229118"/>
    <w:rsid w:val="37295DB9"/>
    <w:rsid w:val="372DDC64"/>
    <w:rsid w:val="372E31A2"/>
    <w:rsid w:val="3733DA7E"/>
    <w:rsid w:val="3735B42D"/>
    <w:rsid w:val="373DB84E"/>
    <w:rsid w:val="3766379F"/>
    <w:rsid w:val="3772D8C5"/>
    <w:rsid w:val="3774EA70"/>
    <w:rsid w:val="377E9A9B"/>
    <w:rsid w:val="37828188"/>
    <w:rsid w:val="3787BA75"/>
    <w:rsid w:val="37A01085"/>
    <w:rsid w:val="37A15E9C"/>
    <w:rsid w:val="37A6BC59"/>
    <w:rsid w:val="37A82A5E"/>
    <w:rsid w:val="37B0C09E"/>
    <w:rsid w:val="37B27269"/>
    <w:rsid w:val="37B988DC"/>
    <w:rsid w:val="37BA6FF3"/>
    <w:rsid w:val="37C4E427"/>
    <w:rsid w:val="37D07473"/>
    <w:rsid w:val="37E10F8D"/>
    <w:rsid w:val="37EEBAEC"/>
    <w:rsid w:val="37F4B65A"/>
    <w:rsid w:val="37FB0599"/>
    <w:rsid w:val="38052818"/>
    <w:rsid w:val="380A28B2"/>
    <w:rsid w:val="380B03BA"/>
    <w:rsid w:val="380CB9B4"/>
    <w:rsid w:val="381C854D"/>
    <w:rsid w:val="3822809F"/>
    <w:rsid w:val="382385C6"/>
    <w:rsid w:val="38362E82"/>
    <w:rsid w:val="38367F56"/>
    <w:rsid w:val="383CFF51"/>
    <w:rsid w:val="3843825A"/>
    <w:rsid w:val="384CFBB1"/>
    <w:rsid w:val="38604440"/>
    <w:rsid w:val="38613563"/>
    <w:rsid w:val="386FDC88"/>
    <w:rsid w:val="38761272"/>
    <w:rsid w:val="3876D0DE"/>
    <w:rsid w:val="38815AE2"/>
    <w:rsid w:val="388349F7"/>
    <w:rsid w:val="3889ADC2"/>
    <w:rsid w:val="388E1DD0"/>
    <w:rsid w:val="38918268"/>
    <w:rsid w:val="38959A92"/>
    <w:rsid w:val="3896827B"/>
    <w:rsid w:val="389CEFA5"/>
    <w:rsid w:val="389D9BF9"/>
    <w:rsid w:val="389F479C"/>
    <w:rsid w:val="38B265A0"/>
    <w:rsid w:val="38BE05BE"/>
    <w:rsid w:val="38BF22C6"/>
    <w:rsid w:val="38CA0203"/>
    <w:rsid w:val="38CB068B"/>
    <w:rsid w:val="38D0226E"/>
    <w:rsid w:val="38DC65CC"/>
    <w:rsid w:val="38E84E95"/>
    <w:rsid w:val="3906BD42"/>
    <w:rsid w:val="39083915"/>
    <w:rsid w:val="390C6503"/>
    <w:rsid w:val="3913603C"/>
    <w:rsid w:val="3915268B"/>
    <w:rsid w:val="39198FD6"/>
    <w:rsid w:val="393BE91E"/>
    <w:rsid w:val="393F0459"/>
    <w:rsid w:val="39428CBA"/>
    <w:rsid w:val="394725B8"/>
    <w:rsid w:val="39540DA7"/>
    <w:rsid w:val="395616D3"/>
    <w:rsid w:val="396433FD"/>
    <w:rsid w:val="396A02EE"/>
    <w:rsid w:val="396EFE52"/>
    <w:rsid w:val="397239A6"/>
    <w:rsid w:val="3972A838"/>
    <w:rsid w:val="398E0D1B"/>
    <w:rsid w:val="39A79A2C"/>
    <w:rsid w:val="39A7C7E9"/>
    <w:rsid w:val="39ABFEC7"/>
    <w:rsid w:val="39D1817B"/>
    <w:rsid w:val="39DBD94D"/>
    <w:rsid w:val="39F7970D"/>
    <w:rsid w:val="39F88501"/>
    <w:rsid w:val="39FF493F"/>
    <w:rsid w:val="3A03BA99"/>
    <w:rsid w:val="3A16353C"/>
    <w:rsid w:val="3A1F0B97"/>
    <w:rsid w:val="3A2E7683"/>
    <w:rsid w:val="3A2EDC51"/>
    <w:rsid w:val="3A31DEDC"/>
    <w:rsid w:val="3A3774A3"/>
    <w:rsid w:val="3A4E71AF"/>
    <w:rsid w:val="3A5479D5"/>
    <w:rsid w:val="3A5DCA70"/>
    <w:rsid w:val="3A7BDF7A"/>
    <w:rsid w:val="3A883CCC"/>
    <w:rsid w:val="3A8C4A9C"/>
    <w:rsid w:val="3AA81134"/>
    <w:rsid w:val="3ABBE919"/>
    <w:rsid w:val="3AC8516B"/>
    <w:rsid w:val="3AE89B32"/>
    <w:rsid w:val="3B108EEE"/>
    <w:rsid w:val="3B1DB052"/>
    <w:rsid w:val="3B2D3498"/>
    <w:rsid w:val="3B308376"/>
    <w:rsid w:val="3B30CFE5"/>
    <w:rsid w:val="3B345EAE"/>
    <w:rsid w:val="3B44CE0D"/>
    <w:rsid w:val="3B47EF0F"/>
    <w:rsid w:val="3B596084"/>
    <w:rsid w:val="3B65A032"/>
    <w:rsid w:val="3B6DB683"/>
    <w:rsid w:val="3B75AAB1"/>
    <w:rsid w:val="3B76C5D7"/>
    <w:rsid w:val="3B7BABFE"/>
    <w:rsid w:val="3B7C3C1A"/>
    <w:rsid w:val="3B7FD297"/>
    <w:rsid w:val="3B831851"/>
    <w:rsid w:val="3B90E28F"/>
    <w:rsid w:val="3B99F052"/>
    <w:rsid w:val="3BA0542A"/>
    <w:rsid w:val="3BA82CB8"/>
    <w:rsid w:val="3BAFCFB3"/>
    <w:rsid w:val="3BB8615F"/>
    <w:rsid w:val="3BC30A09"/>
    <w:rsid w:val="3BC55FDC"/>
    <w:rsid w:val="3BCBE678"/>
    <w:rsid w:val="3BDC4125"/>
    <w:rsid w:val="3BF5D1D2"/>
    <w:rsid w:val="3BF66BCD"/>
    <w:rsid w:val="3C2EE6EF"/>
    <w:rsid w:val="3C341235"/>
    <w:rsid w:val="3C56170A"/>
    <w:rsid w:val="3C578C6F"/>
    <w:rsid w:val="3C64D60D"/>
    <w:rsid w:val="3C7B1230"/>
    <w:rsid w:val="3C7B8DC8"/>
    <w:rsid w:val="3C7BCB67"/>
    <w:rsid w:val="3C7C9DD5"/>
    <w:rsid w:val="3C7D6111"/>
    <w:rsid w:val="3C8096B3"/>
    <w:rsid w:val="3C836076"/>
    <w:rsid w:val="3C869BCA"/>
    <w:rsid w:val="3C952200"/>
    <w:rsid w:val="3CA82094"/>
    <w:rsid w:val="3CAA624B"/>
    <w:rsid w:val="3CAD9C74"/>
    <w:rsid w:val="3CB40912"/>
    <w:rsid w:val="3CB9FD4D"/>
    <w:rsid w:val="3CC58A9E"/>
    <w:rsid w:val="3CC7E925"/>
    <w:rsid w:val="3CD6BC92"/>
    <w:rsid w:val="3CDCC5CF"/>
    <w:rsid w:val="3CEA661D"/>
    <w:rsid w:val="3CF14E49"/>
    <w:rsid w:val="3CF24176"/>
    <w:rsid w:val="3CF6E784"/>
    <w:rsid w:val="3D16A416"/>
    <w:rsid w:val="3D1EECE9"/>
    <w:rsid w:val="3D208B65"/>
    <w:rsid w:val="3D212115"/>
    <w:rsid w:val="3D2C8F5C"/>
    <w:rsid w:val="3D2E4C47"/>
    <w:rsid w:val="3D34C51D"/>
    <w:rsid w:val="3D390043"/>
    <w:rsid w:val="3D3AE523"/>
    <w:rsid w:val="3D45E401"/>
    <w:rsid w:val="3D56AAAF"/>
    <w:rsid w:val="3D731927"/>
    <w:rsid w:val="3D7741DD"/>
    <w:rsid w:val="3D7975FA"/>
    <w:rsid w:val="3D7A30A7"/>
    <w:rsid w:val="3D999BE0"/>
    <w:rsid w:val="3DA9A3EE"/>
    <w:rsid w:val="3DAD85A1"/>
    <w:rsid w:val="3DC16BB2"/>
    <w:rsid w:val="3DF25F99"/>
    <w:rsid w:val="3DF563F4"/>
    <w:rsid w:val="3DFCB205"/>
    <w:rsid w:val="3E07055F"/>
    <w:rsid w:val="3E0982A3"/>
    <w:rsid w:val="3E0D48A1"/>
    <w:rsid w:val="3E3650ED"/>
    <w:rsid w:val="3E39756C"/>
    <w:rsid w:val="3E409406"/>
    <w:rsid w:val="3E4B99AA"/>
    <w:rsid w:val="3E5459A0"/>
    <w:rsid w:val="3E5AF0C6"/>
    <w:rsid w:val="3E61A518"/>
    <w:rsid w:val="3E65D372"/>
    <w:rsid w:val="3E6B9C77"/>
    <w:rsid w:val="3E6C02D4"/>
    <w:rsid w:val="3E7165C2"/>
    <w:rsid w:val="3E739DC9"/>
    <w:rsid w:val="3E791E04"/>
    <w:rsid w:val="3E7E7B05"/>
    <w:rsid w:val="3E83182C"/>
    <w:rsid w:val="3E966ABE"/>
    <w:rsid w:val="3EAAB57E"/>
    <w:rsid w:val="3EB1F4CC"/>
    <w:rsid w:val="3EBCA0AF"/>
    <w:rsid w:val="3EC4784E"/>
    <w:rsid w:val="3ECE9CA4"/>
    <w:rsid w:val="3EDA2DD9"/>
    <w:rsid w:val="3EE1B462"/>
    <w:rsid w:val="3EE5CE1F"/>
    <w:rsid w:val="3EE9A65F"/>
    <w:rsid w:val="3EF30CB8"/>
    <w:rsid w:val="3F0DBD39"/>
    <w:rsid w:val="3F1199D7"/>
    <w:rsid w:val="3F16CADC"/>
    <w:rsid w:val="3F20749A"/>
    <w:rsid w:val="3F29B54B"/>
    <w:rsid w:val="3F363172"/>
    <w:rsid w:val="3F3B7F5C"/>
    <w:rsid w:val="3F3C3BEA"/>
    <w:rsid w:val="3F3ED12B"/>
    <w:rsid w:val="3F40AB9B"/>
    <w:rsid w:val="3F4CD704"/>
    <w:rsid w:val="3F5A8DAB"/>
    <w:rsid w:val="3F6180CB"/>
    <w:rsid w:val="3F7C6BA8"/>
    <w:rsid w:val="3F80E4B3"/>
    <w:rsid w:val="3F82A1C0"/>
    <w:rsid w:val="3F8AB272"/>
    <w:rsid w:val="3F914CC8"/>
    <w:rsid w:val="3FA62FC9"/>
    <w:rsid w:val="3FB438BD"/>
    <w:rsid w:val="3FCD7162"/>
    <w:rsid w:val="3FDCA04B"/>
    <w:rsid w:val="3FE7FEFD"/>
    <w:rsid w:val="3FF0950A"/>
    <w:rsid w:val="40083519"/>
    <w:rsid w:val="4008AD1A"/>
    <w:rsid w:val="40100369"/>
    <w:rsid w:val="40119EFE"/>
    <w:rsid w:val="4019820B"/>
    <w:rsid w:val="401BFA3B"/>
    <w:rsid w:val="401EE88D"/>
    <w:rsid w:val="40282FE2"/>
    <w:rsid w:val="402E8846"/>
    <w:rsid w:val="4034B0ED"/>
    <w:rsid w:val="40354E79"/>
    <w:rsid w:val="40391B91"/>
    <w:rsid w:val="40392E47"/>
    <w:rsid w:val="403A4DD8"/>
    <w:rsid w:val="404E20B9"/>
    <w:rsid w:val="4052ABE4"/>
    <w:rsid w:val="40554ED0"/>
    <w:rsid w:val="4076158C"/>
    <w:rsid w:val="407D3131"/>
    <w:rsid w:val="408340D6"/>
    <w:rsid w:val="40848066"/>
    <w:rsid w:val="408951AB"/>
    <w:rsid w:val="408ABAAB"/>
    <w:rsid w:val="40936639"/>
    <w:rsid w:val="40ADDFB1"/>
    <w:rsid w:val="40B334F4"/>
    <w:rsid w:val="40B81445"/>
    <w:rsid w:val="40C14C14"/>
    <w:rsid w:val="40C3BB59"/>
    <w:rsid w:val="40C4B78E"/>
    <w:rsid w:val="40CF5F7D"/>
    <w:rsid w:val="40E6457C"/>
    <w:rsid w:val="40EBF1EE"/>
    <w:rsid w:val="40F1A83B"/>
    <w:rsid w:val="410549C4"/>
    <w:rsid w:val="410999FF"/>
    <w:rsid w:val="410B8039"/>
    <w:rsid w:val="411E7221"/>
    <w:rsid w:val="4128AEB8"/>
    <w:rsid w:val="4146A3AF"/>
    <w:rsid w:val="41472DEC"/>
    <w:rsid w:val="414B2255"/>
    <w:rsid w:val="416FD945"/>
    <w:rsid w:val="417C4EE1"/>
    <w:rsid w:val="418382B3"/>
    <w:rsid w:val="419155F5"/>
    <w:rsid w:val="4199F4A4"/>
    <w:rsid w:val="419D91D6"/>
    <w:rsid w:val="41A15EFA"/>
    <w:rsid w:val="41B69510"/>
    <w:rsid w:val="41B943F1"/>
    <w:rsid w:val="41BCF626"/>
    <w:rsid w:val="41C208E1"/>
    <w:rsid w:val="41C40A1E"/>
    <w:rsid w:val="41C76BD1"/>
    <w:rsid w:val="41D188B8"/>
    <w:rsid w:val="41E2ED03"/>
    <w:rsid w:val="41F2C30D"/>
    <w:rsid w:val="4218E128"/>
    <w:rsid w:val="421A040D"/>
    <w:rsid w:val="421A3FFD"/>
    <w:rsid w:val="421F14C9"/>
    <w:rsid w:val="42319EE5"/>
    <w:rsid w:val="4234A160"/>
    <w:rsid w:val="423FD35C"/>
    <w:rsid w:val="4243D1EB"/>
    <w:rsid w:val="424C1B3C"/>
    <w:rsid w:val="42556746"/>
    <w:rsid w:val="425CA0AE"/>
    <w:rsid w:val="426362A8"/>
    <w:rsid w:val="4265EE76"/>
    <w:rsid w:val="426DD234"/>
    <w:rsid w:val="427EE058"/>
    <w:rsid w:val="427F0629"/>
    <w:rsid w:val="428A9FD0"/>
    <w:rsid w:val="42A223C5"/>
    <w:rsid w:val="42A4CFDD"/>
    <w:rsid w:val="42B33EB5"/>
    <w:rsid w:val="42BC227D"/>
    <w:rsid w:val="42C1EEE8"/>
    <w:rsid w:val="42CDCA31"/>
    <w:rsid w:val="42CF2BAA"/>
    <w:rsid w:val="42DA710F"/>
    <w:rsid w:val="42E95406"/>
    <w:rsid w:val="42F7AE04"/>
    <w:rsid w:val="4307D19D"/>
    <w:rsid w:val="4317577F"/>
    <w:rsid w:val="431FA829"/>
    <w:rsid w:val="432040E1"/>
    <w:rsid w:val="433C5360"/>
    <w:rsid w:val="433D0C1A"/>
    <w:rsid w:val="433F4561"/>
    <w:rsid w:val="433FEE25"/>
    <w:rsid w:val="43483948"/>
    <w:rsid w:val="4359224F"/>
    <w:rsid w:val="435A853E"/>
    <w:rsid w:val="43745A1F"/>
    <w:rsid w:val="4375F881"/>
    <w:rsid w:val="43773834"/>
    <w:rsid w:val="439CADB5"/>
    <w:rsid w:val="43A4BE0E"/>
    <w:rsid w:val="43A6196B"/>
    <w:rsid w:val="43A74B26"/>
    <w:rsid w:val="43AB502A"/>
    <w:rsid w:val="43AF3B97"/>
    <w:rsid w:val="43B6C8A6"/>
    <w:rsid w:val="43CD6F46"/>
    <w:rsid w:val="43D03910"/>
    <w:rsid w:val="43D071C1"/>
    <w:rsid w:val="43D6DD64"/>
    <w:rsid w:val="43DE56B6"/>
    <w:rsid w:val="43E4C964"/>
    <w:rsid w:val="43E57B4C"/>
    <w:rsid w:val="43FF7AE7"/>
    <w:rsid w:val="4400D85D"/>
    <w:rsid w:val="440B1CA9"/>
    <w:rsid w:val="440C07CE"/>
    <w:rsid w:val="44178226"/>
    <w:rsid w:val="4417EC6E"/>
    <w:rsid w:val="4423C5A9"/>
    <w:rsid w:val="442C0F00"/>
    <w:rsid w:val="443F5FCE"/>
    <w:rsid w:val="44420B54"/>
    <w:rsid w:val="444D4D38"/>
    <w:rsid w:val="445CEAE7"/>
    <w:rsid w:val="4462B62E"/>
    <w:rsid w:val="446D1276"/>
    <w:rsid w:val="447358FE"/>
    <w:rsid w:val="44757C35"/>
    <w:rsid w:val="448E5092"/>
    <w:rsid w:val="44957FB1"/>
    <w:rsid w:val="449D1A3D"/>
    <w:rsid w:val="44A34E0B"/>
    <w:rsid w:val="44A5E670"/>
    <w:rsid w:val="44C850D9"/>
    <w:rsid w:val="44E734C4"/>
    <w:rsid w:val="44EE9154"/>
    <w:rsid w:val="45047FC0"/>
    <w:rsid w:val="450C03BD"/>
    <w:rsid w:val="4515E21C"/>
    <w:rsid w:val="451A63BD"/>
    <w:rsid w:val="452E4D75"/>
    <w:rsid w:val="4546B58D"/>
    <w:rsid w:val="454C55DC"/>
    <w:rsid w:val="4550174A"/>
    <w:rsid w:val="455354A4"/>
    <w:rsid w:val="45537870"/>
    <w:rsid w:val="455A05F8"/>
    <w:rsid w:val="4561CD2A"/>
    <w:rsid w:val="45625BF3"/>
    <w:rsid w:val="45673F16"/>
    <w:rsid w:val="4570E979"/>
    <w:rsid w:val="45714029"/>
    <w:rsid w:val="4573CB38"/>
    <w:rsid w:val="4582FE48"/>
    <w:rsid w:val="45859487"/>
    <w:rsid w:val="45A572F6"/>
    <w:rsid w:val="45CF5CBE"/>
    <w:rsid w:val="45E58558"/>
    <w:rsid w:val="460765E1"/>
    <w:rsid w:val="46076E9C"/>
    <w:rsid w:val="46213B1D"/>
    <w:rsid w:val="46214426"/>
    <w:rsid w:val="4634B0DB"/>
    <w:rsid w:val="463611BF"/>
    <w:rsid w:val="46394EEE"/>
    <w:rsid w:val="464C6F86"/>
    <w:rsid w:val="465DE7BD"/>
    <w:rsid w:val="46615C2A"/>
    <w:rsid w:val="46784AD2"/>
    <w:rsid w:val="468527ED"/>
    <w:rsid w:val="46942FE4"/>
    <w:rsid w:val="46949194"/>
    <w:rsid w:val="469603E8"/>
    <w:rsid w:val="469AEB07"/>
    <w:rsid w:val="469E6853"/>
    <w:rsid w:val="46AD2312"/>
    <w:rsid w:val="46B1DAD8"/>
    <w:rsid w:val="46BFE14C"/>
    <w:rsid w:val="46C34BED"/>
    <w:rsid w:val="46CA0563"/>
    <w:rsid w:val="46D6F2DE"/>
    <w:rsid w:val="46DAB8A5"/>
    <w:rsid w:val="46E191A1"/>
    <w:rsid w:val="46E194B8"/>
    <w:rsid w:val="46EB39C4"/>
    <w:rsid w:val="47073D00"/>
    <w:rsid w:val="4707476C"/>
    <w:rsid w:val="471131F4"/>
    <w:rsid w:val="47171360"/>
    <w:rsid w:val="471F8AF7"/>
    <w:rsid w:val="472EE338"/>
    <w:rsid w:val="47301AD7"/>
    <w:rsid w:val="473AEA63"/>
    <w:rsid w:val="473E3667"/>
    <w:rsid w:val="4747A646"/>
    <w:rsid w:val="474C0F5D"/>
    <w:rsid w:val="4769C6E1"/>
    <w:rsid w:val="477653C2"/>
    <w:rsid w:val="4784FD00"/>
    <w:rsid w:val="47868048"/>
    <w:rsid w:val="479061BF"/>
    <w:rsid w:val="47C530C7"/>
    <w:rsid w:val="47CA0934"/>
    <w:rsid w:val="47D0EE72"/>
    <w:rsid w:val="47EDD564"/>
    <w:rsid w:val="47F59265"/>
    <w:rsid w:val="48031B5E"/>
    <w:rsid w:val="480BB664"/>
    <w:rsid w:val="481776DE"/>
    <w:rsid w:val="481C055F"/>
    <w:rsid w:val="481D84F8"/>
    <w:rsid w:val="4820CCE9"/>
    <w:rsid w:val="48213781"/>
    <w:rsid w:val="48323907"/>
    <w:rsid w:val="4834CB9D"/>
    <w:rsid w:val="48634B61"/>
    <w:rsid w:val="488016D9"/>
    <w:rsid w:val="4881AD96"/>
    <w:rsid w:val="4897AC66"/>
    <w:rsid w:val="48A3E2E4"/>
    <w:rsid w:val="48AB6491"/>
    <w:rsid w:val="48B196FE"/>
    <w:rsid w:val="48B89174"/>
    <w:rsid w:val="48C36F99"/>
    <w:rsid w:val="48C46861"/>
    <w:rsid w:val="48CE43C0"/>
    <w:rsid w:val="48D0EE3C"/>
    <w:rsid w:val="48D776C3"/>
    <w:rsid w:val="48E60DE9"/>
    <w:rsid w:val="48E77D83"/>
    <w:rsid w:val="48E83739"/>
    <w:rsid w:val="48F10AA1"/>
    <w:rsid w:val="48F4D7FF"/>
    <w:rsid w:val="48FDBACC"/>
    <w:rsid w:val="49080D69"/>
    <w:rsid w:val="4937B902"/>
    <w:rsid w:val="4939FEB7"/>
    <w:rsid w:val="494108D6"/>
    <w:rsid w:val="4944D2FE"/>
    <w:rsid w:val="494E91A3"/>
    <w:rsid w:val="495126E3"/>
    <w:rsid w:val="495F6615"/>
    <w:rsid w:val="4963CA4B"/>
    <w:rsid w:val="496586EB"/>
    <w:rsid w:val="497213A7"/>
    <w:rsid w:val="497B2BB9"/>
    <w:rsid w:val="497C61F8"/>
    <w:rsid w:val="498386EA"/>
    <w:rsid w:val="49839DDC"/>
    <w:rsid w:val="499DA1EE"/>
    <w:rsid w:val="499F6000"/>
    <w:rsid w:val="49B76342"/>
    <w:rsid w:val="49C53754"/>
    <w:rsid w:val="49CADA13"/>
    <w:rsid w:val="49D4A92A"/>
    <w:rsid w:val="49DEB019"/>
    <w:rsid w:val="49E18D94"/>
    <w:rsid w:val="49E570ED"/>
    <w:rsid w:val="49EE5D71"/>
    <w:rsid w:val="49EF8F74"/>
    <w:rsid w:val="49F22186"/>
    <w:rsid w:val="4A06D45D"/>
    <w:rsid w:val="4A092D01"/>
    <w:rsid w:val="4A14E705"/>
    <w:rsid w:val="4A1DAD75"/>
    <w:rsid w:val="4A2146AF"/>
    <w:rsid w:val="4A246F96"/>
    <w:rsid w:val="4A262F84"/>
    <w:rsid w:val="4A4BCDAC"/>
    <w:rsid w:val="4A4D5B9D"/>
    <w:rsid w:val="4A579A42"/>
    <w:rsid w:val="4A75C5C7"/>
    <w:rsid w:val="4A8C05C0"/>
    <w:rsid w:val="4AA9AED8"/>
    <w:rsid w:val="4ABFD274"/>
    <w:rsid w:val="4AC84B1D"/>
    <w:rsid w:val="4ACFFA8A"/>
    <w:rsid w:val="4AD6BADA"/>
    <w:rsid w:val="4AD70DBB"/>
    <w:rsid w:val="4AE5E9AD"/>
    <w:rsid w:val="4AED9D43"/>
    <w:rsid w:val="4AF0ABF2"/>
    <w:rsid w:val="4AFA32AA"/>
    <w:rsid w:val="4B0C6296"/>
    <w:rsid w:val="4B0DEF58"/>
    <w:rsid w:val="4B103A8B"/>
    <w:rsid w:val="4B136348"/>
    <w:rsid w:val="4B26A258"/>
    <w:rsid w:val="4B295F74"/>
    <w:rsid w:val="4B5A3B5A"/>
    <w:rsid w:val="4B60D216"/>
    <w:rsid w:val="4B77E7FA"/>
    <w:rsid w:val="4B8A2648"/>
    <w:rsid w:val="4B8E4F1E"/>
    <w:rsid w:val="4B95A46E"/>
    <w:rsid w:val="4BA2ADC3"/>
    <w:rsid w:val="4BAA3F4C"/>
    <w:rsid w:val="4BB4DA6A"/>
    <w:rsid w:val="4BC3FC3A"/>
    <w:rsid w:val="4BC53BBC"/>
    <w:rsid w:val="4BCD68BB"/>
    <w:rsid w:val="4BD9D525"/>
    <w:rsid w:val="4BDAF1CF"/>
    <w:rsid w:val="4BE75E81"/>
    <w:rsid w:val="4BED33D2"/>
    <w:rsid w:val="4BF8BD42"/>
    <w:rsid w:val="4C04AEFB"/>
    <w:rsid w:val="4C3DB731"/>
    <w:rsid w:val="4C3ECEBC"/>
    <w:rsid w:val="4C4C5329"/>
    <w:rsid w:val="4C665C0A"/>
    <w:rsid w:val="4C688A80"/>
    <w:rsid w:val="4C730F10"/>
    <w:rsid w:val="4C7B6B3D"/>
    <w:rsid w:val="4C7C3500"/>
    <w:rsid w:val="4C9A3208"/>
    <w:rsid w:val="4C9D83BF"/>
    <w:rsid w:val="4C9E791C"/>
    <w:rsid w:val="4CA09196"/>
    <w:rsid w:val="4CA2CD77"/>
    <w:rsid w:val="4CA9BFB9"/>
    <w:rsid w:val="4CAF604A"/>
    <w:rsid w:val="4CBBA558"/>
    <w:rsid w:val="4CBDA11D"/>
    <w:rsid w:val="4CC4D701"/>
    <w:rsid w:val="4CD56A31"/>
    <w:rsid w:val="4CDBD2FF"/>
    <w:rsid w:val="4CDEF672"/>
    <w:rsid w:val="4CE1C521"/>
    <w:rsid w:val="4CEE0C63"/>
    <w:rsid w:val="4CF98EE3"/>
    <w:rsid w:val="4CFA30F3"/>
    <w:rsid w:val="4CFD6A1A"/>
    <w:rsid w:val="4D109F1F"/>
    <w:rsid w:val="4D239D1B"/>
    <w:rsid w:val="4D25A486"/>
    <w:rsid w:val="4D279834"/>
    <w:rsid w:val="4D32BA10"/>
    <w:rsid w:val="4D33D1D8"/>
    <w:rsid w:val="4D37CC52"/>
    <w:rsid w:val="4D38CCB1"/>
    <w:rsid w:val="4D4DA44F"/>
    <w:rsid w:val="4D5CD916"/>
    <w:rsid w:val="4D6429FD"/>
    <w:rsid w:val="4D6FB25E"/>
    <w:rsid w:val="4D70737C"/>
    <w:rsid w:val="4D767167"/>
    <w:rsid w:val="4D76C230"/>
    <w:rsid w:val="4D7A0480"/>
    <w:rsid w:val="4D7EFF09"/>
    <w:rsid w:val="4D854CC6"/>
    <w:rsid w:val="4D894C6D"/>
    <w:rsid w:val="4D948DA3"/>
    <w:rsid w:val="4D9B1C5E"/>
    <w:rsid w:val="4D9BB5BA"/>
    <w:rsid w:val="4DA4BD6D"/>
    <w:rsid w:val="4DB3C261"/>
    <w:rsid w:val="4DB83985"/>
    <w:rsid w:val="4DBCC67B"/>
    <w:rsid w:val="4DBFF8D2"/>
    <w:rsid w:val="4DC68239"/>
    <w:rsid w:val="4DC81CA0"/>
    <w:rsid w:val="4DD32A2E"/>
    <w:rsid w:val="4DE548FD"/>
    <w:rsid w:val="4E1F6493"/>
    <w:rsid w:val="4E2DA299"/>
    <w:rsid w:val="4E42EAA8"/>
    <w:rsid w:val="4E47F435"/>
    <w:rsid w:val="4E4A5BDA"/>
    <w:rsid w:val="4E57EAB4"/>
    <w:rsid w:val="4E61EECA"/>
    <w:rsid w:val="4E650A89"/>
    <w:rsid w:val="4E713A92"/>
    <w:rsid w:val="4E8C404D"/>
    <w:rsid w:val="4EA340B0"/>
    <w:rsid w:val="4EAA8546"/>
    <w:rsid w:val="4EAAF5EE"/>
    <w:rsid w:val="4EAF65B3"/>
    <w:rsid w:val="4EB2F7EB"/>
    <w:rsid w:val="4EC6AD0E"/>
    <w:rsid w:val="4EDD0883"/>
    <w:rsid w:val="4F1175E7"/>
    <w:rsid w:val="4F129291"/>
    <w:rsid w:val="4F1AEDD2"/>
    <w:rsid w:val="4F1EEBA5"/>
    <w:rsid w:val="4F372839"/>
    <w:rsid w:val="4F393757"/>
    <w:rsid w:val="4F41CD3F"/>
    <w:rsid w:val="4F420D32"/>
    <w:rsid w:val="4F442930"/>
    <w:rsid w:val="4F499E99"/>
    <w:rsid w:val="4F5067A5"/>
    <w:rsid w:val="4F57A105"/>
    <w:rsid w:val="4F590C85"/>
    <w:rsid w:val="4F6C43D1"/>
    <w:rsid w:val="4F6F140E"/>
    <w:rsid w:val="4F70C9C2"/>
    <w:rsid w:val="4F8292A1"/>
    <w:rsid w:val="4F8BB8D2"/>
    <w:rsid w:val="4F9764AB"/>
    <w:rsid w:val="4F97990B"/>
    <w:rsid w:val="4FDB2CAA"/>
    <w:rsid w:val="4FE076A9"/>
    <w:rsid w:val="4FED0608"/>
    <w:rsid w:val="4FF157C3"/>
    <w:rsid w:val="4FF3BB15"/>
    <w:rsid w:val="4FF7569A"/>
    <w:rsid w:val="4FFA1733"/>
    <w:rsid w:val="4FFE8313"/>
    <w:rsid w:val="500386D5"/>
    <w:rsid w:val="50050A9C"/>
    <w:rsid w:val="500DF3C6"/>
    <w:rsid w:val="500FF921"/>
    <w:rsid w:val="5016CBD5"/>
    <w:rsid w:val="5018A958"/>
    <w:rsid w:val="5030F533"/>
    <w:rsid w:val="503107D2"/>
    <w:rsid w:val="5031D1B5"/>
    <w:rsid w:val="5032C495"/>
    <w:rsid w:val="503F1447"/>
    <w:rsid w:val="5047ACDF"/>
    <w:rsid w:val="505506B5"/>
    <w:rsid w:val="5061F17F"/>
    <w:rsid w:val="5068FC2D"/>
    <w:rsid w:val="5070E7F8"/>
    <w:rsid w:val="50711EE1"/>
    <w:rsid w:val="5072E07E"/>
    <w:rsid w:val="5073DA91"/>
    <w:rsid w:val="507AB69D"/>
    <w:rsid w:val="5080F427"/>
    <w:rsid w:val="5080FF45"/>
    <w:rsid w:val="508E4339"/>
    <w:rsid w:val="50AA59BE"/>
    <w:rsid w:val="50B40785"/>
    <w:rsid w:val="50BB4401"/>
    <w:rsid w:val="50BCDF03"/>
    <w:rsid w:val="50BD6E2B"/>
    <w:rsid w:val="50C98AB3"/>
    <w:rsid w:val="50D77604"/>
    <w:rsid w:val="50D82153"/>
    <w:rsid w:val="50D95ABD"/>
    <w:rsid w:val="50E8C37F"/>
    <w:rsid w:val="50EFFC72"/>
    <w:rsid w:val="50F7A852"/>
    <w:rsid w:val="50F8C685"/>
    <w:rsid w:val="51307746"/>
    <w:rsid w:val="514ECD58"/>
    <w:rsid w:val="5159BF4B"/>
    <w:rsid w:val="516153FB"/>
    <w:rsid w:val="5182C511"/>
    <w:rsid w:val="518F25C6"/>
    <w:rsid w:val="519D6FB3"/>
    <w:rsid w:val="51AAA061"/>
    <w:rsid w:val="51B4524D"/>
    <w:rsid w:val="51BAB83B"/>
    <w:rsid w:val="51BFA184"/>
    <w:rsid w:val="51CBB470"/>
    <w:rsid w:val="51CD88F5"/>
    <w:rsid w:val="51D34EBD"/>
    <w:rsid w:val="51E607EE"/>
    <w:rsid w:val="51F3168A"/>
    <w:rsid w:val="51F33DF7"/>
    <w:rsid w:val="52182BBF"/>
    <w:rsid w:val="522068CA"/>
    <w:rsid w:val="5221260F"/>
    <w:rsid w:val="52226051"/>
    <w:rsid w:val="5228046C"/>
    <w:rsid w:val="5243A2C2"/>
    <w:rsid w:val="524EA60E"/>
    <w:rsid w:val="52540A9F"/>
    <w:rsid w:val="52548BFD"/>
    <w:rsid w:val="52636265"/>
    <w:rsid w:val="52666068"/>
    <w:rsid w:val="5268EC29"/>
    <w:rsid w:val="52729C9D"/>
    <w:rsid w:val="5273F8CC"/>
    <w:rsid w:val="52796CB0"/>
    <w:rsid w:val="527E809D"/>
    <w:rsid w:val="528A0076"/>
    <w:rsid w:val="529346B1"/>
    <w:rsid w:val="52A1838B"/>
    <w:rsid w:val="52A93094"/>
    <w:rsid w:val="52AB94B1"/>
    <w:rsid w:val="52B99B54"/>
    <w:rsid w:val="52BA94E8"/>
    <w:rsid w:val="52CCC3C0"/>
    <w:rsid w:val="52CDB667"/>
    <w:rsid w:val="52E9B501"/>
    <w:rsid w:val="52FAEBBF"/>
    <w:rsid w:val="52FC825D"/>
    <w:rsid w:val="5313CE28"/>
    <w:rsid w:val="53222742"/>
    <w:rsid w:val="5323193B"/>
    <w:rsid w:val="53279A7F"/>
    <w:rsid w:val="53403A71"/>
    <w:rsid w:val="5343FD09"/>
    <w:rsid w:val="53497915"/>
    <w:rsid w:val="53529634"/>
    <w:rsid w:val="5359FC55"/>
    <w:rsid w:val="535DCB63"/>
    <w:rsid w:val="535ECED9"/>
    <w:rsid w:val="53623FC7"/>
    <w:rsid w:val="5383439E"/>
    <w:rsid w:val="5384FA8E"/>
    <w:rsid w:val="538CBE95"/>
    <w:rsid w:val="539A1B87"/>
    <w:rsid w:val="53A6CD84"/>
    <w:rsid w:val="53BA1707"/>
    <w:rsid w:val="53C67AD9"/>
    <w:rsid w:val="53CB4692"/>
    <w:rsid w:val="53D1B0C1"/>
    <w:rsid w:val="53E5956D"/>
    <w:rsid w:val="53F57582"/>
    <w:rsid w:val="5407A3C9"/>
    <w:rsid w:val="5408627F"/>
    <w:rsid w:val="541747C8"/>
    <w:rsid w:val="5419E59C"/>
    <w:rsid w:val="541B4005"/>
    <w:rsid w:val="54211A90"/>
    <w:rsid w:val="5422912E"/>
    <w:rsid w:val="5425D49B"/>
    <w:rsid w:val="5428F594"/>
    <w:rsid w:val="542B0E3E"/>
    <w:rsid w:val="543055A3"/>
    <w:rsid w:val="544781E3"/>
    <w:rsid w:val="544C1FE6"/>
    <w:rsid w:val="544E3A8B"/>
    <w:rsid w:val="5453D663"/>
    <w:rsid w:val="54651EE2"/>
    <w:rsid w:val="5479755C"/>
    <w:rsid w:val="5481C8DA"/>
    <w:rsid w:val="5485FAF7"/>
    <w:rsid w:val="5490BF88"/>
    <w:rsid w:val="54BA3FAB"/>
    <w:rsid w:val="54DA1D6F"/>
    <w:rsid w:val="54EA4763"/>
    <w:rsid w:val="551293B9"/>
    <w:rsid w:val="5527CE33"/>
    <w:rsid w:val="553D472F"/>
    <w:rsid w:val="55453F81"/>
    <w:rsid w:val="554651A1"/>
    <w:rsid w:val="554E4AEA"/>
    <w:rsid w:val="55645192"/>
    <w:rsid w:val="556C2308"/>
    <w:rsid w:val="5570C69F"/>
    <w:rsid w:val="5571314A"/>
    <w:rsid w:val="557D22AB"/>
    <w:rsid w:val="5580D82E"/>
    <w:rsid w:val="5585AB8E"/>
    <w:rsid w:val="55871174"/>
    <w:rsid w:val="55A4E488"/>
    <w:rsid w:val="55B20C60"/>
    <w:rsid w:val="55C1A4FC"/>
    <w:rsid w:val="55C480BF"/>
    <w:rsid w:val="55C6DE9F"/>
    <w:rsid w:val="55D364CC"/>
    <w:rsid w:val="55D45885"/>
    <w:rsid w:val="55D91DE8"/>
    <w:rsid w:val="55DC39FF"/>
    <w:rsid w:val="55F060A8"/>
    <w:rsid w:val="55F07701"/>
    <w:rsid w:val="55FD9E42"/>
    <w:rsid w:val="56106042"/>
    <w:rsid w:val="562FFCFA"/>
    <w:rsid w:val="56323758"/>
    <w:rsid w:val="56397D73"/>
    <w:rsid w:val="563F7E63"/>
    <w:rsid w:val="56406FA9"/>
    <w:rsid w:val="5648EECD"/>
    <w:rsid w:val="564D5D8C"/>
    <w:rsid w:val="565795BC"/>
    <w:rsid w:val="566126EF"/>
    <w:rsid w:val="566415BD"/>
    <w:rsid w:val="566EA94C"/>
    <w:rsid w:val="56860D59"/>
    <w:rsid w:val="5690F3B5"/>
    <w:rsid w:val="569B3428"/>
    <w:rsid w:val="569CEE78"/>
    <w:rsid w:val="56A81D1D"/>
    <w:rsid w:val="56B050A1"/>
    <w:rsid w:val="56B37560"/>
    <w:rsid w:val="56BB3C67"/>
    <w:rsid w:val="56BD464B"/>
    <w:rsid w:val="56D5B73A"/>
    <w:rsid w:val="56DC5A03"/>
    <w:rsid w:val="56E2A1A4"/>
    <w:rsid w:val="56F479FC"/>
    <w:rsid w:val="56F721DE"/>
    <w:rsid w:val="5703D89B"/>
    <w:rsid w:val="570E6DC6"/>
    <w:rsid w:val="57128281"/>
    <w:rsid w:val="5716F553"/>
    <w:rsid w:val="572CE50D"/>
    <w:rsid w:val="573B29F6"/>
    <w:rsid w:val="574464F4"/>
    <w:rsid w:val="57456D94"/>
    <w:rsid w:val="5749D8E2"/>
    <w:rsid w:val="57639600"/>
    <w:rsid w:val="57690F4E"/>
    <w:rsid w:val="57747299"/>
    <w:rsid w:val="577ACFEE"/>
    <w:rsid w:val="577C7A79"/>
    <w:rsid w:val="577EF05F"/>
    <w:rsid w:val="577F3896"/>
    <w:rsid w:val="577FF55B"/>
    <w:rsid w:val="5785FF28"/>
    <w:rsid w:val="579166AA"/>
    <w:rsid w:val="57966A92"/>
    <w:rsid w:val="5796E938"/>
    <w:rsid w:val="57ACD256"/>
    <w:rsid w:val="57B2E40A"/>
    <w:rsid w:val="57BC2F56"/>
    <w:rsid w:val="57BF1EC7"/>
    <w:rsid w:val="57C0C476"/>
    <w:rsid w:val="57C19F1D"/>
    <w:rsid w:val="57EE51AD"/>
    <w:rsid w:val="57F6BBFB"/>
    <w:rsid w:val="58067F80"/>
    <w:rsid w:val="5806FF1A"/>
    <w:rsid w:val="58121D0D"/>
    <w:rsid w:val="5832EB00"/>
    <w:rsid w:val="58399667"/>
    <w:rsid w:val="58445665"/>
    <w:rsid w:val="584D3259"/>
    <w:rsid w:val="5859EFDB"/>
    <w:rsid w:val="585BA0D8"/>
    <w:rsid w:val="58684EDC"/>
    <w:rsid w:val="586BFA00"/>
    <w:rsid w:val="5883E413"/>
    <w:rsid w:val="58922A29"/>
    <w:rsid w:val="58B37176"/>
    <w:rsid w:val="58B9DCB0"/>
    <w:rsid w:val="58C95028"/>
    <w:rsid w:val="58D1ECB0"/>
    <w:rsid w:val="58DA07F5"/>
    <w:rsid w:val="58E0199D"/>
    <w:rsid w:val="58E1377A"/>
    <w:rsid w:val="58F68BCC"/>
    <w:rsid w:val="58F7B52E"/>
    <w:rsid w:val="5905893C"/>
    <w:rsid w:val="5911497C"/>
    <w:rsid w:val="5914D3D9"/>
    <w:rsid w:val="5924569B"/>
    <w:rsid w:val="5929F86E"/>
    <w:rsid w:val="592E56F0"/>
    <w:rsid w:val="59310A95"/>
    <w:rsid w:val="5933F787"/>
    <w:rsid w:val="593417E4"/>
    <w:rsid w:val="593A91ED"/>
    <w:rsid w:val="5953057A"/>
    <w:rsid w:val="595A6C04"/>
    <w:rsid w:val="595C302C"/>
    <w:rsid w:val="595F0E26"/>
    <w:rsid w:val="5963AAB3"/>
    <w:rsid w:val="596BF2DF"/>
    <w:rsid w:val="596F14AF"/>
    <w:rsid w:val="597C7FC9"/>
    <w:rsid w:val="597CA1D1"/>
    <w:rsid w:val="5985C82E"/>
    <w:rsid w:val="598AC822"/>
    <w:rsid w:val="599F15C1"/>
    <w:rsid w:val="59ABED3A"/>
    <w:rsid w:val="59AE6086"/>
    <w:rsid w:val="59B5672A"/>
    <w:rsid w:val="59D88C66"/>
    <w:rsid w:val="59E0A7A1"/>
    <w:rsid w:val="59E5B510"/>
    <w:rsid w:val="59FD574B"/>
    <w:rsid w:val="5A1888C7"/>
    <w:rsid w:val="5A1C2078"/>
    <w:rsid w:val="5A2003A5"/>
    <w:rsid w:val="5A3634FA"/>
    <w:rsid w:val="5A39EE5A"/>
    <w:rsid w:val="5A3AF2B8"/>
    <w:rsid w:val="5A3B2627"/>
    <w:rsid w:val="5A400ABE"/>
    <w:rsid w:val="5A472032"/>
    <w:rsid w:val="5A5E0A14"/>
    <w:rsid w:val="5A682847"/>
    <w:rsid w:val="5A7AFBDB"/>
    <w:rsid w:val="5A822126"/>
    <w:rsid w:val="5A8A2844"/>
    <w:rsid w:val="5A90228C"/>
    <w:rsid w:val="5A95161F"/>
    <w:rsid w:val="5AA84077"/>
    <w:rsid w:val="5AA871C6"/>
    <w:rsid w:val="5AA9568A"/>
    <w:rsid w:val="5AAD6E12"/>
    <w:rsid w:val="5AAEBF97"/>
    <w:rsid w:val="5AB2FBCA"/>
    <w:rsid w:val="5ABD8510"/>
    <w:rsid w:val="5AD08F09"/>
    <w:rsid w:val="5AD0BC37"/>
    <w:rsid w:val="5ADFCFF4"/>
    <w:rsid w:val="5AEE0499"/>
    <w:rsid w:val="5B075596"/>
    <w:rsid w:val="5B11B47D"/>
    <w:rsid w:val="5B12773B"/>
    <w:rsid w:val="5B1A0BBA"/>
    <w:rsid w:val="5B22D285"/>
    <w:rsid w:val="5B24BDE1"/>
    <w:rsid w:val="5B2C3A96"/>
    <w:rsid w:val="5B3D0B7C"/>
    <w:rsid w:val="5B48FAE1"/>
    <w:rsid w:val="5B57358B"/>
    <w:rsid w:val="5B6B9C2C"/>
    <w:rsid w:val="5B74C4B3"/>
    <w:rsid w:val="5B78F739"/>
    <w:rsid w:val="5BB67A40"/>
    <w:rsid w:val="5BDC953A"/>
    <w:rsid w:val="5BEF9D24"/>
    <w:rsid w:val="5BEFE74A"/>
    <w:rsid w:val="5C097970"/>
    <w:rsid w:val="5C0DB003"/>
    <w:rsid w:val="5C10B497"/>
    <w:rsid w:val="5C30E680"/>
    <w:rsid w:val="5C42E4F8"/>
    <w:rsid w:val="5C519436"/>
    <w:rsid w:val="5C59CA30"/>
    <w:rsid w:val="5C7514E8"/>
    <w:rsid w:val="5C7F2E89"/>
    <w:rsid w:val="5C848F73"/>
    <w:rsid w:val="5C853F96"/>
    <w:rsid w:val="5C86E910"/>
    <w:rsid w:val="5C8744B2"/>
    <w:rsid w:val="5C88C85F"/>
    <w:rsid w:val="5C8EA23F"/>
    <w:rsid w:val="5C994ECD"/>
    <w:rsid w:val="5CA7AA10"/>
    <w:rsid w:val="5CB602F2"/>
    <w:rsid w:val="5CC7EE11"/>
    <w:rsid w:val="5CCEBDA6"/>
    <w:rsid w:val="5CD41815"/>
    <w:rsid w:val="5CDB7291"/>
    <w:rsid w:val="5CE6A7D2"/>
    <w:rsid w:val="5CEFE0F5"/>
    <w:rsid w:val="5CF72C60"/>
    <w:rsid w:val="5CFC7DCE"/>
    <w:rsid w:val="5D106223"/>
    <w:rsid w:val="5D1E8FD6"/>
    <w:rsid w:val="5D21C3CB"/>
    <w:rsid w:val="5D241F4A"/>
    <w:rsid w:val="5D2A1F1A"/>
    <w:rsid w:val="5D40590F"/>
    <w:rsid w:val="5D44F2A1"/>
    <w:rsid w:val="5D472829"/>
    <w:rsid w:val="5D47DDEE"/>
    <w:rsid w:val="5D506372"/>
    <w:rsid w:val="5D5D4855"/>
    <w:rsid w:val="5D6A2DED"/>
    <w:rsid w:val="5D7DCBFF"/>
    <w:rsid w:val="5D89A6EF"/>
    <w:rsid w:val="5D8F4EAA"/>
    <w:rsid w:val="5DA61F14"/>
    <w:rsid w:val="5DA6298D"/>
    <w:rsid w:val="5DB29B34"/>
    <w:rsid w:val="5DB9C1E8"/>
    <w:rsid w:val="5DC34D5F"/>
    <w:rsid w:val="5DC88763"/>
    <w:rsid w:val="5DDA2AC7"/>
    <w:rsid w:val="5DE2EAB2"/>
    <w:rsid w:val="5DE6DEBA"/>
    <w:rsid w:val="5E0411E2"/>
    <w:rsid w:val="5E0D8BF1"/>
    <w:rsid w:val="5E0E368F"/>
    <w:rsid w:val="5E253FE2"/>
    <w:rsid w:val="5E2F3D5B"/>
    <w:rsid w:val="5E36EA97"/>
    <w:rsid w:val="5E3C137C"/>
    <w:rsid w:val="5E3C9464"/>
    <w:rsid w:val="5E483CB6"/>
    <w:rsid w:val="5E4EEE9C"/>
    <w:rsid w:val="5E5A5CEA"/>
    <w:rsid w:val="5E5A7347"/>
    <w:rsid w:val="5E5D3295"/>
    <w:rsid w:val="5E678090"/>
    <w:rsid w:val="5E6FD166"/>
    <w:rsid w:val="5E90E446"/>
    <w:rsid w:val="5E963288"/>
    <w:rsid w:val="5EA43EE3"/>
    <w:rsid w:val="5EBD6FA5"/>
    <w:rsid w:val="5EC6EFC7"/>
    <w:rsid w:val="5ECCB8B9"/>
    <w:rsid w:val="5ED2A8DA"/>
    <w:rsid w:val="5EEA3F00"/>
    <w:rsid w:val="5EFBDD3A"/>
    <w:rsid w:val="5F000DE8"/>
    <w:rsid w:val="5F017924"/>
    <w:rsid w:val="5F03B7AA"/>
    <w:rsid w:val="5F126CC6"/>
    <w:rsid w:val="5F246166"/>
    <w:rsid w:val="5F28EF90"/>
    <w:rsid w:val="5F39417E"/>
    <w:rsid w:val="5F3CAD68"/>
    <w:rsid w:val="5F426F24"/>
    <w:rsid w:val="5F456CC3"/>
    <w:rsid w:val="5F4B342A"/>
    <w:rsid w:val="5F513954"/>
    <w:rsid w:val="5F68DAAC"/>
    <w:rsid w:val="5F6B7918"/>
    <w:rsid w:val="5F760091"/>
    <w:rsid w:val="5F773FCD"/>
    <w:rsid w:val="5F7AE0C2"/>
    <w:rsid w:val="5F7DBCF1"/>
    <w:rsid w:val="5F965CB6"/>
    <w:rsid w:val="5F9FAF1F"/>
    <w:rsid w:val="5FA14386"/>
    <w:rsid w:val="5FB9F7A4"/>
    <w:rsid w:val="5FC0466A"/>
    <w:rsid w:val="5FD2BAF8"/>
    <w:rsid w:val="5FD3CB26"/>
    <w:rsid w:val="5FDF3E37"/>
    <w:rsid w:val="5FEE34B5"/>
    <w:rsid w:val="60131353"/>
    <w:rsid w:val="6016BA7F"/>
    <w:rsid w:val="601944DC"/>
    <w:rsid w:val="601B00D9"/>
    <w:rsid w:val="601E8D7A"/>
    <w:rsid w:val="6023260E"/>
    <w:rsid w:val="60236F7D"/>
    <w:rsid w:val="60265E35"/>
    <w:rsid w:val="602ECD22"/>
    <w:rsid w:val="602F4A87"/>
    <w:rsid w:val="603F9872"/>
    <w:rsid w:val="603FB244"/>
    <w:rsid w:val="6045FA17"/>
    <w:rsid w:val="60491E96"/>
    <w:rsid w:val="605579E7"/>
    <w:rsid w:val="6056DFBA"/>
    <w:rsid w:val="605E04F0"/>
    <w:rsid w:val="606B3679"/>
    <w:rsid w:val="608B6AB5"/>
    <w:rsid w:val="60A7782A"/>
    <w:rsid w:val="60AF8586"/>
    <w:rsid w:val="60BE8E79"/>
    <w:rsid w:val="60CDB265"/>
    <w:rsid w:val="60D264F3"/>
    <w:rsid w:val="60E38BB7"/>
    <w:rsid w:val="60EB398A"/>
    <w:rsid w:val="60F781BD"/>
    <w:rsid w:val="61327D9A"/>
    <w:rsid w:val="6139B578"/>
    <w:rsid w:val="613F3560"/>
    <w:rsid w:val="6146A1A3"/>
    <w:rsid w:val="614BA1DC"/>
    <w:rsid w:val="6155B2CA"/>
    <w:rsid w:val="61569E3C"/>
    <w:rsid w:val="615E4C8D"/>
    <w:rsid w:val="6166601C"/>
    <w:rsid w:val="61763253"/>
    <w:rsid w:val="617EEC66"/>
    <w:rsid w:val="6185CF99"/>
    <w:rsid w:val="61868ACC"/>
    <w:rsid w:val="618BA6EF"/>
    <w:rsid w:val="61AAF87C"/>
    <w:rsid w:val="61ACE3E6"/>
    <w:rsid w:val="61B28AE0"/>
    <w:rsid w:val="61B3C99D"/>
    <w:rsid w:val="61C0DEA1"/>
    <w:rsid w:val="61CA47E5"/>
    <w:rsid w:val="61D28B09"/>
    <w:rsid w:val="61E2E6B4"/>
    <w:rsid w:val="61EF2E53"/>
    <w:rsid w:val="61FA71A2"/>
    <w:rsid w:val="620AB224"/>
    <w:rsid w:val="620B3DB5"/>
    <w:rsid w:val="6210D1F4"/>
    <w:rsid w:val="62135E0D"/>
    <w:rsid w:val="622367C4"/>
    <w:rsid w:val="622B0D3D"/>
    <w:rsid w:val="6239BE30"/>
    <w:rsid w:val="624069D9"/>
    <w:rsid w:val="6247CF8C"/>
    <w:rsid w:val="624D09EB"/>
    <w:rsid w:val="62513D22"/>
    <w:rsid w:val="625641AF"/>
    <w:rsid w:val="62580296"/>
    <w:rsid w:val="6259AD60"/>
    <w:rsid w:val="6261A091"/>
    <w:rsid w:val="6269785B"/>
    <w:rsid w:val="627FCFB9"/>
    <w:rsid w:val="6286BC04"/>
    <w:rsid w:val="628C394A"/>
    <w:rsid w:val="628CC8C8"/>
    <w:rsid w:val="628EE969"/>
    <w:rsid w:val="62A50A60"/>
    <w:rsid w:val="62BB89DF"/>
    <w:rsid w:val="62C3A630"/>
    <w:rsid w:val="62C457D7"/>
    <w:rsid w:val="62CC9A75"/>
    <w:rsid w:val="62CCE826"/>
    <w:rsid w:val="62EFDF4D"/>
    <w:rsid w:val="62F02158"/>
    <w:rsid w:val="62F25228"/>
    <w:rsid w:val="62F5C9AE"/>
    <w:rsid w:val="62F7BF57"/>
    <w:rsid w:val="62FBD93E"/>
    <w:rsid w:val="6304161B"/>
    <w:rsid w:val="63099CB4"/>
    <w:rsid w:val="630AC908"/>
    <w:rsid w:val="630CCB04"/>
    <w:rsid w:val="6314BC0D"/>
    <w:rsid w:val="63170B64"/>
    <w:rsid w:val="631A25C0"/>
    <w:rsid w:val="631AA0B1"/>
    <w:rsid w:val="631F7BA9"/>
    <w:rsid w:val="632D4FAC"/>
    <w:rsid w:val="633FBB63"/>
    <w:rsid w:val="63524801"/>
    <w:rsid w:val="6360C411"/>
    <w:rsid w:val="63654D47"/>
    <w:rsid w:val="637364D7"/>
    <w:rsid w:val="63882EF9"/>
    <w:rsid w:val="63935A4D"/>
    <w:rsid w:val="6397DEC4"/>
    <w:rsid w:val="63ACF347"/>
    <w:rsid w:val="63B41E08"/>
    <w:rsid w:val="63B60C1C"/>
    <w:rsid w:val="63B7BAFC"/>
    <w:rsid w:val="63B8465A"/>
    <w:rsid w:val="63F1C46C"/>
    <w:rsid w:val="6404523C"/>
    <w:rsid w:val="6412DB18"/>
    <w:rsid w:val="642A12D4"/>
    <w:rsid w:val="643B4902"/>
    <w:rsid w:val="64525704"/>
    <w:rsid w:val="645ECBD8"/>
    <w:rsid w:val="645F3FF9"/>
    <w:rsid w:val="6464DC3D"/>
    <w:rsid w:val="6467A6CB"/>
    <w:rsid w:val="6472C435"/>
    <w:rsid w:val="64912806"/>
    <w:rsid w:val="6494C02C"/>
    <w:rsid w:val="64A2E24B"/>
    <w:rsid w:val="64ACB51B"/>
    <w:rsid w:val="64B2E6DE"/>
    <w:rsid w:val="64B3B5C4"/>
    <w:rsid w:val="64B9BA91"/>
    <w:rsid w:val="64BB2913"/>
    <w:rsid w:val="64BC1316"/>
    <w:rsid w:val="64DC3988"/>
    <w:rsid w:val="64E48447"/>
    <w:rsid w:val="64EBB172"/>
    <w:rsid w:val="64EE1862"/>
    <w:rsid w:val="64F6E0A0"/>
    <w:rsid w:val="64F7872E"/>
    <w:rsid w:val="64FE6387"/>
    <w:rsid w:val="6503FBF9"/>
    <w:rsid w:val="650895AD"/>
    <w:rsid w:val="6508AA4B"/>
    <w:rsid w:val="65189B1B"/>
    <w:rsid w:val="652734DA"/>
    <w:rsid w:val="653E0357"/>
    <w:rsid w:val="6551AEEC"/>
    <w:rsid w:val="655A0795"/>
    <w:rsid w:val="655DD6B8"/>
    <w:rsid w:val="655E8616"/>
    <w:rsid w:val="6560F9E1"/>
    <w:rsid w:val="6574E962"/>
    <w:rsid w:val="657AA019"/>
    <w:rsid w:val="6580CB29"/>
    <w:rsid w:val="6595A932"/>
    <w:rsid w:val="65A3B1FE"/>
    <w:rsid w:val="65A4887B"/>
    <w:rsid w:val="65B9595C"/>
    <w:rsid w:val="65BC127A"/>
    <w:rsid w:val="65C6219E"/>
    <w:rsid w:val="65DCD0A4"/>
    <w:rsid w:val="65E6756C"/>
    <w:rsid w:val="65F2727F"/>
    <w:rsid w:val="65F3C7A4"/>
    <w:rsid w:val="65F5CBEF"/>
    <w:rsid w:val="65FA97B0"/>
    <w:rsid w:val="660122A2"/>
    <w:rsid w:val="661A9E3C"/>
    <w:rsid w:val="662468D1"/>
    <w:rsid w:val="662DED3C"/>
    <w:rsid w:val="66440A50"/>
    <w:rsid w:val="665B5294"/>
    <w:rsid w:val="667C0A2C"/>
    <w:rsid w:val="66810DE9"/>
    <w:rsid w:val="668D9285"/>
    <w:rsid w:val="669EA07E"/>
    <w:rsid w:val="66BDD3B2"/>
    <w:rsid w:val="66C9D6CE"/>
    <w:rsid w:val="66E108E5"/>
    <w:rsid w:val="66F9FCED"/>
    <w:rsid w:val="67028077"/>
    <w:rsid w:val="671403A7"/>
    <w:rsid w:val="671D2E15"/>
    <w:rsid w:val="672520F1"/>
    <w:rsid w:val="67385F3D"/>
    <w:rsid w:val="673B2C8E"/>
    <w:rsid w:val="674058DC"/>
    <w:rsid w:val="676B3030"/>
    <w:rsid w:val="676E06CD"/>
    <w:rsid w:val="677B6EBD"/>
    <w:rsid w:val="6780E555"/>
    <w:rsid w:val="6783F917"/>
    <w:rsid w:val="678E57E1"/>
    <w:rsid w:val="67936530"/>
    <w:rsid w:val="67949235"/>
    <w:rsid w:val="67986791"/>
    <w:rsid w:val="67AA1D53"/>
    <w:rsid w:val="67D1E6E7"/>
    <w:rsid w:val="67D35F92"/>
    <w:rsid w:val="67D49FDD"/>
    <w:rsid w:val="67D85A07"/>
    <w:rsid w:val="67F165A0"/>
    <w:rsid w:val="67F59F87"/>
    <w:rsid w:val="680A0B86"/>
    <w:rsid w:val="6814CC9F"/>
    <w:rsid w:val="6819BECF"/>
    <w:rsid w:val="681CDE4A"/>
    <w:rsid w:val="6826CCAE"/>
    <w:rsid w:val="6836A4F8"/>
    <w:rsid w:val="6839AE55"/>
    <w:rsid w:val="6839FCBF"/>
    <w:rsid w:val="683C738B"/>
    <w:rsid w:val="683F6A51"/>
    <w:rsid w:val="68681EC0"/>
    <w:rsid w:val="686B083D"/>
    <w:rsid w:val="6871E03E"/>
    <w:rsid w:val="687DF7F9"/>
    <w:rsid w:val="6881507A"/>
    <w:rsid w:val="68844F1B"/>
    <w:rsid w:val="688F6229"/>
    <w:rsid w:val="6895A03D"/>
    <w:rsid w:val="68B08798"/>
    <w:rsid w:val="68B47367"/>
    <w:rsid w:val="68CC3BFD"/>
    <w:rsid w:val="68D4029D"/>
    <w:rsid w:val="68DEE840"/>
    <w:rsid w:val="68E77ED0"/>
    <w:rsid w:val="68F3C11B"/>
    <w:rsid w:val="68F4D70F"/>
    <w:rsid w:val="68FD1AE8"/>
    <w:rsid w:val="69008DDD"/>
    <w:rsid w:val="69014BA0"/>
    <w:rsid w:val="69096428"/>
    <w:rsid w:val="6914A9F4"/>
    <w:rsid w:val="691E0866"/>
    <w:rsid w:val="69215EEE"/>
    <w:rsid w:val="692C9C13"/>
    <w:rsid w:val="6930AC73"/>
    <w:rsid w:val="693ED99B"/>
    <w:rsid w:val="6948BDE7"/>
    <w:rsid w:val="6949A1F6"/>
    <w:rsid w:val="694B79EC"/>
    <w:rsid w:val="695596F1"/>
    <w:rsid w:val="695AB039"/>
    <w:rsid w:val="695DA914"/>
    <w:rsid w:val="695DAB46"/>
    <w:rsid w:val="69731BFB"/>
    <w:rsid w:val="6999F4CC"/>
    <w:rsid w:val="69D5AF68"/>
    <w:rsid w:val="69E52DFD"/>
    <w:rsid w:val="69EAC049"/>
    <w:rsid w:val="69ED8A73"/>
    <w:rsid w:val="69F0F2DF"/>
    <w:rsid w:val="6A0571D2"/>
    <w:rsid w:val="6A132268"/>
    <w:rsid w:val="6A14FF96"/>
    <w:rsid w:val="6A23925D"/>
    <w:rsid w:val="6A46A558"/>
    <w:rsid w:val="6A47AD7A"/>
    <w:rsid w:val="6A4A5BBA"/>
    <w:rsid w:val="6A507105"/>
    <w:rsid w:val="6A6323E3"/>
    <w:rsid w:val="6A68AF87"/>
    <w:rsid w:val="6A785D9A"/>
    <w:rsid w:val="6A7AF403"/>
    <w:rsid w:val="6A8EF740"/>
    <w:rsid w:val="6A964DB6"/>
    <w:rsid w:val="6A9B93C4"/>
    <w:rsid w:val="6A9DE32A"/>
    <w:rsid w:val="6AA74B45"/>
    <w:rsid w:val="6AB3B9B6"/>
    <w:rsid w:val="6AB5AE8E"/>
    <w:rsid w:val="6AB64868"/>
    <w:rsid w:val="6ACE2BA9"/>
    <w:rsid w:val="6ACEA347"/>
    <w:rsid w:val="6AD0F2B6"/>
    <w:rsid w:val="6AD1FCFD"/>
    <w:rsid w:val="6AD49068"/>
    <w:rsid w:val="6AD52656"/>
    <w:rsid w:val="6AD9DDB8"/>
    <w:rsid w:val="6ADC4B29"/>
    <w:rsid w:val="6ADFD137"/>
    <w:rsid w:val="6AE49143"/>
    <w:rsid w:val="6AE87398"/>
    <w:rsid w:val="6AFA24A9"/>
    <w:rsid w:val="6B155431"/>
    <w:rsid w:val="6B1E423B"/>
    <w:rsid w:val="6B31C95A"/>
    <w:rsid w:val="6B3451CC"/>
    <w:rsid w:val="6B3D39A8"/>
    <w:rsid w:val="6B3D9FEF"/>
    <w:rsid w:val="6B523F22"/>
    <w:rsid w:val="6B6E0EC0"/>
    <w:rsid w:val="6B6EE57B"/>
    <w:rsid w:val="6B9F5AB7"/>
    <w:rsid w:val="6BAB49AE"/>
    <w:rsid w:val="6BB15965"/>
    <w:rsid w:val="6BB62CCD"/>
    <w:rsid w:val="6BC24B02"/>
    <w:rsid w:val="6BCA0DC7"/>
    <w:rsid w:val="6BD83031"/>
    <w:rsid w:val="6BE46330"/>
    <w:rsid w:val="6C048922"/>
    <w:rsid w:val="6C07A05D"/>
    <w:rsid w:val="6C0ACF30"/>
    <w:rsid w:val="6C0C3BC1"/>
    <w:rsid w:val="6C247878"/>
    <w:rsid w:val="6C2F7BD0"/>
    <w:rsid w:val="6C4427B6"/>
    <w:rsid w:val="6C5370B7"/>
    <w:rsid w:val="6C56AB0F"/>
    <w:rsid w:val="6C59B3DE"/>
    <w:rsid w:val="6C7CB461"/>
    <w:rsid w:val="6C800A9D"/>
    <w:rsid w:val="6C8C64E4"/>
    <w:rsid w:val="6C968B16"/>
    <w:rsid w:val="6C9B27DD"/>
    <w:rsid w:val="6CA5F88C"/>
    <w:rsid w:val="6CCBD39C"/>
    <w:rsid w:val="6CCE5432"/>
    <w:rsid w:val="6CD3822F"/>
    <w:rsid w:val="6CE2AB1B"/>
    <w:rsid w:val="6CE4E890"/>
    <w:rsid w:val="6CFAF0BF"/>
    <w:rsid w:val="6D027253"/>
    <w:rsid w:val="6D13602D"/>
    <w:rsid w:val="6D1DADE9"/>
    <w:rsid w:val="6D1F96FE"/>
    <w:rsid w:val="6D2439C7"/>
    <w:rsid w:val="6D27089A"/>
    <w:rsid w:val="6D6636D9"/>
    <w:rsid w:val="6D67A638"/>
    <w:rsid w:val="6D68DC73"/>
    <w:rsid w:val="6D8C09D5"/>
    <w:rsid w:val="6DB97268"/>
    <w:rsid w:val="6DBA6918"/>
    <w:rsid w:val="6DD4BCC3"/>
    <w:rsid w:val="6DE3D11B"/>
    <w:rsid w:val="6DE71790"/>
    <w:rsid w:val="6DEAC831"/>
    <w:rsid w:val="6DEBDCFB"/>
    <w:rsid w:val="6DEDD7FE"/>
    <w:rsid w:val="6DFB109D"/>
    <w:rsid w:val="6DFE23D2"/>
    <w:rsid w:val="6E1BDD26"/>
    <w:rsid w:val="6E3CF0BA"/>
    <w:rsid w:val="6E4E0E7E"/>
    <w:rsid w:val="6E57AF98"/>
    <w:rsid w:val="6E6A0B62"/>
    <w:rsid w:val="6E70E5D0"/>
    <w:rsid w:val="6E7C1DF0"/>
    <w:rsid w:val="6E80B795"/>
    <w:rsid w:val="6E81AA78"/>
    <w:rsid w:val="6E91E867"/>
    <w:rsid w:val="6E9589D5"/>
    <w:rsid w:val="6EA6863D"/>
    <w:rsid w:val="6EAF13F1"/>
    <w:rsid w:val="6EB9CC99"/>
    <w:rsid w:val="6EBDF57F"/>
    <w:rsid w:val="6EC6C1AC"/>
    <w:rsid w:val="6ECFB67B"/>
    <w:rsid w:val="6ED3B515"/>
    <w:rsid w:val="6ED7C7AC"/>
    <w:rsid w:val="6ED9D01D"/>
    <w:rsid w:val="6EE4593B"/>
    <w:rsid w:val="6EE60F9B"/>
    <w:rsid w:val="6F0561EC"/>
    <w:rsid w:val="6F1297F0"/>
    <w:rsid w:val="6F17AFF8"/>
    <w:rsid w:val="6F1C4B33"/>
    <w:rsid w:val="6F2596CF"/>
    <w:rsid w:val="6F2D0BA8"/>
    <w:rsid w:val="6F307259"/>
    <w:rsid w:val="6F31FF24"/>
    <w:rsid w:val="6F3F7CD5"/>
    <w:rsid w:val="6F464769"/>
    <w:rsid w:val="6F5068E5"/>
    <w:rsid w:val="6F5779C6"/>
    <w:rsid w:val="6F5ECCDE"/>
    <w:rsid w:val="6F6C37D3"/>
    <w:rsid w:val="6F78D959"/>
    <w:rsid w:val="6F78DF4F"/>
    <w:rsid w:val="6F7CFB9B"/>
    <w:rsid w:val="6F91F882"/>
    <w:rsid w:val="6FA58A30"/>
    <w:rsid w:val="6FC3115E"/>
    <w:rsid w:val="6FC370F1"/>
    <w:rsid w:val="6FC5E9AF"/>
    <w:rsid w:val="6FE7C812"/>
    <w:rsid w:val="7000C126"/>
    <w:rsid w:val="700A7E48"/>
    <w:rsid w:val="7025A5E7"/>
    <w:rsid w:val="70319958"/>
    <w:rsid w:val="7038C38C"/>
    <w:rsid w:val="7041375E"/>
    <w:rsid w:val="7042806A"/>
    <w:rsid w:val="70432D2B"/>
    <w:rsid w:val="7062B9B0"/>
    <w:rsid w:val="7067E8A6"/>
    <w:rsid w:val="706B86DC"/>
    <w:rsid w:val="706B9821"/>
    <w:rsid w:val="7076F5BE"/>
    <w:rsid w:val="70A50916"/>
    <w:rsid w:val="70AD50B3"/>
    <w:rsid w:val="70B0F31E"/>
    <w:rsid w:val="70BF5605"/>
    <w:rsid w:val="70C88864"/>
    <w:rsid w:val="70CE0C7C"/>
    <w:rsid w:val="70CE9351"/>
    <w:rsid w:val="70DDDBB3"/>
    <w:rsid w:val="70F13072"/>
    <w:rsid w:val="70F3DA27"/>
    <w:rsid w:val="70F4EDD6"/>
    <w:rsid w:val="70FDE147"/>
    <w:rsid w:val="7105C659"/>
    <w:rsid w:val="710C5D85"/>
    <w:rsid w:val="71117C9A"/>
    <w:rsid w:val="71135D75"/>
    <w:rsid w:val="71136138"/>
    <w:rsid w:val="71220D31"/>
    <w:rsid w:val="712B0E85"/>
    <w:rsid w:val="712F297F"/>
    <w:rsid w:val="713158E3"/>
    <w:rsid w:val="7135D878"/>
    <w:rsid w:val="713B007C"/>
    <w:rsid w:val="7145A8D7"/>
    <w:rsid w:val="714B1F21"/>
    <w:rsid w:val="715D572F"/>
    <w:rsid w:val="7163EFC1"/>
    <w:rsid w:val="71642895"/>
    <w:rsid w:val="71A6EEC2"/>
    <w:rsid w:val="71B2EEA9"/>
    <w:rsid w:val="71B54810"/>
    <w:rsid w:val="71B93555"/>
    <w:rsid w:val="71BAD30C"/>
    <w:rsid w:val="71C64AD7"/>
    <w:rsid w:val="71D78EB7"/>
    <w:rsid w:val="71DDD490"/>
    <w:rsid w:val="71EA923E"/>
    <w:rsid w:val="71EE6032"/>
    <w:rsid w:val="71F95AE1"/>
    <w:rsid w:val="71FF8635"/>
    <w:rsid w:val="720429DE"/>
    <w:rsid w:val="7216A7FB"/>
    <w:rsid w:val="723147EA"/>
    <w:rsid w:val="723B069A"/>
    <w:rsid w:val="723C8338"/>
    <w:rsid w:val="723CB8C0"/>
    <w:rsid w:val="7244BF27"/>
    <w:rsid w:val="72516D8F"/>
    <w:rsid w:val="72524A72"/>
    <w:rsid w:val="725BF8C1"/>
    <w:rsid w:val="725D5A64"/>
    <w:rsid w:val="72648AC1"/>
    <w:rsid w:val="7272BD74"/>
    <w:rsid w:val="7282689F"/>
    <w:rsid w:val="728AB1B2"/>
    <w:rsid w:val="728EA896"/>
    <w:rsid w:val="72974B99"/>
    <w:rsid w:val="72984807"/>
    <w:rsid w:val="72AF1D05"/>
    <w:rsid w:val="72B7C3BC"/>
    <w:rsid w:val="72B94755"/>
    <w:rsid w:val="72BE3954"/>
    <w:rsid w:val="72CB5C42"/>
    <w:rsid w:val="72D58BE1"/>
    <w:rsid w:val="72DEB559"/>
    <w:rsid w:val="72DF84A4"/>
    <w:rsid w:val="72F51C87"/>
    <w:rsid w:val="73201492"/>
    <w:rsid w:val="7324F134"/>
    <w:rsid w:val="73283176"/>
    <w:rsid w:val="732F8179"/>
    <w:rsid w:val="7349B704"/>
    <w:rsid w:val="7358B23A"/>
    <w:rsid w:val="7378DE9B"/>
    <w:rsid w:val="737BD418"/>
    <w:rsid w:val="7380F174"/>
    <w:rsid w:val="738249E7"/>
    <w:rsid w:val="73847F34"/>
    <w:rsid w:val="738CC74C"/>
    <w:rsid w:val="73952B42"/>
    <w:rsid w:val="73A2E4DC"/>
    <w:rsid w:val="73A82800"/>
    <w:rsid w:val="73B3D4AE"/>
    <w:rsid w:val="73CDE926"/>
    <w:rsid w:val="73CE82D6"/>
    <w:rsid w:val="73D105BB"/>
    <w:rsid w:val="73DC022C"/>
    <w:rsid w:val="73DE5A5A"/>
    <w:rsid w:val="73E81565"/>
    <w:rsid w:val="73E8A58C"/>
    <w:rsid w:val="73F6A822"/>
    <w:rsid w:val="73FF97FC"/>
    <w:rsid w:val="7400165A"/>
    <w:rsid w:val="7405B487"/>
    <w:rsid w:val="740B1ED3"/>
    <w:rsid w:val="741AA877"/>
    <w:rsid w:val="742BB616"/>
    <w:rsid w:val="743395E0"/>
    <w:rsid w:val="7440D34E"/>
    <w:rsid w:val="7444D429"/>
    <w:rsid w:val="7450B916"/>
    <w:rsid w:val="74585A44"/>
    <w:rsid w:val="746395E8"/>
    <w:rsid w:val="746727E5"/>
    <w:rsid w:val="7482E9E1"/>
    <w:rsid w:val="74960063"/>
    <w:rsid w:val="749E1E3F"/>
    <w:rsid w:val="74AD85BC"/>
    <w:rsid w:val="74BE5F7D"/>
    <w:rsid w:val="74D5508F"/>
    <w:rsid w:val="74D6F904"/>
    <w:rsid w:val="74E6FD32"/>
    <w:rsid w:val="74F0D617"/>
    <w:rsid w:val="74FEAF75"/>
    <w:rsid w:val="751A4D6B"/>
    <w:rsid w:val="751DF3FC"/>
    <w:rsid w:val="75377850"/>
    <w:rsid w:val="7539B9D2"/>
    <w:rsid w:val="753FE5DA"/>
    <w:rsid w:val="7549A615"/>
    <w:rsid w:val="7560C31A"/>
    <w:rsid w:val="756D24E4"/>
    <w:rsid w:val="756F7D25"/>
    <w:rsid w:val="7579C1B2"/>
    <w:rsid w:val="757D95FA"/>
    <w:rsid w:val="759D05E4"/>
    <w:rsid w:val="75A3A1BD"/>
    <w:rsid w:val="75A4477C"/>
    <w:rsid w:val="75B296D0"/>
    <w:rsid w:val="75B649EB"/>
    <w:rsid w:val="75C5016F"/>
    <w:rsid w:val="75C85E27"/>
    <w:rsid w:val="75D648D0"/>
    <w:rsid w:val="75E79F00"/>
    <w:rsid w:val="75E8D831"/>
    <w:rsid w:val="75F96357"/>
    <w:rsid w:val="75FB1BCC"/>
    <w:rsid w:val="760FED50"/>
    <w:rsid w:val="76189198"/>
    <w:rsid w:val="761E798C"/>
    <w:rsid w:val="7626832A"/>
    <w:rsid w:val="7627814D"/>
    <w:rsid w:val="763A1894"/>
    <w:rsid w:val="763FC126"/>
    <w:rsid w:val="76419AFF"/>
    <w:rsid w:val="764C6A0F"/>
    <w:rsid w:val="764DB36D"/>
    <w:rsid w:val="764FE919"/>
    <w:rsid w:val="7657BC14"/>
    <w:rsid w:val="76600DCC"/>
    <w:rsid w:val="7660B351"/>
    <w:rsid w:val="7669820C"/>
    <w:rsid w:val="7672EEDC"/>
    <w:rsid w:val="767A7727"/>
    <w:rsid w:val="767E6D07"/>
    <w:rsid w:val="767E9416"/>
    <w:rsid w:val="768269BC"/>
    <w:rsid w:val="76993CFB"/>
    <w:rsid w:val="76A626EF"/>
    <w:rsid w:val="76A6A930"/>
    <w:rsid w:val="76C31A82"/>
    <w:rsid w:val="76CE1AC3"/>
    <w:rsid w:val="76E0F71C"/>
    <w:rsid w:val="76F11D43"/>
    <w:rsid w:val="7704AB96"/>
    <w:rsid w:val="77183088"/>
    <w:rsid w:val="7719665B"/>
    <w:rsid w:val="772E2160"/>
    <w:rsid w:val="773A51CE"/>
    <w:rsid w:val="774775F4"/>
    <w:rsid w:val="774BD7DC"/>
    <w:rsid w:val="7754927F"/>
    <w:rsid w:val="775C391F"/>
    <w:rsid w:val="7763E2AC"/>
    <w:rsid w:val="77682268"/>
    <w:rsid w:val="776A9B5A"/>
    <w:rsid w:val="777A8D52"/>
    <w:rsid w:val="777B9F09"/>
    <w:rsid w:val="777D3B4A"/>
    <w:rsid w:val="7784A892"/>
    <w:rsid w:val="7787C443"/>
    <w:rsid w:val="77A6F557"/>
    <w:rsid w:val="77A8A0C4"/>
    <w:rsid w:val="77ABF3D3"/>
    <w:rsid w:val="77AE21BA"/>
    <w:rsid w:val="77B63137"/>
    <w:rsid w:val="77B989AE"/>
    <w:rsid w:val="77BCB076"/>
    <w:rsid w:val="77D43424"/>
    <w:rsid w:val="77D74562"/>
    <w:rsid w:val="77F5A5B1"/>
    <w:rsid w:val="77F5EA53"/>
    <w:rsid w:val="77FFA803"/>
    <w:rsid w:val="78230E2B"/>
    <w:rsid w:val="782A8FA0"/>
    <w:rsid w:val="782FB676"/>
    <w:rsid w:val="78321EBF"/>
    <w:rsid w:val="78399167"/>
    <w:rsid w:val="7849D3A9"/>
    <w:rsid w:val="784DCBE3"/>
    <w:rsid w:val="7850036B"/>
    <w:rsid w:val="7857F057"/>
    <w:rsid w:val="78605623"/>
    <w:rsid w:val="78667C90"/>
    <w:rsid w:val="786A5B84"/>
    <w:rsid w:val="786C9EAC"/>
    <w:rsid w:val="7876E184"/>
    <w:rsid w:val="78785FEE"/>
    <w:rsid w:val="78907DFE"/>
    <w:rsid w:val="7892459F"/>
    <w:rsid w:val="789B4AE8"/>
    <w:rsid w:val="78A18D5C"/>
    <w:rsid w:val="78A2EFF5"/>
    <w:rsid w:val="78A4FF8F"/>
    <w:rsid w:val="78A55CF9"/>
    <w:rsid w:val="78A7F0E5"/>
    <w:rsid w:val="78B536BC"/>
    <w:rsid w:val="78D2D491"/>
    <w:rsid w:val="78DE647A"/>
    <w:rsid w:val="79162893"/>
    <w:rsid w:val="792078F3"/>
    <w:rsid w:val="7921561B"/>
    <w:rsid w:val="7926A7B2"/>
    <w:rsid w:val="792FF397"/>
    <w:rsid w:val="79447125"/>
    <w:rsid w:val="79449D4C"/>
    <w:rsid w:val="795535FA"/>
    <w:rsid w:val="7962978C"/>
    <w:rsid w:val="796C16A0"/>
    <w:rsid w:val="79737B35"/>
    <w:rsid w:val="797AB5E0"/>
    <w:rsid w:val="79836CD7"/>
    <w:rsid w:val="798C6B7F"/>
    <w:rsid w:val="798E9919"/>
    <w:rsid w:val="7994840F"/>
    <w:rsid w:val="7999BE14"/>
    <w:rsid w:val="799BD1C5"/>
    <w:rsid w:val="79A03B72"/>
    <w:rsid w:val="79BE8761"/>
    <w:rsid w:val="79BEDE8C"/>
    <w:rsid w:val="79C9783F"/>
    <w:rsid w:val="79CA1CB4"/>
    <w:rsid w:val="79DA39EC"/>
    <w:rsid w:val="79DC274E"/>
    <w:rsid w:val="79E71B3C"/>
    <w:rsid w:val="79E7FA1A"/>
    <w:rsid w:val="79E819A4"/>
    <w:rsid w:val="79EB2B46"/>
    <w:rsid w:val="79F2C7C6"/>
    <w:rsid w:val="79F8EA6F"/>
    <w:rsid w:val="7A09EAA0"/>
    <w:rsid w:val="7A242AC1"/>
    <w:rsid w:val="7A2451A4"/>
    <w:rsid w:val="7A25C55F"/>
    <w:rsid w:val="7A30AC1C"/>
    <w:rsid w:val="7A45E708"/>
    <w:rsid w:val="7A4CD5C8"/>
    <w:rsid w:val="7A51071D"/>
    <w:rsid w:val="7A57C2AB"/>
    <w:rsid w:val="7A71DA49"/>
    <w:rsid w:val="7A727354"/>
    <w:rsid w:val="7A74BBF1"/>
    <w:rsid w:val="7A7C7158"/>
    <w:rsid w:val="7A803D86"/>
    <w:rsid w:val="7A912367"/>
    <w:rsid w:val="7A9C146A"/>
    <w:rsid w:val="7A9E2335"/>
    <w:rsid w:val="7AACF65B"/>
    <w:rsid w:val="7ABF17F2"/>
    <w:rsid w:val="7AD3A108"/>
    <w:rsid w:val="7AE69EF0"/>
    <w:rsid w:val="7AFAE874"/>
    <w:rsid w:val="7B0DD2AC"/>
    <w:rsid w:val="7B127EB6"/>
    <w:rsid w:val="7B232B20"/>
    <w:rsid w:val="7B2B9EF1"/>
    <w:rsid w:val="7B4622B4"/>
    <w:rsid w:val="7B5A57C2"/>
    <w:rsid w:val="7B69BF81"/>
    <w:rsid w:val="7B6AC638"/>
    <w:rsid w:val="7B6FD5C7"/>
    <w:rsid w:val="7B77DFA5"/>
    <w:rsid w:val="7B7A2665"/>
    <w:rsid w:val="7B7A94B8"/>
    <w:rsid w:val="7B9ED24A"/>
    <w:rsid w:val="7BB85B20"/>
    <w:rsid w:val="7BBC7D1D"/>
    <w:rsid w:val="7BDBB2AB"/>
    <w:rsid w:val="7BE19660"/>
    <w:rsid w:val="7BE41A2F"/>
    <w:rsid w:val="7BFB7B5F"/>
    <w:rsid w:val="7C1B185C"/>
    <w:rsid w:val="7C20831D"/>
    <w:rsid w:val="7C3D3D3D"/>
    <w:rsid w:val="7C45A154"/>
    <w:rsid w:val="7C515E8F"/>
    <w:rsid w:val="7C5FD22B"/>
    <w:rsid w:val="7C63D2B1"/>
    <w:rsid w:val="7C8906EA"/>
    <w:rsid w:val="7C9C79C6"/>
    <w:rsid w:val="7CA27001"/>
    <w:rsid w:val="7CACC034"/>
    <w:rsid w:val="7CB20D6C"/>
    <w:rsid w:val="7CBBE309"/>
    <w:rsid w:val="7CBCF4F1"/>
    <w:rsid w:val="7CC20BD8"/>
    <w:rsid w:val="7CC66E2D"/>
    <w:rsid w:val="7CD4D9FA"/>
    <w:rsid w:val="7CDA4D35"/>
    <w:rsid w:val="7CDAB7E5"/>
    <w:rsid w:val="7CDBEFC1"/>
    <w:rsid w:val="7CE057CF"/>
    <w:rsid w:val="7CE0DDBE"/>
    <w:rsid w:val="7CF191F8"/>
    <w:rsid w:val="7CF7431C"/>
    <w:rsid w:val="7CFBE7FC"/>
    <w:rsid w:val="7D033CB8"/>
    <w:rsid w:val="7D04885F"/>
    <w:rsid w:val="7D069884"/>
    <w:rsid w:val="7D0B58A0"/>
    <w:rsid w:val="7D124815"/>
    <w:rsid w:val="7D166519"/>
    <w:rsid w:val="7D396542"/>
    <w:rsid w:val="7D39BA47"/>
    <w:rsid w:val="7D3C0D88"/>
    <w:rsid w:val="7D4FD25D"/>
    <w:rsid w:val="7D56011C"/>
    <w:rsid w:val="7D66BAA8"/>
    <w:rsid w:val="7D66BD22"/>
    <w:rsid w:val="7D6E4CF1"/>
    <w:rsid w:val="7D74FE7F"/>
    <w:rsid w:val="7D7FE7D8"/>
    <w:rsid w:val="7D80A1AC"/>
    <w:rsid w:val="7D829B27"/>
    <w:rsid w:val="7D83685D"/>
    <w:rsid w:val="7D8A4CA2"/>
    <w:rsid w:val="7D91A2EB"/>
    <w:rsid w:val="7D96143B"/>
    <w:rsid w:val="7D9B739B"/>
    <w:rsid w:val="7DA1A3EA"/>
    <w:rsid w:val="7DAB79AE"/>
    <w:rsid w:val="7DAC913C"/>
    <w:rsid w:val="7DB7F34E"/>
    <w:rsid w:val="7DBCA7D9"/>
    <w:rsid w:val="7DBE2810"/>
    <w:rsid w:val="7DDD33BC"/>
    <w:rsid w:val="7DE6C3CF"/>
    <w:rsid w:val="7DE92425"/>
    <w:rsid w:val="7DF7841A"/>
    <w:rsid w:val="7E017B56"/>
    <w:rsid w:val="7E0428F8"/>
    <w:rsid w:val="7E1CED50"/>
    <w:rsid w:val="7E204FA9"/>
    <w:rsid w:val="7E254F13"/>
    <w:rsid w:val="7E28D5F8"/>
    <w:rsid w:val="7E2EE2E7"/>
    <w:rsid w:val="7E576B71"/>
    <w:rsid w:val="7E5A57F9"/>
    <w:rsid w:val="7E5A8F1D"/>
    <w:rsid w:val="7E784D1E"/>
    <w:rsid w:val="7E8A1517"/>
    <w:rsid w:val="7E8D75EA"/>
    <w:rsid w:val="7EA2AA7A"/>
    <w:rsid w:val="7EA714D8"/>
    <w:rsid w:val="7EABA059"/>
    <w:rsid w:val="7EB1E327"/>
    <w:rsid w:val="7EC019E6"/>
    <w:rsid w:val="7EC25A70"/>
    <w:rsid w:val="7EC5E489"/>
    <w:rsid w:val="7ECC2B93"/>
    <w:rsid w:val="7ED3929D"/>
    <w:rsid w:val="7EE867D8"/>
    <w:rsid w:val="7EF5CEF6"/>
    <w:rsid w:val="7EF84026"/>
    <w:rsid w:val="7F03B868"/>
    <w:rsid w:val="7F050AF3"/>
    <w:rsid w:val="7F1BA4A7"/>
    <w:rsid w:val="7F2355AC"/>
    <w:rsid w:val="7F2651A1"/>
    <w:rsid w:val="7F300929"/>
    <w:rsid w:val="7F4A9EC4"/>
    <w:rsid w:val="7F4B1B7E"/>
    <w:rsid w:val="7F4E5502"/>
    <w:rsid w:val="7F805E5A"/>
    <w:rsid w:val="7F81D198"/>
    <w:rsid w:val="7F85D184"/>
    <w:rsid w:val="7F9018FE"/>
    <w:rsid w:val="7F91CAC0"/>
    <w:rsid w:val="7F955C9A"/>
    <w:rsid w:val="7F98E52B"/>
    <w:rsid w:val="7F9FF959"/>
    <w:rsid w:val="7FA1CC71"/>
    <w:rsid w:val="7FACA3BE"/>
    <w:rsid w:val="7FB78C69"/>
    <w:rsid w:val="7FC2E0CA"/>
    <w:rsid w:val="7FC4A659"/>
    <w:rsid w:val="7F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93F710"/>
  <w15:docId w15:val="{7BDF45D1-DEB0-4D07-88DA-AE49489D9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84DCBE3"/>
    <w:pPr>
      <w:widowControl w:val="0"/>
      <w:spacing w:line="240" w:lineRule="atLeast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uiPriority w:val="1"/>
    <w:qFormat/>
    <w:rsid w:val="784DCBE3"/>
    <w:pPr>
      <w:keepNext/>
      <w:numPr>
        <w:numId w:val="1"/>
      </w:numPr>
      <w:spacing w:before="120" w:after="6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1"/>
    <w:qFormat/>
    <w:rsid w:val="784DCBE3"/>
    <w:pPr>
      <w:outlineLvl w:val="1"/>
    </w:pPr>
  </w:style>
  <w:style w:type="paragraph" w:styleId="Ttulo3">
    <w:name w:val="heading 3"/>
    <w:basedOn w:val="Ttulo1"/>
    <w:next w:val="Normal"/>
    <w:uiPriority w:val="1"/>
    <w:qFormat/>
    <w:rsid w:val="784DCBE3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1"/>
    <w:qFormat/>
    <w:rsid w:val="784DCBE3"/>
    <w:p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1"/>
    <w:qFormat/>
    <w:rsid w:val="784DCBE3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784DCBE3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1"/>
    <w:qFormat/>
    <w:rsid w:val="784DCBE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rsid w:val="784DCBE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1"/>
    <w:qFormat/>
    <w:rsid w:val="784DCBE3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uiPriority w:val="1"/>
    <w:rsid w:val="784DCBE3"/>
    <w:pPr>
      <w:spacing w:before="80"/>
      <w:ind w:left="720"/>
      <w:jc w:val="both"/>
    </w:pPr>
    <w:rPr>
      <w:color w:val="000000" w:themeColor="text1"/>
      <w:lang w:val="en-AU"/>
    </w:rPr>
  </w:style>
  <w:style w:type="paragraph" w:styleId="Ttulo">
    <w:name w:val="Title"/>
    <w:basedOn w:val="Normal"/>
    <w:next w:val="Normal"/>
    <w:link w:val="TtuloChar"/>
    <w:uiPriority w:val="1"/>
    <w:qFormat/>
    <w:rsid w:val="784DCBE3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uiPriority w:val="1"/>
    <w:qFormat/>
    <w:rsid w:val="784DCBE3"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1"/>
    <w:semiHidden/>
    <w:rsid w:val="784DCBE3"/>
    <w:pPr>
      <w:ind w:left="900" w:hanging="900"/>
    </w:pPr>
  </w:style>
  <w:style w:type="paragraph" w:styleId="Sumrio1">
    <w:name w:val="toc 1"/>
    <w:basedOn w:val="Normal"/>
    <w:next w:val="Normal"/>
    <w:uiPriority w:val="39"/>
    <w:rsid w:val="784DCBE3"/>
    <w:pPr>
      <w:tabs>
        <w:tab w:val="left" w:pos="432"/>
        <w:tab w:val="right" w:pos="9360"/>
      </w:tabs>
      <w:spacing w:before="120" w:after="60"/>
      <w:ind w:right="720"/>
    </w:pPr>
  </w:style>
  <w:style w:type="paragraph" w:styleId="Sumrio2">
    <w:name w:val="toc 2"/>
    <w:basedOn w:val="Normal"/>
    <w:next w:val="Normal"/>
    <w:uiPriority w:val="39"/>
    <w:rsid w:val="784DCBE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784DCBE3"/>
    <w:pPr>
      <w:tabs>
        <w:tab w:val="left" w:pos="1440"/>
        <w:tab w:val="left" w:pos="1600"/>
        <w:tab w:val="right" w:pos="9360"/>
      </w:tabs>
      <w:ind w:left="990"/>
    </w:pPr>
  </w:style>
  <w:style w:type="paragraph" w:styleId="Cabealho">
    <w:name w:val="header"/>
    <w:basedOn w:val="Normal"/>
    <w:link w:val="CabealhoChar"/>
    <w:uiPriority w:val="99"/>
    <w:rsid w:val="784DCBE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784DCBE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17B11"/>
  </w:style>
  <w:style w:type="paragraph" w:styleId="Sumrio4">
    <w:name w:val="toc 4"/>
    <w:basedOn w:val="Normal"/>
    <w:next w:val="Normal"/>
    <w:uiPriority w:val="1"/>
    <w:semiHidden/>
    <w:rsid w:val="784DCBE3"/>
    <w:pPr>
      <w:ind w:left="600"/>
    </w:pPr>
  </w:style>
  <w:style w:type="paragraph" w:styleId="Sumrio5">
    <w:name w:val="toc 5"/>
    <w:basedOn w:val="Normal"/>
    <w:next w:val="Normal"/>
    <w:uiPriority w:val="1"/>
    <w:semiHidden/>
    <w:rsid w:val="784DCBE3"/>
    <w:pPr>
      <w:ind w:left="800"/>
    </w:pPr>
  </w:style>
  <w:style w:type="paragraph" w:styleId="Tabletext" w:customStyle="1">
    <w:name w:val="Tabletext"/>
    <w:basedOn w:val="Normal"/>
    <w:uiPriority w:val="1"/>
    <w:rsid w:val="784DCBE3"/>
    <w:pPr>
      <w:spacing w:after="120"/>
    </w:pPr>
  </w:style>
  <w:style w:type="paragraph" w:styleId="Corpodetexto">
    <w:name w:val="Body Text"/>
    <w:basedOn w:val="Normal"/>
    <w:uiPriority w:val="1"/>
    <w:semiHidden/>
    <w:rsid w:val="784DCBE3"/>
    <w:pPr>
      <w:spacing w:after="120"/>
      <w:ind w:left="720"/>
    </w:pPr>
  </w:style>
  <w:style w:type="paragraph" w:styleId="Sumrio6">
    <w:name w:val="toc 6"/>
    <w:basedOn w:val="Normal"/>
    <w:next w:val="Normal"/>
    <w:uiPriority w:val="1"/>
    <w:semiHidden/>
    <w:rsid w:val="784DCBE3"/>
    <w:pPr>
      <w:ind w:left="1000"/>
    </w:pPr>
  </w:style>
  <w:style w:type="paragraph" w:styleId="Sumrio7">
    <w:name w:val="toc 7"/>
    <w:basedOn w:val="Normal"/>
    <w:next w:val="Normal"/>
    <w:uiPriority w:val="1"/>
    <w:semiHidden/>
    <w:rsid w:val="784DCBE3"/>
    <w:pPr>
      <w:ind w:left="1200"/>
    </w:pPr>
  </w:style>
  <w:style w:type="paragraph" w:styleId="Sumrio8">
    <w:name w:val="toc 8"/>
    <w:basedOn w:val="Normal"/>
    <w:next w:val="Normal"/>
    <w:uiPriority w:val="1"/>
    <w:semiHidden/>
    <w:rsid w:val="784DCBE3"/>
    <w:pPr>
      <w:ind w:left="1400"/>
    </w:pPr>
  </w:style>
  <w:style w:type="paragraph" w:styleId="Sumrio9">
    <w:name w:val="toc 9"/>
    <w:basedOn w:val="Normal"/>
    <w:next w:val="Normal"/>
    <w:uiPriority w:val="1"/>
    <w:semiHidden/>
    <w:rsid w:val="784DCBE3"/>
    <w:pPr>
      <w:ind w:left="1600"/>
    </w:pPr>
  </w:style>
  <w:style w:type="paragraph" w:styleId="Bullet1" w:customStyle="1">
    <w:name w:val="Bullet1"/>
    <w:basedOn w:val="Normal"/>
    <w:uiPriority w:val="1"/>
    <w:rsid w:val="784DCBE3"/>
    <w:pPr>
      <w:ind w:left="720" w:hanging="432"/>
    </w:pPr>
  </w:style>
  <w:style w:type="paragraph" w:styleId="Bullet2" w:customStyle="1">
    <w:name w:val="Bullet2"/>
    <w:basedOn w:val="Normal"/>
    <w:uiPriority w:val="1"/>
    <w:rsid w:val="784DCBE3"/>
    <w:pPr>
      <w:ind w:left="1440" w:hanging="360"/>
    </w:pPr>
    <w:rPr>
      <w:color w:val="000080"/>
    </w:rPr>
  </w:style>
  <w:style w:type="paragraph" w:styleId="MapadoDocumento">
    <w:name w:val="Document Map"/>
    <w:basedOn w:val="Normal"/>
    <w:uiPriority w:val="1"/>
    <w:semiHidden/>
    <w:rsid w:val="784DCBE3"/>
  </w:style>
  <w:style w:type="character" w:styleId="Refdenotaderodap">
    <w:name w:val="footnote reference"/>
    <w:basedOn w:val="Fontepargpadro"/>
    <w:semiHidden/>
    <w:rsid w:val="00017B11"/>
    <w:rPr>
      <w:sz w:val="20"/>
      <w:szCs w:val="20"/>
      <w:vertAlign w:val="superscript"/>
    </w:rPr>
  </w:style>
  <w:style w:type="paragraph" w:styleId="Textodenotaderodap">
    <w:name w:val="footnote text"/>
    <w:basedOn w:val="Normal"/>
    <w:uiPriority w:val="1"/>
    <w:semiHidden/>
    <w:rsid w:val="784DCBE3"/>
    <w:pPr>
      <w:keepNext/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uiPriority w:val="1"/>
    <w:rsid w:val="784DCBE3"/>
    <w:pPr>
      <w:spacing w:before="480" w:after="60"/>
      <w:jc w:val="center"/>
    </w:pPr>
    <w:rPr>
      <w:b/>
      <w:bCs/>
      <w:sz w:val="32"/>
      <w:szCs w:val="32"/>
    </w:rPr>
  </w:style>
  <w:style w:type="paragraph" w:styleId="Paragraph1" w:customStyle="1">
    <w:name w:val="Paragraph1"/>
    <w:basedOn w:val="Normal"/>
    <w:uiPriority w:val="1"/>
    <w:rsid w:val="784DCBE3"/>
    <w:pPr>
      <w:spacing w:before="80"/>
      <w:jc w:val="both"/>
    </w:pPr>
  </w:style>
  <w:style w:type="paragraph" w:styleId="Paragraph3" w:customStyle="1">
    <w:name w:val="Paragraph3"/>
    <w:basedOn w:val="Normal"/>
    <w:uiPriority w:val="1"/>
    <w:rsid w:val="784DCBE3"/>
    <w:pPr>
      <w:spacing w:before="80"/>
      <w:ind w:left="1530"/>
      <w:jc w:val="both"/>
    </w:pPr>
  </w:style>
  <w:style w:type="paragraph" w:styleId="Paragraph4" w:customStyle="1">
    <w:name w:val="Paragraph4"/>
    <w:basedOn w:val="Normal"/>
    <w:uiPriority w:val="1"/>
    <w:rsid w:val="784DCBE3"/>
    <w:pPr>
      <w:spacing w:before="80"/>
      <w:ind w:left="2250"/>
      <w:jc w:val="both"/>
    </w:pPr>
  </w:style>
  <w:style w:type="paragraph" w:styleId="Recuodecorpodetexto">
    <w:name w:val="Body Text Indent"/>
    <w:basedOn w:val="Normal"/>
    <w:uiPriority w:val="1"/>
    <w:semiHidden/>
    <w:rsid w:val="784DCBE3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uiPriority w:val="1"/>
    <w:rsid w:val="784DCBE3"/>
    <w:pPr>
      <w:widowControl/>
      <w:spacing w:before="120"/>
      <w:jc w:val="both"/>
    </w:pPr>
  </w:style>
  <w:style w:type="paragraph" w:styleId="Bullet" w:customStyle="1">
    <w:name w:val="Bullet"/>
    <w:basedOn w:val="Normal"/>
    <w:uiPriority w:val="1"/>
    <w:rsid w:val="784DCBE3"/>
    <w:pPr>
      <w:widowControl/>
      <w:numPr>
        <w:numId w:val="2"/>
      </w:numPr>
      <w:tabs>
        <w:tab w:val="left" w:pos="720"/>
        <w:tab w:val="num" w:pos="720"/>
        <w:tab w:val="num" w:pos="720"/>
        <w:tab w:val="num" w:pos="720"/>
        <w:tab w:val="num" w:pos="720"/>
        <w:tab w:val="num" w:pos="720"/>
      </w:tabs>
      <w:spacing w:before="120"/>
      <w:ind w:right="360"/>
      <w:jc w:val="both"/>
    </w:pPr>
  </w:style>
  <w:style w:type="paragraph" w:styleId="InfoBlue" w:customStyle="1">
    <w:name w:val="InfoBlue"/>
    <w:basedOn w:val="Normal"/>
    <w:next w:val="Corpodetexto"/>
    <w:uiPriority w:val="1"/>
    <w:rsid w:val="784DCBE3"/>
    <w:pPr>
      <w:tabs>
        <w:tab w:val="left" w:pos="381"/>
        <w:tab w:val="left" w:pos="7139"/>
      </w:tabs>
      <w:spacing w:after="120"/>
      <w:ind w:left="360"/>
      <w:jc w:val="both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017B11"/>
    <w:rPr>
      <w:color w:val="0000FF"/>
      <w:u w:val="single"/>
    </w:rPr>
  </w:style>
  <w:style w:type="character" w:styleId="tw4winNone" w:customStyle="1">
    <w:name w:val="tw4winNone"/>
    <w:basedOn w:val="Fontepargpadro"/>
    <w:rsid w:val="00017B11"/>
  </w:style>
  <w:style w:type="character" w:styleId="tw4winExternal" w:customStyle="1">
    <w:name w:val="tw4winExternal"/>
    <w:basedOn w:val="Fontepargpadro"/>
    <w:rsid w:val="00017B11"/>
    <w:rPr>
      <w:rFonts w:ascii="Courier New" w:hAnsi="Courier New"/>
      <w:noProof/>
      <w:color w:val="808080"/>
    </w:rPr>
  </w:style>
  <w:style w:type="character" w:styleId="tw4winInternal" w:customStyle="1">
    <w:name w:val="tw4winInternal"/>
    <w:basedOn w:val="Fontepargpadro"/>
    <w:rsid w:val="00017B11"/>
    <w:rPr>
      <w:rFonts w:ascii="Courier New" w:hAnsi="Courier New"/>
      <w:noProof/>
      <w:color w:val="FF0000"/>
    </w:rPr>
  </w:style>
  <w:style w:type="character" w:styleId="tw4winMark" w:customStyle="1">
    <w:name w:val="tw4winMark"/>
    <w:rsid w:val="00017B11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017B11"/>
    <w:rPr>
      <w:color w:val="0000FF"/>
    </w:rPr>
  </w:style>
  <w:style w:type="character" w:styleId="tw4winPopup" w:customStyle="1">
    <w:name w:val="tw4winPopup"/>
    <w:rsid w:val="00017B11"/>
    <w:rPr>
      <w:rFonts w:ascii="Courier New" w:hAnsi="Courier New"/>
      <w:noProof/>
      <w:color w:val="008000"/>
    </w:rPr>
  </w:style>
  <w:style w:type="character" w:styleId="tw4winJump" w:customStyle="1">
    <w:name w:val="tw4winJump"/>
    <w:rsid w:val="00017B11"/>
    <w:rPr>
      <w:rFonts w:ascii="Courier New" w:hAnsi="Courier New"/>
      <w:noProof/>
      <w:color w:val="008080"/>
    </w:rPr>
  </w:style>
  <w:style w:type="character" w:styleId="DONOTTRANSLATE" w:customStyle="1">
    <w:name w:val="DO_NOT_TRANSLATE"/>
    <w:rsid w:val="00017B11"/>
    <w:rPr>
      <w:rFonts w:ascii="Courier New" w:hAnsi="Courier New"/>
      <w:noProof/>
      <w:color w:val="800000"/>
    </w:rPr>
  </w:style>
  <w:style w:type="paragraph" w:styleId="infoblue0" w:customStyle="1">
    <w:name w:val="infoblue"/>
    <w:basedOn w:val="Normal"/>
    <w:uiPriority w:val="1"/>
    <w:rsid w:val="784DCBE3"/>
    <w:pPr>
      <w:widowControl/>
      <w:spacing w:after="120"/>
      <w:ind w:left="720"/>
    </w:pPr>
    <w:rPr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5464F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948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784DCBE3"/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418382B3"/>
    <w:rPr>
      <w:noProof w:val="0"/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784DCBE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418382B3"/>
    <w:rPr>
      <w:b/>
      <w:bCs/>
      <w:noProof w:val="0"/>
      <w:lang w:val="pt-BR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784DCBE3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418382B3"/>
    <w:rPr>
      <w:rFonts w:ascii="Segoe UI" w:hAnsi="Segoe UI" w:eastAsia="Times New Roman" w:cs="Segoe UI"/>
      <w:noProof w:val="0"/>
      <w:sz w:val="18"/>
      <w:szCs w:val="18"/>
      <w:lang w:val="pt-BR" w:eastAsia="en-US"/>
    </w:rPr>
  </w:style>
  <w:style w:type="character" w:styleId="TtuloChar" w:customStyle="1">
    <w:name w:val="Título Char"/>
    <w:basedOn w:val="Fontepargpadro"/>
    <w:link w:val="Ttulo"/>
    <w:uiPriority w:val="1"/>
    <w:rsid w:val="418382B3"/>
    <w:rPr>
      <w:rFonts w:ascii="Arial" w:hAnsi="Arial" w:eastAsia="Times New Roman" w:cs="Times New Roman"/>
      <w:b/>
      <w:bCs/>
      <w:noProof w:val="0"/>
      <w:sz w:val="36"/>
      <w:szCs w:val="36"/>
      <w:lang w:val="pt-BR"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418382B3"/>
    <w:rPr>
      <w:noProof w:val="0"/>
      <w:lang w:val="pt-BR" w:eastAsia="en-US"/>
    </w:rPr>
  </w:style>
  <w:style w:type="character" w:styleId="RodapChar" w:customStyle="1">
    <w:name w:val="Rodapé Char"/>
    <w:basedOn w:val="Fontepargpadro"/>
    <w:link w:val="Rodap"/>
    <w:uiPriority w:val="99"/>
    <w:rsid w:val="418382B3"/>
    <w:rPr>
      <w:noProof w:val="0"/>
      <w:lang w:val="pt-BR" w:eastAsia="en-US"/>
    </w:rPr>
  </w:style>
  <w:style w:type="paragraph" w:styleId="Corpodetexto1" w:customStyle="1">
    <w:name w:val="Corpo de texto1"/>
    <w:rsid w:val="00C97783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table" w:styleId="Tabelacomgrade">
    <w:name w:val="Table Grid"/>
    <w:basedOn w:val="Tabelanormal"/>
    <w:uiPriority w:val="39"/>
    <w:rsid w:val="008B74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784DCBE3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1"/>
    <w:rsid w:val="418382B3"/>
    <w:rPr>
      <w:rFonts w:ascii="Arial" w:hAnsi="Arial"/>
      <w:b/>
      <w:bCs/>
      <w:sz w:val="28"/>
      <w:szCs w:val="28"/>
      <w:lang w:eastAsia="en-US"/>
    </w:rPr>
  </w:style>
  <w:style w:type="character" w:styleId="normaltextrun" w:customStyle="1">
    <w:name w:val="normaltextrun"/>
    <w:basedOn w:val="Fontepargpadro"/>
    <w:rsid w:val="000C1884"/>
  </w:style>
  <w:style w:type="character" w:styleId="spellingerror" w:customStyle="1">
    <w:name w:val="spellingerror"/>
    <w:basedOn w:val="Fontepargpadro"/>
    <w:rsid w:val="000E5D86"/>
  </w:style>
  <w:style w:type="paragraph" w:styleId="Legenda">
    <w:name w:val="caption"/>
    <w:basedOn w:val="Normal"/>
    <w:next w:val="Normal"/>
    <w:uiPriority w:val="35"/>
    <w:unhideWhenUsed/>
    <w:qFormat/>
    <w:rsid w:val="784DCBE3"/>
    <w:pPr>
      <w:spacing w:after="200"/>
    </w:pPr>
    <w:rPr>
      <w:i/>
      <w:iCs/>
      <w:color w:val="445369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784DCBE3"/>
  </w:style>
  <w:style w:type="character" w:styleId="MenoPendente1" w:customStyle="1">
    <w:name w:val="Menção Pendente1"/>
    <w:basedOn w:val="Fontepargpadro"/>
    <w:uiPriority w:val="99"/>
    <w:semiHidden/>
    <w:unhideWhenUsed/>
    <w:rsid w:val="00617AD3"/>
    <w:rPr>
      <w:color w:val="605E5C"/>
      <w:shd w:val="clear" w:color="auto" w:fill="E1DFDD"/>
    </w:rPr>
  </w:style>
  <w:style w:type="paragraph" w:styleId="paragraph" w:customStyle="1">
    <w:name w:val="paragraph"/>
    <w:basedOn w:val="Normal"/>
    <w:uiPriority w:val="1"/>
    <w:rsid w:val="784DCBE3"/>
    <w:pPr>
      <w:widowControl/>
      <w:spacing w:beforeAutospacing="1" w:afterAutospacing="1"/>
    </w:pPr>
    <w:rPr>
      <w:lang w:eastAsia="pt-BR"/>
    </w:rPr>
  </w:style>
  <w:style w:type="character" w:styleId="eop" w:customStyle="1">
    <w:name w:val="eop"/>
    <w:basedOn w:val="Fontepargpadro"/>
    <w:rsid w:val="00F85F0F"/>
  </w:style>
  <w:style w:type="paragraph" w:styleId="Citao">
    <w:name w:val="Quote"/>
    <w:basedOn w:val="Normal"/>
    <w:next w:val="Normal"/>
    <w:link w:val="CitaoChar"/>
    <w:uiPriority w:val="29"/>
    <w:qFormat/>
    <w:rsid w:val="784DCBE3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84DCBE3"/>
    <w:pPr>
      <w:spacing w:before="360" w:after="360"/>
      <w:ind w:left="864" w:right="864"/>
      <w:jc w:val="center"/>
    </w:pPr>
    <w:rPr>
      <w:i/>
      <w:iCs/>
      <w:color w:val="5B9AD5"/>
    </w:rPr>
  </w:style>
  <w:style w:type="character" w:styleId="CitaoChar" w:customStyle="1">
    <w:name w:val="Citação Char"/>
    <w:basedOn w:val="Fontepargpadro"/>
    <w:link w:val="Citao"/>
    <w:uiPriority w:val="29"/>
    <w:rsid w:val="418382B3"/>
    <w:rPr>
      <w:i/>
      <w:iCs/>
      <w:noProof w:val="0"/>
      <w:color w:val="000000" w:themeColor="text1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418382B3"/>
    <w:rPr>
      <w:i/>
      <w:iCs/>
      <w:noProof w:val="0"/>
      <w:color w:val="5B9AD5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84DCBE3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418382B3"/>
    <w:rPr>
      <w:noProof w:val="0"/>
      <w:sz w:val="20"/>
      <w:szCs w:val="20"/>
      <w:lang w:val="pt-BR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9E3A2D"/>
    <w:rPr>
      <w:color w:val="605E5C"/>
      <w:shd w:val="clear" w:color="auto" w:fill="E1DFDD"/>
    </w:rPr>
  </w:style>
  <w:style w:type="numbering" w:styleId="Listaatual1" w:customStyle="1">
    <w:name w:val="Lista atual1"/>
    <w:uiPriority w:val="99"/>
    <w:rsid w:val="006D4E9A"/>
    <w:pPr>
      <w:numPr>
        <w:numId w:val="3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4C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image" Target="media/image5.jpeg" Id="rId18" /><Relationship Type="http://schemas.openxmlformats.org/officeDocument/2006/relationships/image" Target="media/image10.png" Id="rId26" /><Relationship Type="http://schemas.openxmlformats.org/officeDocument/2006/relationships/customXml" Target="../customXml/item3.xml" Id="rId3" /><Relationship Type="http://schemas.openxmlformats.org/officeDocument/2006/relationships/image" Target="media/image8.jpeg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4.jpeg" Id="rId17" /><Relationship Type="http://schemas.openxmlformats.org/officeDocument/2006/relationships/image" Target="media/image9.png" Id="rId25" /><Relationship Type="http://schemas.openxmlformats.org/officeDocument/2006/relationships/customXml" Target="../customXml/item2.xml" Id="rId2" /><Relationship Type="http://schemas.openxmlformats.org/officeDocument/2006/relationships/image" Target="media/image3.jpeg" Id="rId16" /><Relationship Type="http://schemas.openxmlformats.org/officeDocument/2006/relationships/image" Target="media/image7.jpeg" Id="rId20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image" Target="media/image8.png" Id="rId24" /><Relationship Type="http://schemas.openxmlformats.org/officeDocument/2006/relationships/theme" Target="theme/theme1.xml" Id="rId32" /><Relationship Type="http://schemas.openxmlformats.org/officeDocument/2006/relationships/numbering" Target="numbering.xml" Id="rId5" /><Relationship Type="http://schemas.openxmlformats.org/officeDocument/2006/relationships/image" Target="media/image2.jpeg" Id="rId15" /><Relationship Type="http://schemas.openxmlformats.org/officeDocument/2006/relationships/image" Target="media/image10.jpeg" Id="rId23" /><Relationship Type="http://schemas.openxmlformats.org/officeDocument/2006/relationships/image" Target="media/image12.png" Id="rId28" /><Relationship Type="http://schemas.openxmlformats.org/officeDocument/2006/relationships/endnotes" Target="endnotes.xml" Id="rId10" /><Relationship Type="http://schemas.openxmlformats.org/officeDocument/2006/relationships/image" Target="media/image6.jpeg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jpeg" Id="rId14" /><Relationship Type="http://schemas.openxmlformats.org/officeDocument/2006/relationships/image" Target="media/image9.jpeg" Id="rId22" /><Relationship Type="http://schemas.openxmlformats.org/officeDocument/2006/relationships/image" Target="media/image11.png" Id="rId27" /><Relationship Type="http://schemas.openxmlformats.org/officeDocument/2006/relationships/footer" Target="footer3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01-Desenvolvimento\Templates\Engenharia\Esp-Compone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08164333CE47B7554A23BF4CE40A" ma:contentTypeVersion="4" ma:contentTypeDescription="Crie um novo documento." ma:contentTypeScope="" ma:versionID="bb74667d5e89cb55dc5a9aad2f9dc11f">
  <xsd:schema xmlns:xsd="http://www.w3.org/2001/XMLSchema" xmlns:xs="http://www.w3.org/2001/XMLSchema" xmlns:p="http://schemas.microsoft.com/office/2006/metadata/properties" xmlns:ns2="0dd540f2-19ea-4199-a9ce-e531162f98d7" targetNamespace="http://schemas.microsoft.com/office/2006/metadata/properties" ma:root="true" ma:fieldsID="42bae11bb338f3bd97bbaa3fb1f1496c" ns2:_="">
    <xsd:import namespace="0dd540f2-19ea-4199-a9ce-e531162f9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540f2-19ea-4199-a9ce-e531162f9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2BC24-9057-40FB-86F1-802FE08A49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93099A-C078-4583-91A9-2A53E8F38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D470A3-EEA3-4844-A30A-2F5729329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FD46A-4CDE-4407-9AA4-E436209AB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540f2-19ea-4199-a9ce-e531162f9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Esp-Componente.dot</ap:Template>
  <ap:Application>Microsoft Word for the web</ap:Application>
  <ap:DocSecurity>0</ap:DocSecurity>
  <ap:ScaleCrop>false</ap:ScaleCrop>
  <ap:Manager>CITAR – INPE /</ap:Manager>
  <ap:Company>&lt;Nome da Inst. Parceira&gt;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&lt;Nome do Componente&gt;</dc:title>
  <dc:subject>&lt;Nome do Projeto&gt;</dc:subject>
  <dc:creator>&lt;Nome do Autor&gt;</dc:creator>
  <keywords>Processo de  Desenvolvimento de Software</keywords>
  <dc:description>Este documento é resultado da proposta de Doutorado de M: Magda Ap. Silvério Miyashiro, pelo INPE</dc:description>
  <lastModifiedBy>DANIEL MARTINS DA SILVA</lastModifiedBy>
  <revision>15</revision>
  <dcterms:created xsi:type="dcterms:W3CDTF">2024-10-02T07:04:00.0000000Z</dcterms:created>
  <dcterms:modified xsi:type="dcterms:W3CDTF">2025-02-20T01:59:40.1198822Z</dcterms:modified>
  <category>Especificação de Componente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0x010100B37008164333CE47B7554A23BF4CE40A</vt:lpwstr>
  </property>
  <property fmtid="{D5CDD505-2E9C-101B-9397-08002B2CF9AE}" pid="3" name="MediaServiceImageTags">
    <vt:lpwstr/>
  </property>
</Properties>
</file>